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pPr w:leftFromText="141" w:rightFromText="141" w:horzAnchor="margin" w:tblpXSpec="center" w:tblpY="55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99"/>
        <w:gridCol w:w="1876"/>
        <w:gridCol w:w="2891"/>
      </w:tblGrid>
      <w:tr w:rsidR="00A554F0" w:rsidRPr="00AF4FBC" w14:paraId="570A3034" w14:textId="77777777" w:rsidTr="001927C3">
        <w:trPr>
          <w:jc w:val="center"/>
        </w:trPr>
        <w:tc>
          <w:tcPr>
            <w:tcW w:w="2723" w:type="pct"/>
            <w:vAlign w:val="center"/>
          </w:tcPr>
          <w:p w14:paraId="6531EA30" w14:textId="77777777" w:rsidR="00A554F0" w:rsidRDefault="00A554F0" w:rsidP="00FE51C5">
            <w:r>
              <w:rPr>
                <w:noProof/>
                <w:lang w:eastAsia="fr-CH"/>
              </w:rPr>
              <w:drawing>
                <wp:inline distT="0" distB="0" distL="0" distR="0" wp14:anchorId="3B389F09" wp14:editId="0639F0B8">
                  <wp:extent cx="3097530" cy="1463669"/>
                  <wp:effectExtent l="0" t="0" r="0" b="0"/>
                  <wp:docPr id="3" name="Image 3" descr="S:\EMF\CPROF\Identite_EMF\2015-Identites\Logos des sections COULEURS\Logo_EMF-Informatique_FR_RVB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F\CPROF\Identite_EMF\2015-Identites\Logos des sections COULEURS\Logo_EMF-Informatique_FR_RVB_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2032" cy="1465796"/>
                          </a:xfrm>
                          <a:prstGeom prst="rect">
                            <a:avLst/>
                          </a:prstGeom>
                          <a:noFill/>
                          <a:ln>
                            <a:noFill/>
                          </a:ln>
                        </pic:spPr>
                      </pic:pic>
                    </a:graphicData>
                  </a:graphic>
                </wp:inline>
              </w:drawing>
            </w:r>
          </w:p>
        </w:tc>
        <w:tc>
          <w:tcPr>
            <w:tcW w:w="896" w:type="pct"/>
          </w:tcPr>
          <w:p w14:paraId="46F21CA3" w14:textId="77777777" w:rsidR="00A554F0" w:rsidRPr="009B4C51" w:rsidRDefault="00A554F0" w:rsidP="00FE51C5"/>
        </w:tc>
        <w:tc>
          <w:tcPr>
            <w:tcW w:w="1381" w:type="pct"/>
            <w:vAlign w:val="center"/>
          </w:tcPr>
          <w:p w14:paraId="514173F4" w14:textId="72ADAB09" w:rsidR="00A554F0" w:rsidRPr="00AF4FBC" w:rsidRDefault="00A554F0" w:rsidP="00FE51C5">
            <w:r w:rsidRPr="009B4C51">
              <w:t>Module</w:t>
            </w:r>
            <w:r w:rsidRPr="00AF4FBC">
              <w:t xml:space="preserve"> du </w:t>
            </w:r>
            <w:sdt>
              <w:sdtPr>
                <w:id w:val="-820350030"/>
                <w:placeholder>
                  <w:docPart w:val="1D9A9B0B23D848C29E39E23B2DF7FC3A"/>
                </w:placeholder>
                <w:date w:fullDate="2023-03-23T00:00:00Z">
                  <w:dateFormat w:val="dd.MM.yyyy"/>
                  <w:lid w:val="de-CH"/>
                  <w:storeMappedDataAs w:val="dateTime"/>
                  <w:calendar w:val="gregorian"/>
                </w:date>
              </w:sdtPr>
              <w:sdtEndPr/>
              <w:sdtContent>
                <w:r w:rsidR="00AA0587" w:rsidRPr="00AA0587">
                  <w:t>23.03.2023</w:t>
                </w:r>
              </w:sdtContent>
            </w:sdt>
            <w:r w:rsidRPr="00AF4FBC">
              <w:t xml:space="preserve"> au </w:t>
            </w:r>
            <w:sdt>
              <w:sdtPr>
                <w:id w:val="-437142219"/>
                <w:placeholder>
                  <w:docPart w:val="B4EA37CE50114642816DFA84A837A910"/>
                </w:placeholder>
                <w:date w:fullDate="2023-06-23T00:00:00Z">
                  <w:dateFormat w:val="dd.MM.yyyy"/>
                  <w:lid w:val="de-CH"/>
                  <w:storeMappedDataAs w:val="dateTime"/>
                  <w:calendar w:val="gregorian"/>
                </w:date>
              </w:sdtPr>
              <w:sdtEndPr/>
              <w:sdtContent>
                <w:r w:rsidR="00DE1DDC">
                  <w:rPr>
                    <w:lang w:val="de-CH"/>
                  </w:rPr>
                  <w:t>23.06.2023</w:t>
                </w:r>
              </w:sdtContent>
            </w:sdt>
          </w:p>
        </w:tc>
      </w:tr>
    </w:tbl>
    <w:p w14:paraId="3CE82F8E" w14:textId="0ADBC18E" w:rsidR="00052D80" w:rsidRPr="00A17713" w:rsidRDefault="00B749FB" w:rsidP="00FE51C5">
      <w:pPr>
        <w:pStyle w:val="Titreprincipal"/>
      </w:pPr>
      <w:fldSimple w:instr=" TITLE   \* MERGEFORMAT ">
        <w:r w:rsidR="00AA0587">
          <w:t xml:space="preserve">133 - </w:t>
        </w:r>
      </w:fldSimple>
      <w:r w:rsidR="004900BC">
        <w:t>Réaliser des applications web en session-handling</w:t>
      </w:r>
    </w:p>
    <w:p w14:paraId="32752D4F" w14:textId="77777777" w:rsidR="00251E64" w:rsidRPr="00E008EE" w:rsidRDefault="003C65FC" w:rsidP="00FE51C5">
      <w:pPr>
        <w:pStyle w:val="Titresecondaire"/>
      </w:pPr>
      <w:r>
        <w:t>Rapport personnel</w:t>
      </w:r>
    </w:p>
    <w:p w14:paraId="5457F78E" w14:textId="77777777" w:rsidR="001C681D" w:rsidRPr="00C828DE" w:rsidRDefault="001C681D" w:rsidP="00FE51C5"/>
    <w:p w14:paraId="4DC0E3D8" w14:textId="4E5236C9" w:rsidR="001C681D" w:rsidRPr="00A62DAA" w:rsidRDefault="00BE72AA" w:rsidP="00FE51C5">
      <w:pPr>
        <w:pStyle w:val="Titreversion"/>
      </w:pPr>
      <w:r w:rsidRPr="00A62DAA">
        <w:t xml:space="preserve">Date de création : </w:t>
      </w:r>
      <w:r w:rsidR="00A62DAA">
        <w:fldChar w:fldCharType="begin"/>
      </w:r>
      <w:r w:rsidR="00A62DAA">
        <w:instrText xml:space="preserve"> CREATEDATE  \@ "dd.MM.yyyy" </w:instrText>
      </w:r>
      <w:r w:rsidR="00A62DAA">
        <w:fldChar w:fldCharType="separate"/>
      </w:r>
      <w:r w:rsidR="00AA0587">
        <w:rPr>
          <w:noProof/>
        </w:rPr>
        <w:t>23.03.2023</w:t>
      </w:r>
      <w:r w:rsidR="00A62DAA">
        <w:fldChar w:fldCharType="end"/>
      </w:r>
      <w:r w:rsidRPr="00A62DAA">
        <w:br/>
      </w:r>
      <w:r w:rsidR="00ED197F" w:rsidRPr="00A62DAA">
        <w:t xml:space="preserve">Version </w:t>
      </w:r>
      <w:r w:rsidR="00DE1DDC">
        <w:t>finale</w:t>
      </w:r>
      <w:r w:rsidR="00EA6671" w:rsidRPr="00A62DAA">
        <w:t xml:space="preserve"> du </w:t>
      </w:r>
      <w:sdt>
        <w:sdtPr>
          <w:id w:val="1839965124"/>
          <w:placeholder>
            <w:docPart w:val="47ED2CA2C6574E5ABE1DBEBC4186FF88"/>
          </w:placeholder>
          <w:date w:fullDate="2023-06-23T00:00:00Z">
            <w:dateFormat w:val="dd.MM.yyyy"/>
            <w:lid w:val="de-CH"/>
            <w:storeMappedDataAs w:val="dateTime"/>
            <w:calendar w:val="gregorian"/>
          </w:date>
        </w:sdtPr>
        <w:sdtEndPr/>
        <w:sdtContent>
          <w:r w:rsidR="00DE1DDC" w:rsidRPr="00DE1DDC">
            <w:t>23.06.2023</w:t>
          </w:r>
        </w:sdtContent>
      </w:sdt>
    </w:p>
    <w:p w14:paraId="7BF1A677" w14:textId="77777777" w:rsidR="001C681D" w:rsidRPr="00BE72AA" w:rsidRDefault="00B749FB" w:rsidP="00FE51C5">
      <w:pPr>
        <w:pStyle w:val="Titreauteur"/>
      </w:pPr>
      <w:fldSimple w:instr=" Author ">
        <w:r w:rsidR="00AA0587">
          <w:rPr>
            <w:noProof/>
          </w:rPr>
          <w:t>Franzen Leander</w:t>
        </w:r>
      </w:fldSimple>
    </w:p>
    <w:p w14:paraId="008C0AA3" w14:textId="77777777" w:rsidR="001C681D" w:rsidRDefault="001C681D" w:rsidP="00FE51C5"/>
    <w:p w14:paraId="1780B5CE" w14:textId="77777777" w:rsidR="001C681D" w:rsidRDefault="001C681D" w:rsidP="00FE51C5">
      <w:pPr>
        <w:sectPr w:rsidR="001C681D" w:rsidSect="00B102BE">
          <w:footerReference w:type="default" r:id="rId12"/>
          <w:footerReference w:type="first" r:id="rId13"/>
          <w:pgSz w:w="11906" w:h="16838" w:code="9"/>
          <w:pgMar w:top="720" w:right="720" w:bottom="720" w:left="720" w:header="720" w:footer="851" w:gutter="0"/>
          <w:pgBorders w:offsetFrom="page">
            <w:left w:val="single" w:sz="12" w:space="24" w:color="365F91" w:themeColor="accent1" w:themeShade="BF"/>
            <w:bottom w:val="single" w:sz="18" w:space="24" w:color="365F91" w:themeColor="accent1" w:themeShade="BF"/>
          </w:pgBorders>
          <w:cols w:space="720"/>
          <w:titlePg/>
          <w:docGrid w:linePitch="299"/>
        </w:sectPr>
      </w:pPr>
    </w:p>
    <w:p w14:paraId="3FCB6838" w14:textId="77777777" w:rsidR="00985F46" w:rsidRDefault="00754267" w:rsidP="005115F7">
      <w:pPr>
        <w:pStyle w:val="TitreTM"/>
      </w:pPr>
      <w:r w:rsidRPr="00BE72AA">
        <w:lastRenderedPageBreak/>
        <w:t>Table des matières</w:t>
      </w:r>
    </w:p>
    <w:p w14:paraId="50978E32" w14:textId="71B76D87" w:rsidR="004900BC" w:rsidRDefault="005115F7">
      <w:pPr>
        <w:pStyle w:val="Verzeichnis1"/>
        <w:rPr>
          <w:rFonts w:asciiTheme="minorHAnsi" w:eastAsiaTheme="minorEastAsia" w:hAnsiTheme="minorHAnsi" w:cstheme="minorBidi"/>
          <w:b w:val="0"/>
          <w:noProof/>
          <w:szCs w:val="22"/>
          <w:lang w:eastAsia="fr-CH"/>
        </w:rPr>
      </w:pPr>
      <w:r>
        <w:fldChar w:fldCharType="begin"/>
      </w:r>
      <w:r>
        <w:instrText xml:space="preserve"> TOC \o "1-4" \h \z \u </w:instrText>
      </w:r>
      <w:r>
        <w:fldChar w:fldCharType="separate"/>
      </w:r>
      <w:hyperlink w:anchor="_Toc138426166" w:history="1">
        <w:r w:rsidR="004900BC" w:rsidRPr="005B5E65">
          <w:rPr>
            <w:rStyle w:val="Hyperlink"/>
            <w:noProof/>
          </w:rPr>
          <w:t>1</w:t>
        </w:r>
        <w:r w:rsidR="004900BC">
          <w:rPr>
            <w:rFonts w:asciiTheme="minorHAnsi" w:eastAsiaTheme="minorEastAsia" w:hAnsiTheme="minorHAnsi" w:cstheme="minorBidi"/>
            <w:b w:val="0"/>
            <w:noProof/>
            <w:szCs w:val="22"/>
            <w:lang w:eastAsia="fr-CH"/>
          </w:rPr>
          <w:tab/>
        </w:r>
        <w:r w:rsidR="004900BC" w:rsidRPr="005B5E65">
          <w:rPr>
            <w:rStyle w:val="Hyperlink"/>
            <w:noProof/>
          </w:rPr>
          <w:t>Introduction</w:t>
        </w:r>
        <w:r w:rsidR="004900BC">
          <w:rPr>
            <w:noProof/>
            <w:webHidden/>
          </w:rPr>
          <w:tab/>
        </w:r>
        <w:r w:rsidR="004900BC">
          <w:rPr>
            <w:noProof/>
            <w:webHidden/>
          </w:rPr>
          <w:fldChar w:fldCharType="begin"/>
        </w:r>
        <w:r w:rsidR="004900BC">
          <w:rPr>
            <w:noProof/>
            <w:webHidden/>
          </w:rPr>
          <w:instrText xml:space="preserve"> PAGEREF _Toc138426166 \h </w:instrText>
        </w:r>
        <w:r w:rsidR="004900BC">
          <w:rPr>
            <w:noProof/>
            <w:webHidden/>
          </w:rPr>
        </w:r>
        <w:r w:rsidR="004900BC">
          <w:rPr>
            <w:noProof/>
            <w:webHidden/>
          </w:rPr>
          <w:fldChar w:fldCharType="separate"/>
        </w:r>
        <w:r w:rsidR="004900BC">
          <w:rPr>
            <w:noProof/>
            <w:webHidden/>
          </w:rPr>
          <w:t>1</w:t>
        </w:r>
        <w:r w:rsidR="004900BC">
          <w:rPr>
            <w:noProof/>
            <w:webHidden/>
          </w:rPr>
          <w:fldChar w:fldCharType="end"/>
        </w:r>
      </w:hyperlink>
    </w:p>
    <w:p w14:paraId="6136F100" w14:textId="26BC1C0F" w:rsidR="004900BC" w:rsidRDefault="004900BC">
      <w:pPr>
        <w:pStyle w:val="Verzeichnis1"/>
        <w:rPr>
          <w:rFonts w:asciiTheme="minorHAnsi" w:eastAsiaTheme="minorEastAsia" w:hAnsiTheme="minorHAnsi" w:cstheme="minorBidi"/>
          <w:b w:val="0"/>
          <w:noProof/>
          <w:szCs w:val="22"/>
          <w:lang w:eastAsia="fr-CH"/>
        </w:rPr>
      </w:pPr>
      <w:hyperlink w:anchor="_Toc138426167" w:history="1">
        <w:r w:rsidRPr="005B5E65">
          <w:rPr>
            <w:rStyle w:val="Hyperlink"/>
            <w:noProof/>
          </w:rPr>
          <w:t>2</w:t>
        </w:r>
        <w:r>
          <w:rPr>
            <w:rFonts w:asciiTheme="minorHAnsi" w:eastAsiaTheme="minorEastAsia" w:hAnsiTheme="minorHAnsi" w:cstheme="minorBidi"/>
            <w:b w:val="0"/>
            <w:noProof/>
            <w:szCs w:val="22"/>
            <w:lang w:eastAsia="fr-CH"/>
          </w:rPr>
          <w:tab/>
        </w:r>
        <w:r w:rsidRPr="005B5E65">
          <w:rPr>
            <w:rStyle w:val="Hyperlink"/>
            <w:noProof/>
          </w:rPr>
          <w:t>Tests technos</w:t>
        </w:r>
        <w:r>
          <w:rPr>
            <w:noProof/>
            <w:webHidden/>
          </w:rPr>
          <w:tab/>
        </w:r>
        <w:r>
          <w:rPr>
            <w:noProof/>
            <w:webHidden/>
          </w:rPr>
          <w:fldChar w:fldCharType="begin"/>
        </w:r>
        <w:r>
          <w:rPr>
            <w:noProof/>
            <w:webHidden/>
          </w:rPr>
          <w:instrText xml:space="preserve"> PAGEREF _Toc138426167 \h </w:instrText>
        </w:r>
        <w:r>
          <w:rPr>
            <w:noProof/>
            <w:webHidden/>
          </w:rPr>
        </w:r>
        <w:r>
          <w:rPr>
            <w:noProof/>
            <w:webHidden/>
          </w:rPr>
          <w:fldChar w:fldCharType="separate"/>
        </w:r>
        <w:r>
          <w:rPr>
            <w:noProof/>
            <w:webHidden/>
          </w:rPr>
          <w:t>1</w:t>
        </w:r>
        <w:r>
          <w:rPr>
            <w:noProof/>
            <w:webHidden/>
          </w:rPr>
          <w:fldChar w:fldCharType="end"/>
        </w:r>
      </w:hyperlink>
    </w:p>
    <w:p w14:paraId="13C868DD" w14:textId="306E0B91" w:rsidR="004900BC" w:rsidRDefault="004900BC">
      <w:pPr>
        <w:pStyle w:val="Verzeichnis2"/>
        <w:rPr>
          <w:rFonts w:asciiTheme="minorHAnsi" w:eastAsiaTheme="minorEastAsia" w:hAnsiTheme="minorHAnsi" w:cstheme="minorBidi"/>
          <w:b w:val="0"/>
          <w:noProof/>
          <w:szCs w:val="22"/>
          <w:lang w:eastAsia="fr-CH"/>
        </w:rPr>
      </w:pPr>
      <w:hyperlink w:anchor="_Toc138426168" w:history="1">
        <w:r w:rsidRPr="005B5E65">
          <w:rPr>
            <w:rStyle w:val="Hyperlink"/>
            <w:noProof/>
          </w:rPr>
          <w:t>2.1</w:t>
        </w:r>
        <w:r>
          <w:rPr>
            <w:rFonts w:asciiTheme="minorHAnsi" w:eastAsiaTheme="minorEastAsia" w:hAnsiTheme="minorHAnsi" w:cstheme="minorBidi"/>
            <w:b w:val="0"/>
            <w:noProof/>
            <w:szCs w:val="22"/>
            <w:lang w:eastAsia="fr-CH"/>
          </w:rPr>
          <w:tab/>
        </w:r>
        <w:r w:rsidRPr="005B5E65">
          <w:rPr>
            <w:rStyle w:val="Hyperlink"/>
            <w:noProof/>
          </w:rPr>
          <w:t>TT01 - Installation infrastructure : Tomcat</w:t>
        </w:r>
        <w:r>
          <w:rPr>
            <w:noProof/>
            <w:webHidden/>
          </w:rPr>
          <w:tab/>
        </w:r>
        <w:r>
          <w:rPr>
            <w:noProof/>
            <w:webHidden/>
          </w:rPr>
          <w:fldChar w:fldCharType="begin"/>
        </w:r>
        <w:r>
          <w:rPr>
            <w:noProof/>
            <w:webHidden/>
          </w:rPr>
          <w:instrText xml:space="preserve"> PAGEREF _Toc138426168 \h </w:instrText>
        </w:r>
        <w:r>
          <w:rPr>
            <w:noProof/>
            <w:webHidden/>
          </w:rPr>
        </w:r>
        <w:r>
          <w:rPr>
            <w:noProof/>
            <w:webHidden/>
          </w:rPr>
          <w:fldChar w:fldCharType="separate"/>
        </w:r>
        <w:r>
          <w:rPr>
            <w:noProof/>
            <w:webHidden/>
          </w:rPr>
          <w:t>1</w:t>
        </w:r>
        <w:r>
          <w:rPr>
            <w:noProof/>
            <w:webHidden/>
          </w:rPr>
          <w:fldChar w:fldCharType="end"/>
        </w:r>
      </w:hyperlink>
    </w:p>
    <w:p w14:paraId="0A6BB44A" w14:textId="31B9F1A5" w:rsidR="004900BC" w:rsidRDefault="004900BC">
      <w:pPr>
        <w:pStyle w:val="Verzeichnis3"/>
        <w:rPr>
          <w:rFonts w:asciiTheme="minorHAnsi" w:eastAsiaTheme="minorEastAsia" w:hAnsiTheme="minorHAnsi" w:cstheme="minorBidi"/>
          <w:noProof/>
          <w:szCs w:val="22"/>
          <w:lang w:eastAsia="fr-CH"/>
        </w:rPr>
      </w:pPr>
      <w:hyperlink w:anchor="_Toc138426169" w:history="1">
        <w:r w:rsidRPr="005B5E65">
          <w:rPr>
            <w:rStyle w:val="Hyperlink"/>
            <w:noProof/>
          </w:rPr>
          <w:t>2.1.1</w:t>
        </w:r>
        <w:r>
          <w:rPr>
            <w:rFonts w:asciiTheme="minorHAnsi" w:eastAsiaTheme="minorEastAsia" w:hAnsiTheme="minorHAnsi" w:cstheme="minorBidi"/>
            <w:noProof/>
            <w:szCs w:val="22"/>
            <w:lang w:eastAsia="fr-CH"/>
          </w:rPr>
          <w:tab/>
        </w:r>
        <w:r w:rsidRPr="005B5E65">
          <w:rPr>
            <w:rStyle w:val="Hyperlink"/>
            <w:noProof/>
          </w:rPr>
          <w:t>Tomcat</w:t>
        </w:r>
        <w:r>
          <w:rPr>
            <w:noProof/>
            <w:webHidden/>
          </w:rPr>
          <w:tab/>
        </w:r>
        <w:r>
          <w:rPr>
            <w:noProof/>
            <w:webHidden/>
          </w:rPr>
          <w:fldChar w:fldCharType="begin"/>
        </w:r>
        <w:r>
          <w:rPr>
            <w:noProof/>
            <w:webHidden/>
          </w:rPr>
          <w:instrText xml:space="preserve"> PAGEREF _Toc138426169 \h </w:instrText>
        </w:r>
        <w:r>
          <w:rPr>
            <w:noProof/>
            <w:webHidden/>
          </w:rPr>
        </w:r>
        <w:r>
          <w:rPr>
            <w:noProof/>
            <w:webHidden/>
          </w:rPr>
          <w:fldChar w:fldCharType="separate"/>
        </w:r>
        <w:r>
          <w:rPr>
            <w:noProof/>
            <w:webHidden/>
          </w:rPr>
          <w:t>1</w:t>
        </w:r>
        <w:r>
          <w:rPr>
            <w:noProof/>
            <w:webHidden/>
          </w:rPr>
          <w:fldChar w:fldCharType="end"/>
        </w:r>
      </w:hyperlink>
    </w:p>
    <w:p w14:paraId="60F031BB" w14:textId="48292E22"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0" w:history="1">
        <w:r w:rsidRPr="005B5E65">
          <w:rPr>
            <w:rStyle w:val="Hyperlink"/>
            <w:noProof/>
          </w:rPr>
          <w:t>2.1.1.1</w:t>
        </w:r>
        <w:r>
          <w:rPr>
            <w:rFonts w:asciiTheme="minorHAnsi" w:eastAsiaTheme="minorEastAsia" w:hAnsiTheme="minorHAnsi" w:cstheme="minorBidi"/>
            <w:noProof/>
            <w:szCs w:val="22"/>
            <w:lang w:eastAsia="fr-CH"/>
          </w:rPr>
          <w:tab/>
        </w:r>
        <w:r w:rsidRPr="005B5E65">
          <w:rPr>
            <w:rStyle w:val="Hyperlink"/>
            <w:noProof/>
          </w:rPr>
          <w:t>Installation service</w:t>
        </w:r>
        <w:r>
          <w:rPr>
            <w:noProof/>
            <w:webHidden/>
          </w:rPr>
          <w:tab/>
        </w:r>
        <w:r>
          <w:rPr>
            <w:noProof/>
            <w:webHidden/>
          </w:rPr>
          <w:fldChar w:fldCharType="begin"/>
        </w:r>
        <w:r>
          <w:rPr>
            <w:noProof/>
            <w:webHidden/>
          </w:rPr>
          <w:instrText xml:space="preserve"> PAGEREF _Toc138426170 \h </w:instrText>
        </w:r>
        <w:r>
          <w:rPr>
            <w:noProof/>
            <w:webHidden/>
          </w:rPr>
        </w:r>
        <w:r>
          <w:rPr>
            <w:noProof/>
            <w:webHidden/>
          </w:rPr>
          <w:fldChar w:fldCharType="separate"/>
        </w:r>
        <w:r>
          <w:rPr>
            <w:noProof/>
            <w:webHidden/>
          </w:rPr>
          <w:t>1</w:t>
        </w:r>
        <w:r>
          <w:rPr>
            <w:noProof/>
            <w:webHidden/>
          </w:rPr>
          <w:fldChar w:fldCharType="end"/>
        </w:r>
      </w:hyperlink>
    </w:p>
    <w:p w14:paraId="79B0AB45" w14:textId="68FC51BE"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1" w:history="1">
        <w:r w:rsidRPr="005B5E65">
          <w:rPr>
            <w:rStyle w:val="Hyperlink"/>
            <w:noProof/>
          </w:rPr>
          <w:t>2.1.1.2</w:t>
        </w:r>
        <w:r>
          <w:rPr>
            <w:rFonts w:asciiTheme="minorHAnsi" w:eastAsiaTheme="minorEastAsia" w:hAnsiTheme="minorHAnsi" w:cstheme="minorBidi"/>
            <w:noProof/>
            <w:szCs w:val="22"/>
            <w:lang w:eastAsia="fr-CH"/>
          </w:rPr>
          <w:tab/>
        </w:r>
        <w:r w:rsidRPr="005B5E65">
          <w:rPr>
            <w:rStyle w:val="Hyperlink"/>
            <w:noProof/>
          </w:rPr>
          <w:t>Exécuter le service</w:t>
        </w:r>
        <w:r>
          <w:rPr>
            <w:noProof/>
            <w:webHidden/>
          </w:rPr>
          <w:tab/>
        </w:r>
        <w:r>
          <w:rPr>
            <w:noProof/>
            <w:webHidden/>
          </w:rPr>
          <w:fldChar w:fldCharType="begin"/>
        </w:r>
        <w:r>
          <w:rPr>
            <w:noProof/>
            <w:webHidden/>
          </w:rPr>
          <w:instrText xml:space="preserve"> PAGEREF _Toc138426171 \h </w:instrText>
        </w:r>
        <w:r>
          <w:rPr>
            <w:noProof/>
            <w:webHidden/>
          </w:rPr>
        </w:r>
        <w:r>
          <w:rPr>
            <w:noProof/>
            <w:webHidden/>
          </w:rPr>
          <w:fldChar w:fldCharType="separate"/>
        </w:r>
        <w:r>
          <w:rPr>
            <w:noProof/>
            <w:webHidden/>
          </w:rPr>
          <w:t>2</w:t>
        </w:r>
        <w:r>
          <w:rPr>
            <w:noProof/>
            <w:webHidden/>
          </w:rPr>
          <w:fldChar w:fldCharType="end"/>
        </w:r>
      </w:hyperlink>
    </w:p>
    <w:p w14:paraId="09A77C31" w14:textId="3012637B"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2" w:history="1">
        <w:r w:rsidRPr="005B5E65">
          <w:rPr>
            <w:rStyle w:val="Hyperlink"/>
            <w:noProof/>
          </w:rPr>
          <w:t>2.1.1.3</w:t>
        </w:r>
        <w:r>
          <w:rPr>
            <w:rFonts w:asciiTheme="minorHAnsi" w:eastAsiaTheme="minorEastAsia" w:hAnsiTheme="minorHAnsi" w:cstheme="minorBidi"/>
            <w:noProof/>
            <w:szCs w:val="22"/>
            <w:lang w:eastAsia="fr-CH"/>
          </w:rPr>
          <w:tab/>
        </w:r>
        <w:r w:rsidRPr="005B5E65">
          <w:rPr>
            <w:rStyle w:val="Hyperlink"/>
            <w:noProof/>
          </w:rPr>
          <w:t>Résultat</w:t>
        </w:r>
        <w:r>
          <w:rPr>
            <w:noProof/>
            <w:webHidden/>
          </w:rPr>
          <w:tab/>
        </w:r>
        <w:r>
          <w:rPr>
            <w:noProof/>
            <w:webHidden/>
          </w:rPr>
          <w:fldChar w:fldCharType="begin"/>
        </w:r>
        <w:r>
          <w:rPr>
            <w:noProof/>
            <w:webHidden/>
          </w:rPr>
          <w:instrText xml:space="preserve"> PAGEREF _Toc138426172 \h </w:instrText>
        </w:r>
        <w:r>
          <w:rPr>
            <w:noProof/>
            <w:webHidden/>
          </w:rPr>
        </w:r>
        <w:r>
          <w:rPr>
            <w:noProof/>
            <w:webHidden/>
          </w:rPr>
          <w:fldChar w:fldCharType="separate"/>
        </w:r>
        <w:r>
          <w:rPr>
            <w:noProof/>
            <w:webHidden/>
          </w:rPr>
          <w:t>2</w:t>
        </w:r>
        <w:r>
          <w:rPr>
            <w:noProof/>
            <w:webHidden/>
          </w:rPr>
          <w:fldChar w:fldCharType="end"/>
        </w:r>
      </w:hyperlink>
    </w:p>
    <w:p w14:paraId="79541CAB" w14:textId="404D2136"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3" w:history="1">
        <w:r w:rsidRPr="005B5E65">
          <w:rPr>
            <w:rStyle w:val="Hyperlink"/>
            <w:noProof/>
          </w:rPr>
          <w:t>2.1.1.4</w:t>
        </w:r>
        <w:r>
          <w:rPr>
            <w:rFonts w:asciiTheme="minorHAnsi" w:eastAsiaTheme="minorEastAsia" w:hAnsiTheme="minorHAnsi" w:cstheme="minorBidi"/>
            <w:noProof/>
            <w:szCs w:val="22"/>
            <w:lang w:eastAsia="fr-CH"/>
          </w:rPr>
          <w:tab/>
        </w:r>
        <w:r w:rsidRPr="005B5E65">
          <w:rPr>
            <w:rStyle w:val="Hyperlink"/>
            <w:noProof/>
          </w:rPr>
          <w:t>Config Netbeans</w:t>
        </w:r>
        <w:r>
          <w:rPr>
            <w:noProof/>
            <w:webHidden/>
          </w:rPr>
          <w:tab/>
        </w:r>
        <w:r>
          <w:rPr>
            <w:noProof/>
            <w:webHidden/>
          </w:rPr>
          <w:fldChar w:fldCharType="begin"/>
        </w:r>
        <w:r>
          <w:rPr>
            <w:noProof/>
            <w:webHidden/>
          </w:rPr>
          <w:instrText xml:space="preserve"> PAGEREF _Toc138426173 \h </w:instrText>
        </w:r>
        <w:r>
          <w:rPr>
            <w:noProof/>
            <w:webHidden/>
          </w:rPr>
        </w:r>
        <w:r>
          <w:rPr>
            <w:noProof/>
            <w:webHidden/>
          </w:rPr>
          <w:fldChar w:fldCharType="separate"/>
        </w:r>
        <w:r>
          <w:rPr>
            <w:noProof/>
            <w:webHidden/>
          </w:rPr>
          <w:t>3</w:t>
        </w:r>
        <w:r>
          <w:rPr>
            <w:noProof/>
            <w:webHidden/>
          </w:rPr>
          <w:fldChar w:fldCharType="end"/>
        </w:r>
      </w:hyperlink>
    </w:p>
    <w:p w14:paraId="2ADCC728" w14:textId="615103BE" w:rsidR="004900BC" w:rsidRDefault="004900BC">
      <w:pPr>
        <w:pStyle w:val="Verzeichnis3"/>
        <w:rPr>
          <w:rFonts w:asciiTheme="minorHAnsi" w:eastAsiaTheme="minorEastAsia" w:hAnsiTheme="minorHAnsi" w:cstheme="minorBidi"/>
          <w:noProof/>
          <w:szCs w:val="22"/>
          <w:lang w:eastAsia="fr-CH"/>
        </w:rPr>
      </w:pPr>
      <w:hyperlink w:anchor="_Toc138426174" w:history="1">
        <w:r w:rsidRPr="005B5E65">
          <w:rPr>
            <w:rStyle w:val="Hyperlink"/>
            <w:noProof/>
          </w:rPr>
          <w:t>2.1.2</w:t>
        </w:r>
        <w:r>
          <w:rPr>
            <w:rFonts w:asciiTheme="minorHAnsi" w:eastAsiaTheme="minorEastAsia" w:hAnsiTheme="minorHAnsi" w:cstheme="minorBidi"/>
            <w:noProof/>
            <w:szCs w:val="22"/>
            <w:lang w:eastAsia="fr-CH"/>
          </w:rPr>
          <w:tab/>
        </w:r>
        <w:r w:rsidRPr="005B5E65">
          <w:rPr>
            <w:rStyle w:val="Hyperlink"/>
            <w:noProof/>
          </w:rPr>
          <w:t>Tizoo Configuration Tomcat</w:t>
        </w:r>
        <w:r>
          <w:rPr>
            <w:noProof/>
            <w:webHidden/>
          </w:rPr>
          <w:tab/>
        </w:r>
        <w:r>
          <w:rPr>
            <w:noProof/>
            <w:webHidden/>
          </w:rPr>
          <w:fldChar w:fldCharType="begin"/>
        </w:r>
        <w:r>
          <w:rPr>
            <w:noProof/>
            <w:webHidden/>
          </w:rPr>
          <w:instrText xml:space="preserve"> PAGEREF _Toc138426174 \h </w:instrText>
        </w:r>
        <w:r>
          <w:rPr>
            <w:noProof/>
            <w:webHidden/>
          </w:rPr>
        </w:r>
        <w:r>
          <w:rPr>
            <w:noProof/>
            <w:webHidden/>
          </w:rPr>
          <w:fldChar w:fldCharType="separate"/>
        </w:r>
        <w:r>
          <w:rPr>
            <w:noProof/>
            <w:webHidden/>
          </w:rPr>
          <w:t>4</w:t>
        </w:r>
        <w:r>
          <w:rPr>
            <w:noProof/>
            <w:webHidden/>
          </w:rPr>
          <w:fldChar w:fldCharType="end"/>
        </w:r>
      </w:hyperlink>
    </w:p>
    <w:p w14:paraId="72D106E5" w14:textId="2B9166CE"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5" w:history="1">
        <w:r w:rsidRPr="005B5E65">
          <w:rPr>
            <w:rStyle w:val="Hyperlink"/>
            <w:noProof/>
          </w:rPr>
          <w:t>2.1.2.1</w:t>
        </w:r>
        <w:r>
          <w:rPr>
            <w:rFonts w:asciiTheme="minorHAnsi" w:eastAsiaTheme="minorEastAsia" w:hAnsiTheme="minorHAnsi" w:cstheme="minorBidi"/>
            <w:noProof/>
            <w:szCs w:val="22"/>
            <w:lang w:eastAsia="fr-CH"/>
          </w:rPr>
          <w:tab/>
        </w:r>
        <w:r w:rsidRPr="005B5E65">
          <w:rPr>
            <w:rStyle w:val="Hyperlink"/>
            <w:noProof/>
          </w:rPr>
          <w:t>Modification du fichier de configuration server.xml</w:t>
        </w:r>
        <w:r>
          <w:rPr>
            <w:noProof/>
            <w:webHidden/>
          </w:rPr>
          <w:tab/>
        </w:r>
        <w:r>
          <w:rPr>
            <w:noProof/>
            <w:webHidden/>
          </w:rPr>
          <w:fldChar w:fldCharType="begin"/>
        </w:r>
        <w:r>
          <w:rPr>
            <w:noProof/>
            <w:webHidden/>
          </w:rPr>
          <w:instrText xml:space="preserve"> PAGEREF _Toc138426175 \h </w:instrText>
        </w:r>
        <w:r>
          <w:rPr>
            <w:noProof/>
            <w:webHidden/>
          </w:rPr>
        </w:r>
        <w:r>
          <w:rPr>
            <w:noProof/>
            <w:webHidden/>
          </w:rPr>
          <w:fldChar w:fldCharType="separate"/>
        </w:r>
        <w:r>
          <w:rPr>
            <w:noProof/>
            <w:webHidden/>
          </w:rPr>
          <w:t>4</w:t>
        </w:r>
        <w:r>
          <w:rPr>
            <w:noProof/>
            <w:webHidden/>
          </w:rPr>
          <w:fldChar w:fldCharType="end"/>
        </w:r>
      </w:hyperlink>
    </w:p>
    <w:p w14:paraId="58027654" w14:textId="6BA56A48"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6" w:history="1">
        <w:r w:rsidRPr="005B5E65">
          <w:rPr>
            <w:rStyle w:val="Hyperlink"/>
            <w:noProof/>
          </w:rPr>
          <w:t>2.1.2.2</w:t>
        </w:r>
        <w:r>
          <w:rPr>
            <w:rFonts w:asciiTheme="minorHAnsi" w:eastAsiaTheme="minorEastAsia" w:hAnsiTheme="minorHAnsi" w:cstheme="minorBidi"/>
            <w:noProof/>
            <w:szCs w:val="22"/>
            <w:lang w:eastAsia="fr-CH"/>
          </w:rPr>
          <w:tab/>
        </w:r>
        <w:r w:rsidRPr="005B5E65">
          <w:rPr>
            <w:rStyle w:val="Hyperlink"/>
            <w:noProof/>
          </w:rPr>
          <w:t>Redémarrer Tomcat</w:t>
        </w:r>
        <w:r>
          <w:rPr>
            <w:noProof/>
            <w:webHidden/>
          </w:rPr>
          <w:tab/>
        </w:r>
        <w:r>
          <w:rPr>
            <w:noProof/>
            <w:webHidden/>
          </w:rPr>
          <w:fldChar w:fldCharType="begin"/>
        </w:r>
        <w:r>
          <w:rPr>
            <w:noProof/>
            <w:webHidden/>
          </w:rPr>
          <w:instrText xml:space="preserve"> PAGEREF _Toc138426176 \h </w:instrText>
        </w:r>
        <w:r>
          <w:rPr>
            <w:noProof/>
            <w:webHidden/>
          </w:rPr>
        </w:r>
        <w:r>
          <w:rPr>
            <w:noProof/>
            <w:webHidden/>
          </w:rPr>
          <w:fldChar w:fldCharType="separate"/>
        </w:r>
        <w:r>
          <w:rPr>
            <w:noProof/>
            <w:webHidden/>
          </w:rPr>
          <w:t>5</w:t>
        </w:r>
        <w:r>
          <w:rPr>
            <w:noProof/>
            <w:webHidden/>
          </w:rPr>
          <w:fldChar w:fldCharType="end"/>
        </w:r>
      </w:hyperlink>
    </w:p>
    <w:p w14:paraId="71824729" w14:textId="7AC0E622"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7" w:history="1">
        <w:r w:rsidRPr="005B5E65">
          <w:rPr>
            <w:rStyle w:val="Hyperlink"/>
            <w:noProof/>
          </w:rPr>
          <w:t>2.1.2.3</w:t>
        </w:r>
        <w:r>
          <w:rPr>
            <w:rFonts w:asciiTheme="minorHAnsi" w:eastAsiaTheme="minorEastAsia" w:hAnsiTheme="minorHAnsi" w:cstheme="minorBidi"/>
            <w:noProof/>
            <w:szCs w:val="22"/>
            <w:lang w:eastAsia="fr-CH"/>
          </w:rPr>
          <w:tab/>
        </w:r>
        <w:r w:rsidRPr="005B5E65">
          <w:rPr>
            <w:rStyle w:val="Hyperlink"/>
            <w:noProof/>
          </w:rPr>
          <w:t>Mise à jour de l’adresse email</w:t>
        </w:r>
        <w:r>
          <w:rPr>
            <w:noProof/>
            <w:webHidden/>
          </w:rPr>
          <w:tab/>
        </w:r>
        <w:r>
          <w:rPr>
            <w:noProof/>
            <w:webHidden/>
          </w:rPr>
          <w:fldChar w:fldCharType="begin"/>
        </w:r>
        <w:r>
          <w:rPr>
            <w:noProof/>
            <w:webHidden/>
          </w:rPr>
          <w:instrText xml:space="preserve"> PAGEREF _Toc138426177 \h </w:instrText>
        </w:r>
        <w:r>
          <w:rPr>
            <w:noProof/>
            <w:webHidden/>
          </w:rPr>
        </w:r>
        <w:r>
          <w:rPr>
            <w:noProof/>
            <w:webHidden/>
          </w:rPr>
          <w:fldChar w:fldCharType="separate"/>
        </w:r>
        <w:r>
          <w:rPr>
            <w:noProof/>
            <w:webHidden/>
          </w:rPr>
          <w:t>6</w:t>
        </w:r>
        <w:r>
          <w:rPr>
            <w:noProof/>
            <w:webHidden/>
          </w:rPr>
          <w:fldChar w:fldCharType="end"/>
        </w:r>
      </w:hyperlink>
    </w:p>
    <w:p w14:paraId="2DF0D726" w14:textId="54158E36" w:rsidR="004900BC" w:rsidRDefault="004900BC">
      <w:pPr>
        <w:pStyle w:val="Verzeichnis3"/>
        <w:rPr>
          <w:rFonts w:asciiTheme="minorHAnsi" w:eastAsiaTheme="minorEastAsia" w:hAnsiTheme="minorHAnsi" w:cstheme="minorBidi"/>
          <w:noProof/>
          <w:szCs w:val="22"/>
          <w:lang w:eastAsia="fr-CH"/>
        </w:rPr>
      </w:pPr>
      <w:hyperlink w:anchor="_Toc138426178" w:history="1">
        <w:r w:rsidRPr="005B5E65">
          <w:rPr>
            <w:rStyle w:val="Hyperlink"/>
            <w:noProof/>
          </w:rPr>
          <w:t>2.1.3</w:t>
        </w:r>
        <w:r>
          <w:rPr>
            <w:rFonts w:asciiTheme="minorHAnsi" w:eastAsiaTheme="minorEastAsia" w:hAnsiTheme="minorHAnsi" w:cstheme="minorBidi"/>
            <w:noProof/>
            <w:szCs w:val="22"/>
            <w:lang w:eastAsia="fr-CH"/>
          </w:rPr>
          <w:tab/>
        </w:r>
        <w:r w:rsidRPr="005B5E65">
          <w:rPr>
            <w:rStyle w:val="Hyperlink"/>
            <w:noProof/>
          </w:rPr>
          <w:t>Tizoo Déploiement d'un .war</w:t>
        </w:r>
        <w:r>
          <w:rPr>
            <w:noProof/>
            <w:webHidden/>
          </w:rPr>
          <w:tab/>
        </w:r>
        <w:r>
          <w:rPr>
            <w:noProof/>
            <w:webHidden/>
          </w:rPr>
          <w:fldChar w:fldCharType="begin"/>
        </w:r>
        <w:r>
          <w:rPr>
            <w:noProof/>
            <w:webHidden/>
          </w:rPr>
          <w:instrText xml:space="preserve"> PAGEREF _Toc138426178 \h </w:instrText>
        </w:r>
        <w:r>
          <w:rPr>
            <w:noProof/>
            <w:webHidden/>
          </w:rPr>
        </w:r>
        <w:r>
          <w:rPr>
            <w:noProof/>
            <w:webHidden/>
          </w:rPr>
          <w:fldChar w:fldCharType="separate"/>
        </w:r>
        <w:r>
          <w:rPr>
            <w:noProof/>
            <w:webHidden/>
          </w:rPr>
          <w:t>6</w:t>
        </w:r>
        <w:r>
          <w:rPr>
            <w:noProof/>
            <w:webHidden/>
          </w:rPr>
          <w:fldChar w:fldCharType="end"/>
        </w:r>
      </w:hyperlink>
    </w:p>
    <w:p w14:paraId="0B7A8BF9" w14:textId="241EB744"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79" w:history="1">
        <w:r w:rsidRPr="005B5E65">
          <w:rPr>
            <w:rStyle w:val="Hyperlink"/>
            <w:noProof/>
          </w:rPr>
          <w:t>2.1.3.1</w:t>
        </w:r>
        <w:r>
          <w:rPr>
            <w:rFonts w:asciiTheme="minorHAnsi" w:eastAsiaTheme="minorEastAsia" w:hAnsiTheme="minorHAnsi" w:cstheme="minorBidi"/>
            <w:noProof/>
            <w:szCs w:val="22"/>
            <w:lang w:eastAsia="fr-CH"/>
          </w:rPr>
          <w:tab/>
        </w:r>
        <w:r w:rsidRPr="005B5E65">
          <w:rPr>
            <w:rStyle w:val="Hyperlink"/>
            <w:noProof/>
          </w:rPr>
          <w:t>Préparation d’hébergement</w:t>
        </w:r>
        <w:r>
          <w:rPr>
            <w:noProof/>
            <w:webHidden/>
          </w:rPr>
          <w:tab/>
        </w:r>
        <w:r>
          <w:rPr>
            <w:noProof/>
            <w:webHidden/>
          </w:rPr>
          <w:fldChar w:fldCharType="begin"/>
        </w:r>
        <w:r>
          <w:rPr>
            <w:noProof/>
            <w:webHidden/>
          </w:rPr>
          <w:instrText xml:space="preserve"> PAGEREF _Toc138426179 \h </w:instrText>
        </w:r>
        <w:r>
          <w:rPr>
            <w:noProof/>
            <w:webHidden/>
          </w:rPr>
        </w:r>
        <w:r>
          <w:rPr>
            <w:noProof/>
            <w:webHidden/>
          </w:rPr>
          <w:fldChar w:fldCharType="separate"/>
        </w:r>
        <w:r>
          <w:rPr>
            <w:noProof/>
            <w:webHidden/>
          </w:rPr>
          <w:t>6</w:t>
        </w:r>
        <w:r>
          <w:rPr>
            <w:noProof/>
            <w:webHidden/>
          </w:rPr>
          <w:fldChar w:fldCharType="end"/>
        </w:r>
      </w:hyperlink>
    </w:p>
    <w:p w14:paraId="775887A6" w14:textId="51282023"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80" w:history="1">
        <w:r w:rsidRPr="005B5E65">
          <w:rPr>
            <w:rStyle w:val="Hyperlink"/>
            <w:noProof/>
          </w:rPr>
          <w:t>2.1.3.2</w:t>
        </w:r>
        <w:r>
          <w:rPr>
            <w:rFonts w:asciiTheme="minorHAnsi" w:eastAsiaTheme="minorEastAsia" w:hAnsiTheme="minorHAnsi" w:cstheme="minorBidi"/>
            <w:noProof/>
            <w:szCs w:val="22"/>
            <w:lang w:eastAsia="fr-CH"/>
          </w:rPr>
          <w:tab/>
        </w:r>
        <w:r w:rsidRPr="005B5E65">
          <w:rPr>
            <w:rStyle w:val="Hyperlink"/>
            <w:noProof/>
          </w:rPr>
          <w:t>Déploiement d'un projet sur l'hébergement</w:t>
        </w:r>
        <w:r>
          <w:rPr>
            <w:noProof/>
            <w:webHidden/>
          </w:rPr>
          <w:tab/>
        </w:r>
        <w:r>
          <w:rPr>
            <w:noProof/>
            <w:webHidden/>
          </w:rPr>
          <w:fldChar w:fldCharType="begin"/>
        </w:r>
        <w:r>
          <w:rPr>
            <w:noProof/>
            <w:webHidden/>
          </w:rPr>
          <w:instrText xml:space="preserve"> PAGEREF _Toc138426180 \h </w:instrText>
        </w:r>
        <w:r>
          <w:rPr>
            <w:noProof/>
            <w:webHidden/>
          </w:rPr>
        </w:r>
        <w:r>
          <w:rPr>
            <w:noProof/>
            <w:webHidden/>
          </w:rPr>
          <w:fldChar w:fldCharType="separate"/>
        </w:r>
        <w:r>
          <w:rPr>
            <w:noProof/>
            <w:webHidden/>
          </w:rPr>
          <w:t>6</w:t>
        </w:r>
        <w:r>
          <w:rPr>
            <w:noProof/>
            <w:webHidden/>
          </w:rPr>
          <w:fldChar w:fldCharType="end"/>
        </w:r>
      </w:hyperlink>
    </w:p>
    <w:p w14:paraId="1A58F45A" w14:textId="2B449230"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181" w:history="1">
        <w:r w:rsidRPr="005B5E65">
          <w:rPr>
            <w:rStyle w:val="Hyperlink"/>
            <w:noProof/>
          </w:rPr>
          <w:t>2.1.3.3</w:t>
        </w:r>
        <w:r>
          <w:rPr>
            <w:rFonts w:asciiTheme="minorHAnsi" w:eastAsiaTheme="minorEastAsia" w:hAnsiTheme="minorHAnsi" w:cstheme="minorBidi"/>
            <w:noProof/>
            <w:szCs w:val="22"/>
            <w:lang w:eastAsia="fr-CH"/>
          </w:rPr>
          <w:tab/>
        </w:r>
        <w:r w:rsidRPr="005B5E65">
          <w:rPr>
            <w:rStyle w:val="Hyperlink"/>
            <w:noProof/>
          </w:rPr>
          <w:t>Contrôle du déploiement des fichiers de projet</w:t>
        </w:r>
        <w:r>
          <w:rPr>
            <w:noProof/>
            <w:webHidden/>
          </w:rPr>
          <w:tab/>
        </w:r>
        <w:r>
          <w:rPr>
            <w:noProof/>
            <w:webHidden/>
          </w:rPr>
          <w:fldChar w:fldCharType="begin"/>
        </w:r>
        <w:r>
          <w:rPr>
            <w:noProof/>
            <w:webHidden/>
          </w:rPr>
          <w:instrText xml:space="preserve"> PAGEREF _Toc138426181 \h </w:instrText>
        </w:r>
        <w:r>
          <w:rPr>
            <w:noProof/>
            <w:webHidden/>
          </w:rPr>
        </w:r>
        <w:r>
          <w:rPr>
            <w:noProof/>
            <w:webHidden/>
          </w:rPr>
          <w:fldChar w:fldCharType="separate"/>
        </w:r>
        <w:r>
          <w:rPr>
            <w:noProof/>
            <w:webHidden/>
          </w:rPr>
          <w:t>7</w:t>
        </w:r>
        <w:r>
          <w:rPr>
            <w:noProof/>
            <w:webHidden/>
          </w:rPr>
          <w:fldChar w:fldCharType="end"/>
        </w:r>
      </w:hyperlink>
    </w:p>
    <w:p w14:paraId="61A2DCB6" w14:textId="450D17B0" w:rsidR="004900BC" w:rsidRDefault="004900BC">
      <w:pPr>
        <w:pStyle w:val="Verzeichnis2"/>
        <w:rPr>
          <w:rFonts w:asciiTheme="minorHAnsi" w:eastAsiaTheme="minorEastAsia" w:hAnsiTheme="minorHAnsi" w:cstheme="minorBidi"/>
          <w:b w:val="0"/>
          <w:noProof/>
          <w:szCs w:val="22"/>
          <w:lang w:eastAsia="fr-CH"/>
        </w:rPr>
      </w:pPr>
      <w:hyperlink w:anchor="_Toc138426182" w:history="1">
        <w:r w:rsidRPr="005B5E65">
          <w:rPr>
            <w:rStyle w:val="Hyperlink"/>
            <w:noProof/>
          </w:rPr>
          <w:t>2.2</w:t>
        </w:r>
        <w:r>
          <w:rPr>
            <w:rFonts w:asciiTheme="minorHAnsi" w:eastAsiaTheme="minorEastAsia" w:hAnsiTheme="minorHAnsi" w:cstheme="minorBidi"/>
            <w:b w:val="0"/>
            <w:noProof/>
            <w:szCs w:val="22"/>
            <w:lang w:eastAsia="fr-CH"/>
          </w:rPr>
          <w:tab/>
        </w:r>
        <w:r w:rsidRPr="005B5E65">
          <w:rPr>
            <w:rStyle w:val="Hyperlink"/>
            <w:noProof/>
          </w:rPr>
          <w:t>TT02 – Netbeans et JSP</w:t>
        </w:r>
        <w:r>
          <w:rPr>
            <w:noProof/>
            <w:webHidden/>
          </w:rPr>
          <w:tab/>
        </w:r>
        <w:r>
          <w:rPr>
            <w:noProof/>
            <w:webHidden/>
          </w:rPr>
          <w:fldChar w:fldCharType="begin"/>
        </w:r>
        <w:r>
          <w:rPr>
            <w:noProof/>
            <w:webHidden/>
          </w:rPr>
          <w:instrText xml:space="preserve"> PAGEREF _Toc138426182 \h </w:instrText>
        </w:r>
        <w:r>
          <w:rPr>
            <w:noProof/>
            <w:webHidden/>
          </w:rPr>
        </w:r>
        <w:r>
          <w:rPr>
            <w:noProof/>
            <w:webHidden/>
          </w:rPr>
          <w:fldChar w:fldCharType="separate"/>
        </w:r>
        <w:r>
          <w:rPr>
            <w:noProof/>
            <w:webHidden/>
          </w:rPr>
          <w:t>8</w:t>
        </w:r>
        <w:r>
          <w:rPr>
            <w:noProof/>
            <w:webHidden/>
          </w:rPr>
          <w:fldChar w:fldCharType="end"/>
        </w:r>
      </w:hyperlink>
    </w:p>
    <w:p w14:paraId="3FFA1EEA" w14:textId="6C6A137A" w:rsidR="004900BC" w:rsidRDefault="004900BC">
      <w:pPr>
        <w:pStyle w:val="Verzeichnis3"/>
        <w:rPr>
          <w:rFonts w:asciiTheme="minorHAnsi" w:eastAsiaTheme="minorEastAsia" w:hAnsiTheme="minorHAnsi" w:cstheme="minorBidi"/>
          <w:noProof/>
          <w:szCs w:val="22"/>
          <w:lang w:eastAsia="fr-CH"/>
        </w:rPr>
      </w:pPr>
      <w:hyperlink w:anchor="_Toc138426183" w:history="1">
        <w:r w:rsidRPr="005B5E65">
          <w:rPr>
            <w:rStyle w:val="Hyperlink"/>
            <w:noProof/>
          </w:rPr>
          <w:t>2.2.1</w:t>
        </w:r>
        <w:r>
          <w:rPr>
            <w:rFonts w:asciiTheme="minorHAnsi" w:eastAsiaTheme="minorEastAsia" w:hAnsiTheme="minorHAnsi" w:cstheme="minorBidi"/>
            <w:noProof/>
            <w:szCs w:val="22"/>
            <w:lang w:eastAsia="fr-CH"/>
          </w:rPr>
          <w:tab/>
        </w:r>
        <w:r w:rsidRPr="005B5E65">
          <w:rPr>
            <w:rStyle w:val="Hyperlink"/>
            <w:noProof/>
          </w:rPr>
          <w:t>Mettre en place une page Web</w:t>
        </w:r>
        <w:r>
          <w:rPr>
            <w:noProof/>
            <w:webHidden/>
          </w:rPr>
          <w:tab/>
        </w:r>
        <w:r>
          <w:rPr>
            <w:noProof/>
            <w:webHidden/>
          </w:rPr>
          <w:fldChar w:fldCharType="begin"/>
        </w:r>
        <w:r>
          <w:rPr>
            <w:noProof/>
            <w:webHidden/>
          </w:rPr>
          <w:instrText xml:space="preserve"> PAGEREF _Toc138426183 \h </w:instrText>
        </w:r>
        <w:r>
          <w:rPr>
            <w:noProof/>
            <w:webHidden/>
          </w:rPr>
        </w:r>
        <w:r>
          <w:rPr>
            <w:noProof/>
            <w:webHidden/>
          </w:rPr>
          <w:fldChar w:fldCharType="separate"/>
        </w:r>
        <w:r>
          <w:rPr>
            <w:noProof/>
            <w:webHidden/>
          </w:rPr>
          <w:t>8</w:t>
        </w:r>
        <w:r>
          <w:rPr>
            <w:noProof/>
            <w:webHidden/>
          </w:rPr>
          <w:fldChar w:fldCharType="end"/>
        </w:r>
      </w:hyperlink>
    </w:p>
    <w:p w14:paraId="7980C6F4" w14:textId="4BB9BA42" w:rsidR="004900BC" w:rsidRDefault="004900BC">
      <w:pPr>
        <w:pStyle w:val="Verzeichnis3"/>
        <w:rPr>
          <w:rFonts w:asciiTheme="minorHAnsi" w:eastAsiaTheme="minorEastAsia" w:hAnsiTheme="minorHAnsi" w:cstheme="minorBidi"/>
          <w:noProof/>
          <w:szCs w:val="22"/>
          <w:lang w:eastAsia="fr-CH"/>
        </w:rPr>
      </w:pPr>
      <w:hyperlink w:anchor="_Toc138426184" w:history="1">
        <w:r w:rsidRPr="005B5E65">
          <w:rPr>
            <w:rStyle w:val="Hyperlink"/>
            <w:noProof/>
          </w:rPr>
          <w:t>2.2.2</w:t>
        </w:r>
        <w:r>
          <w:rPr>
            <w:rFonts w:asciiTheme="minorHAnsi" w:eastAsiaTheme="minorEastAsia" w:hAnsiTheme="minorHAnsi" w:cstheme="minorBidi"/>
            <w:noProof/>
            <w:szCs w:val="22"/>
            <w:lang w:eastAsia="fr-CH"/>
          </w:rPr>
          <w:tab/>
        </w:r>
        <w:r w:rsidRPr="005B5E65">
          <w:rPr>
            <w:rStyle w:val="Hyperlink"/>
            <w:noProof/>
          </w:rPr>
          <w:t>Tomcat manager</w:t>
        </w:r>
        <w:r>
          <w:rPr>
            <w:noProof/>
            <w:webHidden/>
          </w:rPr>
          <w:tab/>
        </w:r>
        <w:r>
          <w:rPr>
            <w:noProof/>
            <w:webHidden/>
          </w:rPr>
          <w:fldChar w:fldCharType="begin"/>
        </w:r>
        <w:r>
          <w:rPr>
            <w:noProof/>
            <w:webHidden/>
          </w:rPr>
          <w:instrText xml:space="preserve"> PAGEREF _Toc138426184 \h </w:instrText>
        </w:r>
        <w:r>
          <w:rPr>
            <w:noProof/>
            <w:webHidden/>
          </w:rPr>
        </w:r>
        <w:r>
          <w:rPr>
            <w:noProof/>
            <w:webHidden/>
          </w:rPr>
          <w:fldChar w:fldCharType="separate"/>
        </w:r>
        <w:r>
          <w:rPr>
            <w:noProof/>
            <w:webHidden/>
          </w:rPr>
          <w:t>10</w:t>
        </w:r>
        <w:r>
          <w:rPr>
            <w:noProof/>
            <w:webHidden/>
          </w:rPr>
          <w:fldChar w:fldCharType="end"/>
        </w:r>
      </w:hyperlink>
    </w:p>
    <w:p w14:paraId="5C5D7793" w14:textId="763E32D6" w:rsidR="004900BC" w:rsidRDefault="004900BC">
      <w:pPr>
        <w:pStyle w:val="Verzeichnis3"/>
        <w:rPr>
          <w:rFonts w:asciiTheme="minorHAnsi" w:eastAsiaTheme="minorEastAsia" w:hAnsiTheme="minorHAnsi" w:cstheme="minorBidi"/>
          <w:noProof/>
          <w:szCs w:val="22"/>
          <w:lang w:eastAsia="fr-CH"/>
        </w:rPr>
      </w:pPr>
      <w:hyperlink w:anchor="_Toc138426185" w:history="1">
        <w:r w:rsidRPr="005B5E65">
          <w:rPr>
            <w:rStyle w:val="Hyperlink"/>
            <w:noProof/>
          </w:rPr>
          <w:t>2.2.3</w:t>
        </w:r>
        <w:r>
          <w:rPr>
            <w:rFonts w:asciiTheme="minorHAnsi" w:eastAsiaTheme="minorEastAsia" w:hAnsiTheme="minorHAnsi" w:cstheme="minorBidi"/>
            <w:noProof/>
            <w:szCs w:val="22"/>
            <w:lang w:eastAsia="fr-CH"/>
          </w:rPr>
          <w:tab/>
        </w:r>
        <w:r w:rsidRPr="005B5E65">
          <w:rPr>
            <w:rStyle w:val="Hyperlink"/>
            <w:noProof/>
          </w:rPr>
          <w:t>Créer une page jsp</w:t>
        </w:r>
        <w:r>
          <w:rPr>
            <w:noProof/>
            <w:webHidden/>
          </w:rPr>
          <w:tab/>
        </w:r>
        <w:r>
          <w:rPr>
            <w:noProof/>
            <w:webHidden/>
          </w:rPr>
          <w:fldChar w:fldCharType="begin"/>
        </w:r>
        <w:r>
          <w:rPr>
            <w:noProof/>
            <w:webHidden/>
          </w:rPr>
          <w:instrText xml:space="preserve"> PAGEREF _Toc138426185 \h </w:instrText>
        </w:r>
        <w:r>
          <w:rPr>
            <w:noProof/>
            <w:webHidden/>
          </w:rPr>
        </w:r>
        <w:r>
          <w:rPr>
            <w:noProof/>
            <w:webHidden/>
          </w:rPr>
          <w:fldChar w:fldCharType="separate"/>
        </w:r>
        <w:r>
          <w:rPr>
            <w:noProof/>
            <w:webHidden/>
          </w:rPr>
          <w:t>11</w:t>
        </w:r>
        <w:r>
          <w:rPr>
            <w:noProof/>
            <w:webHidden/>
          </w:rPr>
          <w:fldChar w:fldCharType="end"/>
        </w:r>
      </w:hyperlink>
    </w:p>
    <w:p w14:paraId="08C122D7" w14:textId="04EA1C0A" w:rsidR="004900BC" w:rsidRDefault="004900BC">
      <w:pPr>
        <w:pStyle w:val="Verzeichnis3"/>
        <w:rPr>
          <w:rFonts w:asciiTheme="minorHAnsi" w:eastAsiaTheme="minorEastAsia" w:hAnsiTheme="minorHAnsi" w:cstheme="minorBidi"/>
          <w:noProof/>
          <w:szCs w:val="22"/>
          <w:lang w:eastAsia="fr-CH"/>
        </w:rPr>
      </w:pPr>
      <w:hyperlink w:anchor="_Toc138426186" w:history="1">
        <w:r w:rsidRPr="005B5E65">
          <w:rPr>
            <w:rStyle w:val="Hyperlink"/>
            <w:noProof/>
          </w:rPr>
          <w:t>2.2.4</w:t>
        </w:r>
        <w:r>
          <w:rPr>
            <w:rFonts w:asciiTheme="minorHAnsi" w:eastAsiaTheme="minorEastAsia" w:hAnsiTheme="minorHAnsi" w:cstheme="minorBidi"/>
            <w:noProof/>
            <w:szCs w:val="22"/>
            <w:lang w:eastAsia="fr-CH"/>
          </w:rPr>
          <w:tab/>
        </w:r>
        <w:r w:rsidRPr="005B5E65">
          <w:rPr>
            <w:rStyle w:val="Hyperlink"/>
            <w:noProof/>
          </w:rPr>
          <w:t>Hébergement</w:t>
        </w:r>
        <w:r>
          <w:rPr>
            <w:noProof/>
            <w:webHidden/>
          </w:rPr>
          <w:tab/>
        </w:r>
        <w:r>
          <w:rPr>
            <w:noProof/>
            <w:webHidden/>
          </w:rPr>
          <w:fldChar w:fldCharType="begin"/>
        </w:r>
        <w:r>
          <w:rPr>
            <w:noProof/>
            <w:webHidden/>
          </w:rPr>
          <w:instrText xml:space="preserve"> PAGEREF _Toc138426186 \h </w:instrText>
        </w:r>
        <w:r>
          <w:rPr>
            <w:noProof/>
            <w:webHidden/>
          </w:rPr>
        </w:r>
        <w:r>
          <w:rPr>
            <w:noProof/>
            <w:webHidden/>
          </w:rPr>
          <w:fldChar w:fldCharType="separate"/>
        </w:r>
        <w:r>
          <w:rPr>
            <w:noProof/>
            <w:webHidden/>
          </w:rPr>
          <w:t>12</w:t>
        </w:r>
        <w:r>
          <w:rPr>
            <w:noProof/>
            <w:webHidden/>
          </w:rPr>
          <w:fldChar w:fldCharType="end"/>
        </w:r>
      </w:hyperlink>
    </w:p>
    <w:p w14:paraId="74623CD0" w14:textId="413E400B" w:rsidR="004900BC" w:rsidRDefault="004900BC">
      <w:pPr>
        <w:pStyle w:val="Verzeichnis3"/>
        <w:rPr>
          <w:rFonts w:asciiTheme="minorHAnsi" w:eastAsiaTheme="minorEastAsia" w:hAnsiTheme="minorHAnsi" w:cstheme="minorBidi"/>
          <w:noProof/>
          <w:szCs w:val="22"/>
          <w:lang w:eastAsia="fr-CH"/>
        </w:rPr>
      </w:pPr>
      <w:hyperlink w:anchor="_Toc138426187" w:history="1">
        <w:r w:rsidRPr="005B5E65">
          <w:rPr>
            <w:rStyle w:val="Hyperlink"/>
            <w:noProof/>
          </w:rPr>
          <w:t>2.2.5</w:t>
        </w:r>
        <w:r>
          <w:rPr>
            <w:rFonts w:asciiTheme="minorHAnsi" w:eastAsiaTheme="minorEastAsia" w:hAnsiTheme="minorHAnsi" w:cstheme="minorBidi"/>
            <w:noProof/>
            <w:szCs w:val="22"/>
            <w:lang w:eastAsia="fr-CH"/>
          </w:rPr>
          <w:tab/>
        </w:r>
        <w:r w:rsidRPr="005B5E65">
          <w:rPr>
            <w:rStyle w:val="Hyperlink"/>
            <w:noProof/>
          </w:rPr>
          <w:t>Synthèse</w:t>
        </w:r>
        <w:r>
          <w:rPr>
            <w:noProof/>
            <w:webHidden/>
          </w:rPr>
          <w:tab/>
        </w:r>
        <w:r>
          <w:rPr>
            <w:noProof/>
            <w:webHidden/>
          </w:rPr>
          <w:fldChar w:fldCharType="begin"/>
        </w:r>
        <w:r>
          <w:rPr>
            <w:noProof/>
            <w:webHidden/>
          </w:rPr>
          <w:instrText xml:space="preserve"> PAGEREF _Toc138426187 \h </w:instrText>
        </w:r>
        <w:r>
          <w:rPr>
            <w:noProof/>
            <w:webHidden/>
          </w:rPr>
        </w:r>
        <w:r>
          <w:rPr>
            <w:noProof/>
            <w:webHidden/>
          </w:rPr>
          <w:fldChar w:fldCharType="separate"/>
        </w:r>
        <w:r>
          <w:rPr>
            <w:noProof/>
            <w:webHidden/>
          </w:rPr>
          <w:t>13</w:t>
        </w:r>
        <w:r>
          <w:rPr>
            <w:noProof/>
            <w:webHidden/>
          </w:rPr>
          <w:fldChar w:fldCharType="end"/>
        </w:r>
      </w:hyperlink>
    </w:p>
    <w:p w14:paraId="77C3E5EE" w14:textId="00053EC1" w:rsidR="004900BC" w:rsidRDefault="004900BC">
      <w:pPr>
        <w:pStyle w:val="Verzeichnis2"/>
        <w:rPr>
          <w:rFonts w:asciiTheme="minorHAnsi" w:eastAsiaTheme="minorEastAsia" w:hAnsiTheme="minorHAnsi" w:cstheme="minorBidi"/>
          <w:b w:val="0"/>
          <w:noProof/>
          <w:szCs w:val="22"/>
          <w:lang w:eastAsia="fr-CH"/>
        </w:rPr>
      </w:pPr>
      <w:hyperlink w:anchor="_Toc138426188" w:history="1">
        <w:r w:rsidRPr="005B5E65">
          <w:rPr>
            <w:rStyle w:val="Hyperlink"/>
            <w:noProof/>
          </w:rPr>
          <w:t>2.3</w:t>
        </w:r>
        <w:r>
          <w:rPr>
            <w:rFonts w:asciiTheme="minorHAnsi" w:eastAsiaTheme="minorEastAsia" w:hAnsiTheme="minorHAnsi" w:cstheme="minorBidi"/>
            <w:b w:val="0"/>
            <w:noProof/>
            <w:szCs w:val="22"/>
            <w:lang w:eastAsia="fr-CH"/>
          </w:rPr>
          <w:tab/>
        </w:r>
        <w:r w:rsidRPr="005B5E65">
          <w:rPr>
            <w:rStyle w:val="Hyperlink"/>
            <w:noProof/>
          </w:rPr>
          <w:t>TT03 – HTML et JSP</w:t>
        </w:r>
        <w:r>
          <w:rPr>
            <w:noProof/>
            <w:webHidden/>
          </w:rPr>
          <w:tab/>
        </w:r>
        <w:r>
          <w:rPr>
            <w:noProof/>
            <w:webHidden/>
          </w:rPr>
          <w:fldChar w:fldCharType="begin"/>
        </w:r>
        <w:r>
          <w:rPr>
            <w:noProof/>
            <w:webHidden/>
          </w:rPr>
          <w:instrText xml:space="preserve"> PAGEREF _Toc138426188 \h </w:instrText>
        </w:r>
        <w:r>
          <w:rPr>
            <w:noProof/>
            <w:webHidden/>
          </w:rPr>
        </w:r>
        <w:r>
          <w:rPr>
            <w:noProof/>
            <w:webHidden/>
          </w:rPr>
          <w:fldChar w:fldCharType="separate"/>
        </w:r>
        <w:r>
          <w:rPr>
            <w:noProof/>
            <w:webHidden/>
          </w:rPr>
          <w:t>13</w:t>
        </w:r>
        <w:r>
          <w:rPr>
            <w:noProof/>
            <w:webHidden/>
          </w:rPr>
          <w:fldChar w:fldCharType="end"/>
        </w:r>
      </w:hyperlink>
    </w:p>
    <w:p w14:paraId="3158CABB" w14:textId="72C2C361" w:rsidR="004900BC" w:rsidRDefault="004900BC">
      <w:pPr>
        <w:pStyle w:val="Verzeichnis3"/>
        <w:rPr>
          <w:rFonts w:asciiTheme="minorHAnsi" w:eastAsiaTheme="minorEastAsia" w:hAnsiTheme="minorHAnsi" w:cstheme="minorBidi"/>
          <w:noProof/>
          <w:szCs w:val="22"/>
          <w:lang w:eastAsia="fr-CH"/>
        </w:rPr>
      </w:pPr>
      <w:hyperlink w:anchor="_Toc138426189" w:history="1">
        <w:r w:rsidRPr="005B5E65">
          <w:rPr>
            <w:rStyle w:val="Hyperlink"/>
            <w:noProof/>
          </w:rPr>
          <w:t>2.3.1</w:t>
        </w:r>
        <w:r>
          <w:rPr>
            <w:rFonts w:asciiTheme="minorHAnsi" w:eastAsiaTheme="minorEastAsia" w:hAnsiTheme="minorHAnsi" w:cstheme="minorBidi"/>
            <w:noProof/>
            <w:szCs w:val="22"/>
            <w:lang w:eastAsia="fr-CH"/>
          </w:rPr>
          <w:tab/>
        </w:r>
        <w:r w:rsidRPr="005B5E65">
          <w:rPr>
            <w:rStyle w:val="Hyperlink"/>
            <w:noProof/>
          </w:rPr>
          <w:t>Page login</w:t>
        </w:r>
        <w:r>
          <w:rPr>
            <w:noProof/>
            <w:webHidden/>
          </w:rPr>
          <w:tab/>
        </w:r>
        <w:r>
          <w:rPr>
            <w:noProof/>
            <w:webHidden/>
          </w:rPr>
          <w:fldChar w:fldCharType="begin"/>
        </w:r>
        <w:r>
          <w:rPr>
            <w:noProof/>
            <w:webHidden/>
          </w:rPr>
          <w:instrText xml:space="preserve"> PAGEREF _Toc138426189 \h </w:instrText>
        </w:r>
        <w:r>
          <w:rPr>
            <w:noProof/>
            <w:webHidden/>
          </w:rPr>
        </w:r>
        <w:r>
          <w:rPr>
            <w:noProof/>
            <w:webHidden/>
          </w:rPr>
          <w:fldChar w:fldCharType="separate"/>
        </w:r>
        <w:r>
          <w:rPr>
            <w:noProof/>
            <w:webHidden/>
          </w:rPr>
          <w:t>13</w:t>
        </w:r>
        <w:r>
          <w:rPr>
            <w:noProof/>
            <w:webHidden/>
          </w:rPr>
          <w:fldChar w:fldCharType="end"/>
        </w:r>
      </w:hyperlink>
    </w:p>
    <w:p w14:paraId="366637BC" w14:textId="7CE7C9EA" w:rsidR="004900BC" w:rsidRDefault="004900BC">
      <w:pPr>
        <w:pStyle w:val="Verzeichnis3"/>
        <w:rPr>
          <w:rFonts w:asciiTheme="minorHAnsi" w:eastAsiaTheme="minorEastAsia" w:hAnsiTheme="minorHAnsi" w:cstheme="minorBidi"/>
          <w:noProof/>
          <w:szCs w:val="22"/>
          <w:lang w:eastAsia="fr-CH"/>
        </w:rPr>
      </w:pPr>
      <w:hyperlink w:anchor="_Toc138426190" w:history="1">
        <w:r w:rsidRPr="005B5E65">
          <w:rPr>
            <w:rStyle w:val="Hyperlink"/>
            <w:noProof/>
          </w:rPr>
          <w:t>2.3.2</w:t>
        </w:r>
        <w:r>
          <w:rPr>
            <w:rFonts w:asciiTheme="minorHAnsi" w:eastAsiaTheme="minorEastAsia" w:hAnsiTheme="minorHAnsi" w:cstheme="minorBidi"/>
            <w:noProof/>
            <w:szCs w:val="22"/>
            <w:lang w:eastAsia="fr-CH"/>
          </w:rPr>
          <w:tab/>
        </w:r>
        <w:r w:rsidRPr="005B5E65">
          <w:rPr>
            <w:rStyle w:val="Hyperlink"/>
            <w:noProof/>
          </w:rPr>
          <w:t>Résultat</w:t>
        </w:r>
        <w:r>
          <w:rPr>
            <w:noProof/>
            <w:webHidden/>
          </w:rPr>
          <w:tab/>
        </w:r>
        <w:r>
          <w:rPr>
            <w:noProof/>
            <w:webHidden/>
          </w:rPr>
          <w:fldChar w:fldCharType="begin"/>
        </w:r>
        <w:r>
          <w:rPr>
            <w:noProof/>
            <w:webHidden/>
          </w:rPr>
          <w:instrText xml:space="preserve"> PAGEREF _Toc138426190 \h </w:instrText>
        </w:r>
        <w:r>
          <w:rPr>
            <w:noProof/>
            <w:webHidden/>
          </w:rPr>
        </w:r>
        <w:r>
          <w:rPr>
            <w:noProof/>
            <w:webHidden/>
          </w:rPr>
          <w:fldChar w:fldCharType="separate"/>
        </w:r>
        <w:r>
          <w:rPr>
            <w:noProof/>
            <w:webHidden/>
          </w:rPr>
          <w:t>14</w:t>
        </w:r>
        <w:r>
          <w:rPr>
            <w:noProof/>
            <w:webHidden/>
          </w:rPr>
          <w:fldChar w:fldCharType="end"/>
        </w:r>
      </w:hyperlink>
    </w:p>
    <w:p w14:paraId="0A74EBEF" w14:textId="71BADC34" w:rsidR="004900BC" w:rsidRDefault="004900BC">
      <w:pPr>
        <w:pStyle w:val="Verzeichnis2"/>
        <w:rPr>
          <w:rFonts w:asciiTheme="minorHAnsi" w:eastAsiaTheme="minorEastAsia" w:hAnsiTheme="minorHAnsi" w:cstheme="minorBidi"/>
          <w:b w:val="0"/>
          <w:noProof/>
          <w:szCs w:val="22"/>
          <w:lang w:eastAsia="fr-CH"/>
        </w:rPr>
      </w:pPr>
      <w:hyperlink w:anchor="_Toc138426191" w:history="1">
        <w:r w:rsidRPr="005B5E65">
          <w:rPr>
            <w:rStyle w:val="Hyperlink"/>
            <w:noProof/>
          </w:rPr>
          <w:t>2.4</w:t>
        </w:r>
        <w:r>
          <w:rPr>
            <w:rFonts w:asciiTheme="minorHAnsi" w:eastAsiaTheme="minorEastAsia" w:hAnsiTheme="minorHAnsi" w:cstheme="minorBidi"/>
            <w:b w:val="0"/>
            <w:noProof/>
            <w:szCs w:val="22"/>
            <w:lang w:eastAsia="fr-CH"/>
          </w:rPr>
          <w:tab/>
        </w:r>
        <w:r w:rsidRPr="005B5E65">
          <w:rPr>
            <w:rStyle w:val="Hyperlink"/>
            <w:noProof/>
          </w:rPr>
          <w:t>TT04 - Consommer un webservice depuis une page Jsp</w:t>
        </w:r>
        <w:r>
          <w:rPr>
            <w:noProof/>
            <w:webHidden/>
          </w:rPr>
          <w:tab/>
        </w:r>
        <w:r>
          <w:rPr>
            <w:noProof/>
            <w:webHidden/>
          </w:rPr>
          <w:fldChar w:fldCharType="begin"/>
        </w:r>
        <w:r>
          <w:rPr>
            <w:noProof/>
            <w:webHidden/>
          </w:rPr>
          <w:instrText xml:space="preserve"> PAGEREF _Toc138426191 \h </w:instrText>
        </w:r>
        <w:r>
          <w:rPr>
            <w:noProof/>
            <w:webHidden/>
          </w:rPr>
        </w:r>
        <w:r>
          <w:rPr>
            <w:noProof/>
            <w:webHidden/>
          </w:rPr>
          <w:fldChar w:fldCharType="separate"/>
        </w:r>
        <w:r>
          <w:rPr>
            <w:noProof/>
            <w:webHidden/>
          </w:rPr>
          <w:t>14</w:t>
        </w:r>
        <w:r>
          <w:rPr>
            <w:noProof/>
            <w:webHidden/>
          </w:rPr>
          <w:fldChar w:fldCharType="end"/>
        </w:r>
      </w:hyperlink>
    </w:p>
    <w:p w14:paraId="428BF1FC" w14:textId="7D6FD4B2" w:rsidR="004900BC" w:rsidRDefault="004900BC">
      <w:pPr>
        <w:pStyle w:val="Verzeichnis3"/>
        <w:rPr>
          <w:rFonts w:asciiTheme="minorHAnsi" w:eastAsiaTheme="minorEastAsia" w:hAnsiTheme="minorHAnsi" w:cstheme="minorBidi"/>
          <w:noProof/>
          <w:szCs w:val="22"/>
          <w:lang w:eastAsia="fr-CH"/>
        </w:rPr>
      </w:pPr>
      <w:hyperlink w:anchor="_Toc138426192" w:history="1">
        <w:r w:rsidRPr="005B5E65">
          <w:rPr>
            <w:rStyle w:val="Hyperlink"/>
            <w:noProof/>
          </w:rPr>
          <w:t>2.4.1</w:t>
        </w:r>
        <w:r>
          <w:rPr>
            <w:rFonts w:asciiTheme="minorHAnsi" w:eastAsiaTheme="minorEastAsia" w:hAnsiTheme="minorHAnsi" w:cstheme="minorBidi"/>
            <w:noProof/>
            <w:szCs w:val="22"/>
            <w:lang w:eastAsia="fr-CH"/>
          </w:rPr>
          <w:tab/>
        </w:r>
        <w:r w:rsidRPr="005B5E65">
          <w:rPr>
            <w:rStyle w:val="Hyperlink"/>
            <w:noProof/>
          </w:rPr>
          <w:t>Code important</w:t>
        </w:r>
        <w:r>
          <w:rPr>
            <w:noProof/>
            <w:webHidden/>
          </w:rPr>
          <w:tab/>
        </w:r>
        <w:r>
          <w:rPr>
            <w:noProof/>
            <w:webHidden/>
          </w:rPr>
          <w:fldChar w:fldCharType="begin"/>
        </w:r>
        <w:r>
          <w:rPr>
            <w:noProof/>
            <w:webHidden/>
          </w:rPr>
          <w:instrText xml:space="preserve"> PAGEREF _Toc138426192 \h </w:instrText>
        </w:r>
        <w:r>
          <w:rPr>
            <w:noProof/>
            <w:webHidden/>
          </w:rPr>
        </w:r>
        <w:r>
          <w:rPr>
            <w:noProof/>
            <w:webHidden/>
          </w:rPr>
          <w:fldChar w:fldCharType="separate"/>
        </w:r>
        <w:r>
          <w:rPr>
            <w:noProof/>
            <w:webHidden/>
          </w:rPr>
          <w:t>14</w:t>
        </w:r>
        <w:r>
          <w:rPr>
            <w:noProof/>
            <w:webHidden/>
          </w:rPr>
          <w:fldChar w:fldCharType="end"/>
        </w:r>
      </w:hyperlink>
    </w:p>
    <w:p w14:paraId="0DCF394D" w14:textId="1C2E5A62" w:rsidR="004900BC" w:rsidRDefault="004900BC">
      <w:pPr>
        <w:pStyle w:val="Verzeichnis3"/>
        <w:rPr>
          <w:rFonts w:asciiTheme="minorHAnsi" w:eastAsiaTheme="minorEastAsia" w:hAnsiTheme="minorHAnsi" w:cstheme="minorBidi"/>
          <w:noProof/>
          <w:szCs w:val="22"/>
          <w:lang w:eastAsia="fr-CH"/>
        </w:rPr>
      </w:pPr>
      <w:hyperlink w:anchor="_Toc138426193" w:history="1">
        <w:r w:rsidRPr="005B5E65">
          <w:rPr>
            <w:rStyle w:val="Hyperlink"/>
            <w:noProof/>
          </w:rPr>
          <w:t>2.4.2</w:t>
        </w:r>
        <w:r>
          <w:rPr>
            <w:rFonts w:asciiTheme="minorHAnsi" w:eastAsiaTheme="minorEastAsia" w:hAnsiTheme="minorHAnsi" w:cstheme="minorBidi"/>
            <w:noProof/>
            <w:szCs w:val="22"/>
            <w:lang w:eastAsia="fr-CH"/>
          </w:rPr>
          <w:tab/>
        </w:r>
        <w:r w:rsidRPr="005B5E65">
          <w:rPr>
            <w:rStyle w:val="Hyperlink"/>
            <w:noProof/>
          </w:rPr>
          <w:t>Synthèse</w:t>
        </w:r>
        <w:r>
          <w:rPr>
            <w:noProof/>
            <w:webHidden/>
          </w:rPr>
          <w:tab/>
        </w:r>
        <w:r>
          <w:rPr>
            <w:noProof/>
            <w:webHidden/>
          </w:rPr>
          <w:fldChar w:fldCharType="begin"/>
        </w:r>
        <w:r>
          <w:rPr>
            <w:noProof/>
            <w:webHidden/>
          </w:rPr>
          <w:instrText xml:space="preserve"> PAGEREF _Toc138426193 \h </w:instrText>
        </w:r>
        <w:r>
          <w:rPr>
            <w:noProof/>
            <w:webHidden/>
          </w:rPr>
        </w:r>
        <w:r>
          <w:rPr>
            <w:noProof/>
            <w:webHidden/>
          </w:rPr>
          <w:fldChar w:fldCharType="separate"/>
        </w:r>
        <w:r>
          <w:rPr>
            <w:noProof/>
            <w:webHidden/>
          </w:rPr>
          <w:t>15</w:t>
        </w:r>
        <w:r>
          <w:rPr>
            <w:noProof/>
            <w:webHidden/>
          </w:rPr>
          <w:fldChar w:fldCharType="end"/>
        </w:r>
      </w:hyperlink>
    </w:p>
    <w:p w14:paraId="61D5EFE6" w14:textId="3C69A2CB" w:rsidR="004900BC" w:rsidRDefault="004900BC">
      <w:pPr>
        <w:pStyle w:val="Verzeichnis2"/>
        <w:rPr>
          <w:rFonts w:asciiTheme="minorHAnsi" w:eastAsiaTheme="minorEastAsia" w:hAnsiTheme="minorHAnsi" w:cstheme="minorBidi"/>
          <w:b w:val="0"/>
          <w:noProof/>
          <w:szCs w:val="22"/>
          <w:lang w:eastAsia="fr-CH"/>
        </w:rPr>
      </w:pPr>
      <w:hyperlink w:anchor="_Toc138426194" w:history="1">
        <w:r w:rsidRPr="005B5E65">
          <w:rPr>
            <w:rStyle w:val="Hyperlink"/>
            <w:noProof/>
          </w:rPr>
          <w:t>2.5</w:t>
        </w:r>
        <w:r>
          <w:rPr>
            <w:rFonts w:asciiTheme="minorHAnsi" w:eastAsiaTheme="minorEastAsia" w:hAnsiTheme="minorHAnsi" w:cstheme="minorBidi"/>
            <w:b w:val="0"/>
            <w:noProof/>
            <w:szCs w:val="22"/>
            <w:lang w:eastAsia="fr-CH"/>
          </w:rPr>
          <w:tab/>
        </w:r>
        <w:r w:rsidRPr="005B5E65">
          <w:rPr>
            <w:rStyle w:val="Hyperlink"/>
            <w:noProof/>
          </w:rPr>
          <w:t>TT05 - Accéder à une DB par JDBC</w:t>
        </w:r>
        <w:r>
          <w:rPr>
            <w:noProof/>
            <w:webHidden/>
          </w:rPr>
          <w:tab/>
        </w:r>
        <w:r>
          <w:rPr>
            <w:noProof/>
            <w:webHidden/>
          </w:rPr>
          <w:fldChar w:fldCharType="begin"/>
        </w:r>
        <w:r>
          <w:rPr>
            <w:noProof/>
            <w:webHidden/>
          </w:rPr>
          <w:instrText xml:space="preserve"> PAGEREF _Toc138426194 \h </w:instrText>
        </w:r>
        <w:r>
          <w:rPr>
            <w:noProof/>
            <w:webHidden/>
          </w:rPr>
        </w:r>
        <w:r>
          <w:rPr>
            <w:noProof/>
            <w:webHidden/>
          </w:rPr>
          <w:fldChar w:fldCharType="separate"/>
        </w:r>
        <w:r>
          <w:rPr>
            <w:noProof/>
            <w:webHidden/>
          </w:rPr>
          <w:t>15</w:t>
        </w:r>
        <w:r>
          <w:rPr>
            <w:noProof/>
            <w:webHidden/>
          </w:rPr>
          <w:fldChar w:fldCharType="end"/>
        </w:r>
      </w:hyperlink>
    </w:p>
    <w:p w14:paraId="67613BD8" w14:textId="597996F3" w:rsidR="004900BC" w:rsidRDefault="004900BC">
      <w:pPr>
        <w:pStyle w:val="Verzeichnis3"/>
        <w:rPr>
          <w:rFonts w:asciiTheme="minorHAnsi" w:eastAsiaTheme="minorEastAsia" w:hAnsiTheme="minorHAnsi" w:cstheme="minorBidi"/>
          <w:noProof/>
          <w:szCs w:val="22"/>
          <w:lang w:eastAsia="fr-CH"/>
        </w:rPr>
      </w:pPr>
      <w:hyperlink w:anchor="_Toc138426195" w:history="1">
        <w:r w:rsidRPr="005B5E65">
          <w:rPr>
            <w:rStyle w:val="Hyperlink"/>
            <w:noProof/>
          </w:rPr>
          <w:t>2.5.1</w:t>
        </w:r>
        <w:r>
          <w:rPr>
            <w:rFonts w:asciiTheme="minorHAnsi" w:eastAsiaTheme="minorEastAsia" w:hAnsiTheme="minorHAnsi" w:cstheme="minorBidi"/>
            <w:noProof/>
            <w:szCs w:val="22"/>
            <w:lang w:eastAsia="fr-CH"/>
          </w:rPr>
          <w:tab/>
        </w:r>
        <w:r w:rsidRPr="005B5E65">
          <w:rPr>
            <w:rStyle w:val="Hyperlink"/>
            <w:noProof/>
          </w:rPr>
          <w:t>Code important</w:t>
        </w:r>
        <w:r>
          <w:rPr>
            <w:noProof/>
            <w:webHidden/>
          </w:rPr>
          <w:tab/>
        </w:r>
        <w:r>
          <w:rPr>
            <w:noProof/>
            <w:webHidden/>
          </w:rPr>
          <w:fldChar w:fldCharType="begin"/>
        </w:r>
        <w:r>
          <w:rPr>
            <w:noProof/>
            <w:webHidden/>
          </w:rPr>
          <w:instrText xml:space="preserve"> PAGEREF _Toc138426195 \h </w:instrText>
        </w:r>
        <w:r>
          <w:rPr>
            <w:noProof/>
            <w:webHidden/>
          </w:rPr>
        </w:r>
        <w:r>
          <w:rPr>
            <w:noProof/>
            <w:webHidden/>
          </w:rPr>
          <w:fldChar w:fldCharType="separate"/>
        </w:r>
        <w:r>
          <w:rPr>
            <w:noProof/>
            <w:webHidden/>
          </w:rPr>
          <w:t>15</w:t>
        </w:r>
        <w:r>
          <w:rPr>
            <w:noProof/>
            <w:webHidden/>
          </w:rPr>
          <w:fldChar w:fldCharType="end"/>
        </w:r>
      </w:hyperlink>
    </w:p>
    <w:p w14:paraId="1841BFE3" w14:textId="09DCB75E" w:rsidR="004900BC" w:rsidRDefault="004900BC">
      <w:pPr>
        <w:pStyle w:val="Verzeichnis3"/>
        <w:rPr>
          <w:rFonts w:asciiTheme="minorHAnsi" w:eastAsiaTheme="minorEastAsia" w:hAnsiTheme="minorHAnsi" w:cstheme="minorBidi"/>
          <w:noProof/>
          <w:szCs w:val="22"/>
          <w:lang w:eastAsia="fr-CH"/>
        </w:rPr>
      </w:pPr>
      <w:hyperlink w:anchor="_Toc138426196" w:history="1">
        <w:r w:rsidRPr="005B5E65">
          <w:rPr>
            <w:rStyle w:val="Hyperlink"/>
            <w:noProof/>
          </w:rPr>
          <w:t>2.5.2</w:t>
        </w:r>
        <w:r>
          <w:rPr>
            <w:rFonts w:asciiTheme="minorHAnsi" w:eastAsiaTheme="minorEastAsia" w:hAnsiTheme="minorHAnsi" w:cstheme="minorBidi"/>
            <w:noProof/>
            <w:szCs w:val="22"/>
            <w:lang w:eastAsia="fr-CH"/>
          </w:rPr>
          <w:tab/>
        </w:r>
        <w:r w:rsidRPr="005B5E65">
          <w:rPr>
            <w:rStyle w:val="Hyperlink"/>
            <w:noProof/>
          </w:rPr>
          <w:t>Hébergement/ DB sur cpanel</w:t>
        </w:r>
        <w:r>
          <w:rPr>
            <w:noProof/>
            <w:webHidden/>
          </w:rPr>
          <w:tab/>
        </w:r>
        <w:r>
          <w:rPr>
            <w:noProof/>
            <w:webHidden/>
          </w:rPr>
          <w:fldChar w:fldCharType="begin"/>
        </w:r>
        <w:r>
          <w:rPr>
            <w:noProof/>
            <w:webHidden/>
          </w:rPr>
          <w:instrText xml:space="preserve"> PAGEREF _Toc138426196 \h </w:instrText>
        </w:r>
        <w:r>
          <w:rPr>
            <w:noProof/>
            <w:webHidden/>
          </w:rPr>
        </w:r>
        <w:r>
          <w:rPr>
            <w:noProof/>
            <w:webHidden/>
          </w:rPr>
          <w:fldChar w:fldCharType="separate"/>
        </w:r>
        <w:r>
          <w:rPr>
            <w:noProof/>
            <w:webHidden/>
          </w:rPr>
          <w:t>17</w:t>
        </w:r>
        <w:r>
          <w:rPr>
            <w:noProof/>
            <w:webHidden/>
          </w:rPr>
          <w:fldChar w:fldCharType="end"/>
        </w:r>
      </w:hyperlink>
    </w:p>
    <w:p w14:paraId="2D6B28F4" w14:textId="3E272F6B" w:rsidR="004900BC" w:rsidRDefault="004900BC">
      <w:pPr>
        <w:pStyle w:val="Verzeichnis3"/>
        <w:rPr>
          <w:rFonts w:asciiTheme="minorHAnsi" w:eastAsiaTheme="minorEastAsia" w:hAnsiTheme="minorHAnsi" w:cstheme="minorBidi"/>
          <w:noProof/>
          <w:szCs w:val="22"/>
          <w:lang w:eastAsia="fr-CH"/>
        </w:rPr>
      </w:pPr>
      <w:hyperlink w:anchor="_Toc138426197" w:history="1">
        <w:r w:rsidRPr="005B5E65">
          <w:rPr>
            <w:rStyle w:val="Hyperlink"/>
            <w:noProof/>
          </w:rPr>
          <w:t>2.5.3</w:t>
        </w:r>
        <w:r>
          <w:rPr>
            <w:rFonts w:asciiTheme="minorHAnsi" w:eastAsiaTheme="minorEastAsia" w:hAnsiTheme="minorHAnsi" w:cstheme="minorBidi"/>
            <w:noProof/>
            <w:szCs w:val="22"/>
            <w:lang w:eastAsia="fr-CH"/>
          </w:rPr>
          <w:tab/>
        </w:r>
        <w:r w:rsidRPr="005B5E65">
          <w:rPr>
            <w:rStyle w:val="Hyperlink"/>
            <w:noProof/>
          </w:rPr>
          <w:t>Synthèse</w:t>
        </w:r>
        <w:r>
          <w:rPr>
            <w:noProof/>
            <w:webHidden/>
          </w:rPr>
          <w:tab/>
        </w:r>
        <w:r>
          <w:rPr>
            <w:noProof/>
            <w:webHidden/>
          </w:rPr>
          <w:fldChar w:fldCharType="begin"/>
        </w:r>
        <w:r>
          <w:rPr>
            <w:noProof/>
            <w:webHidden/>
          </w:rPr>
          <w:instrText xml:space="preserve"> PAGEREF _Toc138426197 \h </w:instrText>
        </w:r>
        <w:r>
          <w:rPr>
            <w:noProof/>
            <w:webHidden/>
          </w:rPr>
        </w:r>
        <w:r>
          <w:rPr>
            <w:noProof/>
            <w:webHidden/>
          </w:rPr>
          <w:fldChar w:fldCharType="separate"/>
        </w:r>
        <w:r>
          <w:rPr>
            <w:noProof/>
            <w:webHidden/>
          </w:rPr>
          <w:t>18</w:t>
        </w:r>
        <w:r>
          <w:rPr>
            <w:noProof/>
            <w:webHidden/>
          </w:rPr>
          <w:fldChar w:fldCharType="end"/>
        </w:r>
      </w:hyperlink>
    </w:p>
    <w:p w14:paraId="030EE90B" w14:textId="0413ACB4" w:rsidR="004900BC" w:rsidRDefault="004900BC">
      <w:pPr>
        <w:pStyle w:val="Verzeichnis2"/>
        <w:rPr>
          <w:rFonts w:asciiTheme="minorHAnsi" w:eastAsiaTheme="minorEastAsia" w:hAnsiTheme="minorHAnsi" w:cstheme="minorBidi"/>
          <w:b w:val="0"/>
          <w:noProof/>
          <w:szCs w:val="22"/>
          <w:lang w:eastAsia="fr-CH"/>
        </w:rPr>
      </w:pPr>
      <w:hyperlink w:anchor="_Toc138426198" w:history="1">
        <w:r w:rsidRPr="005B5E65">
          <w:rPr>
            <w:rStyle w:val="Hyperlink"/>
            <w:noProof/>
          </w:rPr>
          <w:t>2.6</w:t>
        </w:r>
        <w:r>
          <w:rPr>
            <w:rFonts w:asciiTheme="minorHAnsi" w:eastAsiaTheme="minorEastAsia" w:hAnsiTheme="minorHAnsi" w:cstheme="minorBidi"/>
            <w:b w:val="0"/>
            <w:noProof/>
            <w:szCs w:val="22"/>
            <w:lang w:eastAsia="fr-CH"/>
          </w:rPr>
          <w:tab/>
        </w:r>
        <w:r w:rsidRPr="005B5E65">
          <w:rPr>
            <w:rStyle w:val="Hyperlink"/>
            <w:noProof/>
          </w:rPr>
          <w:t>TT06 – Transfert de Bean entre JSP</w:t>
        </w:r>
        <w:r>
          <w:rPr>
            <w:noProof/>
            <w:webHidden/>
          </w:rPr>
          <w:tab/>
        </w:r>
        <w:r>
          <w:rPr>
            <w:noProof/>
            <w:webHidden/>
          </w:rPr>
          <w:fldChar w:fldCharType="begin"/>
        </w:r>
        <w:r>
          <w:rPr>
            <w:noProof/>
            <w:webHidden/>
          </w:rPr>
          <w:instrText xml:space="preserve"> PAGEREF _Toc138426198 \h </w:instrText>
        </w:r>
        <w:r>
          <w:rPr>
            <w:noProof/>
            <w:webHidden/>
          </w:rPr>
        </w:r>
        <w:r>
          <w:rPr>
            <w:noProof/>
            <w:webHidden/>
          </w:rPr>
          <w:fldChar w:fldCharType="separate"/>
        </w:r>
        <w:r>
          <w:rPr>
            <w:noProof/>
            <w:webHidden/>
          </w:rPr>
          <w:t>18</w:t>
        </w:r>
        <w:r>
          <w:rPr>
            <w:noProof/>
            <w:webHidden/>
          </w:rPr>
          <w:fldChar w:fldCharType="end"/>
        </w:r>
      </w:hyperlink>
    </w:p>
    <w:p w14:paraId="6E0EFAA6" w14:textId="050A0D8A" w:rsidR="004900BC" w:rsidRDefault="004900BC">
      <w:pPr>
        <w:pStyle w:val="Verzeichnis3"/>
        <w:rPr>
          <w:rFonts w:asciiTheme="minorHAnsi" w:eastAsiaTheme="minorEastAsia" w:hAnsiTheme="minorHAnsi" w:cstheme="minorBidi"/>
          <w:noProof/>
          <w:szCs w:val="22"/>
          <w:lang w:eastAsia="fr-CH"/>
        </w:rPr>
      </w:pPr>
      <w:hyperlink w:anchor="_Toc138426199" w:history="1">
        <w:r w:rsidRPr="005B5E65">
          <w:rPr>
            <w:rStyle w:val="Hyperlink"/>
            <w:noProof/>
          </w:rPr>
          <w:t>2.6.1</w:t>
        </w:r>
        <w:r>
          <w:rPr>
            <w:rFonts w:asciiTheme="minorHAnsi" w:eastAsiaTheme="minorEastAsia" w:hAnsiTheme="minorHAnsi" w:cstheme="minorBidi"/>
            <w:noProof/>
            <w:szCs w:val="22"/>
            <w:lang w:eastAsia="fr-CH"/>
          </w:rPr>
          <w:tab/>
        </w:r>
        <w:r w:rsidRPr="005B5E65">
          <w:rPr>
            <w:rStyle w:val="Hyperlink"/>
            <w:noProof/>
          </w:rPr>
          <w:t>Code important</w:t>
        </w:r>
        <w:r>
          <w:rPr>
            <w:noProof/>
            <w:webHidden/>
          </w:rPr>
          <w:tab/>
        </w:r>
        <w:r>
          <w:rPr>
            <w:noProof/>
            <w:webHidden/>
          </w:rPr>
          <w:fldChar w:fldCharType="begin"/>
        </w:r>
        <w:r>
          <w:rPr>
            <w:noProof/>
            <w:webHidden/>
          </w:rPr>
          <w:instrText xml:space="preserve"> PAGEREF _Toc138426199 \h </w:instrText>
        </w:r>
        <w:r>
          <w:rPr>
            <w:noProof/>
            <w:webHidden/>
          </w:rPr>
        </w:r>
        <w:r>
          <w:rPr>
            <w:noProof/>
            <w:webHidden/>
          </w:rPr>
          <w:fldChar w:fldCharType="separate"/>
        </w:r>
        <w:r>
          <w:rPr>
            <w:noProof/>
            <w:webHidden/>
          </w:rPr>
          <w:t>18</w:t>
        </w:r>
        <w:r>
          <w:rPr>
            <w:noProof/>
            <w:webHidden/>
          </w:rPr>
          <w:fldChar w:fldCharType="end"/>
        </w:r>
      </w:hyperlink>
    </w:p>
    <w:p w14:paraId="4FB2A03A" w14:textId="55BA8731"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00" w:history="1">
        <w:r w:rsidRPr="005B5E65">
          <w:rPr>
            <w:rStyle w:val="Hyperlink"/>
            <w:noProof/>
          </w:rPr>
          <w:t>2.6.1.1</w:t>
        </w:r>
        <w:r>
          <w:rPr>
            <w:rFonts w:asciiTheme="minorHAnsi" w:eastAsiaTheme="minorEastAsia" w:hAnsiTheme="minorHAnsi" w:cstheme="minorBidi"/>
            <w:noProof/>
            <w:szCs w:val="22"/>
            <w:lang w:eastAsia="fr-CH"/>
          </w:rPr>
          <w:tab/>
        </w:r>
        <w:r w:rsidRPr="005B5E65">
          <w:rPr>
            <w:rStyle w:val="Hyperlink"/>
            <w:noProof/>
          </w:rPr>
          <w:t>Imports</w:t>
        </w:r>
        <w:r>
          <w:rPr>
            <w:noProof/>
            <w:webHidden/>
          </w:rPr>
          <w:tab/>
        </w:r>
        <w:r>
          <w:rPr>
            <w:noProof/>
            <w:webHidden/>
          </w:rPr>
          <w:fldChar w:fldCharType="begin"/>
        </w:r>
        <w:r>
          <w:rPr>
            <w:noProof/>
            <w:webHidden/>
          </w:rPr>
          <w:instrText xml:space="preserve"> PAGEREF _Toc138426200 \h </w:instrText>
        </w:r>
        <w:r>
          <w:rPr>
            <w:noProof/>
            <w:webHidden/>
          </w:rPr>
        </w:r>
        <w:r>
          <w:rPr>
            <w:noProof/>
            <w:webHidden/>
          </w:rPr>
          <w:fldChar w:fldCharType="separate"/>
        </w:r>
        <w:r>
          <w:rPr>
            <w:noProof/>
            <w:webHidden/>
          </w:rPr>
          <w:t>20</w:t>
        </w:r>
        <w:r>
          <w:rPr>
            <w:noProof/>
            <w:webHidden/>
          </w:rPr>
          <w:fldChar w:fldCharType="end"/>
        </w:r>
      </w:hyperlink>
    </w:p>
    <w:p w14:paraId="12B9AD76" w14:textId="4DEF0EE1"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01" w:history="1">
        <w:r w:rsidRPr="005B5E65">
          <w:rPr>
            <w:rStyle w:val="Hyperlink"/>
            <w:noProof/>
          </w:rPr>
          <w:t>2.6.1.2</w:t>
        </w:r>
        <w:r>
          <w:rPr>
            <w:rFonts w:asciiTheme="minorHAnsi" w:eastAsiaTheme="minorEastAsia" w:hAnsiTheme="minorHAnsi" w:cstheme="minorBidi"/>
            <w:noProof/>
            <w:szCs w:val="22"/>
            <w:lang w:eastAsia="fr-CH"/>
          </w:rPr>
          <w:tab/>
        </w:r>
        <w:r w:rsidRPr="005B5E65">
          <w:rPr>
            <w:rStyle w:val="Hyperlink"/>
            <w:noProof/>
          </w:rPr>
          <w:t>Instanciation des Beans</w:t>
        </w:r>
        <w:r>
          <w:rPr>
            <w:noProof/>
            <w:webHidden/>
          </w:rPr>
          <w:tab/>
        </w:r>
        <w:r>
          <w:rPr>
            <w:noProof/>
            <w:webHidden/>
          </w:rPr>
          <w:fldChar w:fldCharType="begin"/>
        </w:r>
        <w:r>
          <w:rPr>
            <w:noProof/>
            <w:webHidden/>
          </w:rPr>
          <w:instrText xml:space="preserve"> PAGEREF _Toc138426201 \h </w:instrText>
        </w:r>
        <w:r>
          <w:rPr>
            <w:noProof/>
            <w:webHidden/>
          </w:rPr>
        </w:r>
        <w:r>
          <w:rPr>
            <w:noProof/>
            <w:webHidden/>
          </w:rPr>
          <w:fldChar w:fldCharType="separate"/>
        </w:r>
        <w:r>
          <w:rPr>
            <w:noProof/>
            <w:webHidden/>
          </w:rPr>
          <w:t>20</w:t>
        </w:r>
        <w:r>
          <w:rPr>
            <w:noProof/>
            <w:webHidden/>
          </w:rPr>
          <w:fldChar w:fldCharType="end"/>
        </w:r>
      </w:hyperlink>
    </w:p>
    <w:p w14:paraId="784039EB" w14:textId="4F0CB3BD"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02" w:history="1">
        <w:r w:rsidRPr="005B5E65">
          <w:rPr>
            <w:rStyle w:val="Hyperlink"/>
            <w:noProof/>
          </w:rPr>
          <w:t>2.6.1.3</w:t>
        </w:r>
        <w:r>
          <w:rPr>
            <w:rFonts w:asciiTheme="minorHAnsi" w:eastAsiaTheme="minorEastAsia" w:hAnsiTheme="minorHAnsi" w:cstheme="minorBidi"/>
            <w:noProof/>
            <w:szCs w:val="22"/>
            <w:lang w:eastAsia="fr-CH"/>
          </w:rPr>
          <w:tab/>
        </w:r>
        <w:r w:rsidRPr="005B5E65">
          <w:rPr>
            <w:rStyle w:val="Hyperlink"/>
            <w:noProof/>
          </w:rPr>
          <w:t>Redirection vers des pages</w:t>
        </w:r>
        <w:r>
          <w:rPr>
            <w:noProof/>
            <w:webHidden/>
          </w:rPr>
          <w:tab/>
        </w:r>
        <w:r>
          <w:rPr>
            <w:noProof/>
            <w:webHidden/>
          </w:rPr>
          <w:fldChar w:fldCharType="begin"/>
        </w:r>
        <w:r>
          <w:rPr>
            <w:noProof/>
            <w:webHidden/>
          </w:rPr>
          <w:instrText xml:space="preserve"> PAGEREF _Toc138426202 \h </w:instrText>
        </w:r>
        <w:r>
          <w:rPr>
            <w:noProof/>
            <w:webHidden/>
          </w:rPr>
        </w:r>
        <w:r>
          <w:rPr>
            <w:noProof/>
            <w:webHidden/>
          </w:rPr>
          <w:fldChar w:fldCharType="separate"/>
        </w:r>
        <w:r>
          <w:rPr>
            <w:noProof/>
            <w:webHidden/>
          </w:rPr>
          <w:t>20</w:t>
        </w:r>
        <w:r>
          <w:rPr>
            <w:noProof/>
            <w:webHidden/>
          </w:rPr>
          <w:fldChar w:fldCharType="end"/>
        </w:r>
      </w:hyperlink>
    </w:p>
    <w:p w14:paraId="52FAD319" w14:textId="7CD247A0" w:rsidR="004900BC" w:rsidRDefault="004900BC">
      <w:pPr>
        <w:pStyle w:val="Verzeichnis3"/>
        <w:rPr>
          <w:rFonts w:asciiTheme="minorHAnsi" w:eastAsiaTheme="minorEastAsia" w:hAnsiTheme="minorHAnsi" w:cstheme="minorBidi"/>
          <w:noProof/>
          <w:szCs w:val="22"/>
          <w:lang w:eastAsia="fr-CH"/>
        </w:rPr>
      </w:pPr>
      <w:hyperlink w:anchor="_Toc138426203" w:history="1">
        <w:r w:rsidRPr="005B5E65">
          <w:rPr>
            <w:rStyle w:val="Hyperlink"/>
            <w:noProof/>
          </w:rPr>
          <w:t>2.6.2</w:t>
        </w:r>
        <w:r>
          <w:rPr>
            <w:rFonts w:asciiTheme="minorHAnsi" w:eastAsiaTheme="minorEastAsia" w:hAnsiTheme="minorHAnsi" w:cstheme="minorBidi"/>
            <w:noProof/>
            <w:szCs w:val="22"/>
            <w:lang w:eastAsia="fr-CH"/>
          </w:rPr>
          <w:tab/>
        </w:r>
        <w:r w:rsidRPr="005B5E65">
          <w:rPr>
            <w:rStyle w:val="Hyperlink"/>
            <w:noProof/>
          </w:rPr>
          <w:t>Synthèse</w:t>
        </w:r>
        <w:r>
          <w:rPr>
            <w:noProof/>
            <w:webHidden/>
          </w:rPr>
          <w:tab/>
        </w:r>
        <w:r>
          <w:rPr>
            <w:noProof/>
            <w:webHidden/>
          </w:rPr>
          <w:fldChar w:fldCharType="begin"/>
        </w:r>
        <w:r>
          <w:rPr>
            <w:noProof/>
            <w:webHidden/>
          </w:rPr>
          <w:instrText xml:space="preserve"> PAGEREF _Toc138426203 \h </w:instrText>
        </w:r>
        <w:r>
          <w:rPr>
            <w:noProof/>
            <w:webHidden/>
          </w:rPr>
        </w:r>
        <w:r>
          <w:rPr>
            <w:noProof/>
            <w:webHidden/>
          </w:rPr>
          <w:fldChar w:fldCharType="separate"/>
        </w:r>
        <w:r>
          <w:rPr>
            <w:noProof/>
            <w:webHidden/>
          </w:rPr>
          <w:t>20</w:t>
        </w:r>
        <w:r>
          <w:rPr>
            <w:noProof/>
            <w:webHidden/>
          </w:rPr>
          <w:fldChar w:fldCharType="end"/>
        </w:r>
      </w:hyperlink>
    </w:p>
    <w:p w14:paraId="7B81411E" w14:textId="600A985A" w:rsidR="004900BC" w:rsidRDefault="004900BC">
      <w:pPr>
        <w:pStyle w:val="Verzeichnis2"/>
        <w:rPr>
          <w:rFonts w:asciiTheme="minorHAnsi" w:eastAsiaTheme="minorEastAsia" w:hAnsiTheme="minorHAnsi" w:cstheme="minorBidi"/>
          <w:b w:val="0"/>
          <w:noProof/>
          <w:szCs w:val="22"/>
          <w:lang w:eastAsia="fr-CH"/>
        </w:rPr>
      </w:pPr>
      <w:hyperlink w:anchor="_Toc138426204" w:history="1">
        <w:r w:rsidRPr="005B5E65">
          <w:rPr>
            <w:rStyle w:val="Hyperlink"/>
            <w:noProof/>
          </w:rPr>
          <w:t>2.7</w:t>
        </w:r>
        <w:r>
          <w:rPr>
            <w:rFonts w:asciiTheme="minorHAnsi" w:eastAsiaTheme="minorEastAsia" w:hAnsiTheme="minorHAnsi" w:cstheme="minorBidi"/>
            <w:b w:val="0"/>
            <w:noProof/>
            <w:szCs w:val="22"/>
            <w:lang w:eastAsia="fr-CH"/>
          </w:rPr>
          <w:tab/>
        </w:r>
        <w:r w:rsidRPr="005B5E65">
          <w:rPr>
            <w:rStyle w:val="Hyperlink"/>
            <w:noProof/>
          </w:rPr>
          <w:t>TT07 - Création et utilisation d'une servlet</w:t>
        </w:r>
        <w:r>
          <w:rPr>
            <w:noProof/>
            <w:webHidden/>
          </w:rPr>
          <w:tab/>
        </w:r>
        <w:r>
          <w:rPr>
            <w:noProof/>
            <w:webHidden/>
          </w:rPr>
          <w:fldChar w:fldCharType="begin"/>
        </w:r>
        <w:r>
          <w:rPr>
            <w:noProof/>
            <w:webHidden/>
          </w:rPr>
          <w:instrText xml:space="preserve"> PAGEREF _Toc138426204 \h </w:instrText>
        </w:r>
        <w:r>
          <w:rPr>
            <w:noProof/>
            <w:webHidden/>
          </w:rPr>
        </w:r>
        <w:r>
          <w:rPr>
            <w:noProof/>
            <w:webHidden/>
          </w:rPr>
          <w:fldChar w:fldCharType="separate"/>
        </w:r>
        <w:r>
          <w:rPr>
            <w:noProof/>
            <w:webHidden/>
          </w:rPr>
          <w:t>20</w:t>
        </w:r>
        <w:r>
          <w:rPr>
            <w:noProof/>
            <w:webHidden/>
          </w:rPr>
          <w:fldChar w:fldCharType="end"/>
        </w:r>
      </w:hyperlink>
    </w:p>
    <w:p w14:paraId="28AC1057" w14:textId="024F39C1" w:rsidR="004900BC" w:rsidRDefault="004900BC">
      <w:pPr>
        <w:pStyle w:val="Verzeichnis3"/>
        <w:rPr>
          <w:rFonts w:asciiTheme="minorHAnsi" w:eastAsiaTheme="minorEastAsia" w:hAnsiTheme="minorHAnsi" w:cstheme="minorBidi"/>
          <w:noProof/>
          <w:szCs w:val="22"/>
          <w:lang w:eastAsia="fr-CH"/>
        </w:rPr>
      </w:pPr>
      <w:hyperlink w:anchor="_Toc138426205" w:history="1">
        <w:r w:rsidRPr="005B5E65">
          <w:rPr>
            <w:rStyle w:val="Hyperlink"/>
            <w:noProof/>
          </w:rPr>
          <w:t>2.7.1</w:t>
        </w:r>
        <w:r>
          <w:rPr>
            <w:rFonts w:asciiTheme="minorHAnsi" w:eastAsiaTheme="minorEastAsia" w:hAnsiTheme="minorHAnsi" w:cstheme="minorBidi"/>
            <w:noProof/>
            <w:szCs w:val="22"/>
            <w:lang w:eastAsia="fr-CH"/>
          </w:rPr>
          <w:tab/>
        </w:r>
        <w:r w:rsidRPr="005B5E65">
          <w:rPr>
            <w:rStyle w:val="Hyperlink"/>
            <w:noProof/>
          </w:rPr>
          <w:t>Partie 1</w:t>
        </w:r>
        <w:r>
          <w:rPr>
            <w:noProof/>
            <w:webHidden/>
          </w:rPr>
          <w:tab/>
        </w:r>
        <w:r>
          <w:rPr>
            <w:noProof/>
            <w:webHidden/>
          </w:rPr>
          <w:fldChar w:fldCharType="begin"/>
        </w:r>
        <w:r>
          <w:rPr>
            <w:noProof/>
            <w:webHidden/>
          </w:rPr>
          <w:instrText xml:space="preserve"> PAGEREF _Toc138426205 \h </w:instrText>
        </w:r>
        <w:r>
          <w:rPr>
            <w:noProof/>
            <w:webHidden/>
          </w:rPr>
        </w:r>
        <w:r>
          <w:rPr>
            <w:noProof/>
            <w:webHidden/>
          </w:rPr>
          <w:fldChar w:fldCharType="separate"/>
        </w:r>
        <w:r>
          <w:rPr>
            <w:noProof/>
            <w:webHidden/>
          </w:rPr>
          <w:t>20</w:t>
        </w:r>
        <w:r>
          <w:rPr>
            <w:noProof/>
            <w:webHidden/>
          </w:rPr>
          <w:fldChar w:fldCharType="end"/>
        </w:r>
      </w:hyperlink>
    </w:p>
    <w:p w14:paraId="6BFB9792" w14:textId="052F5F79" w:rsidR="004900BC" w:rsidRDefault="004900BC">
      <w:pPr>
        <w:pStyle w:val="Verzeichnis3"/>
        <w:rPr>
          <w:rFonts w:asciiTheme="minorHAnsi" w:eastAsiaTheme="minorEastAsia" w:hAnsiTheme="minorHAnsi" w:cstheme="minorBidi"/>
          <w:noProof/>
          <w:szCs w:val="22"/>
          <w:lang w:eastAsia="fr-CH"/>
        </w:rPr>
      </w:pPr>
      <w:hyperlink w:anchor="_Toc138426206" w:history="1">
        <w:r w:rsidRPr="005B5E65">
          <w:rPr>
            <w:rStyle w:val="Hyperlink"/>
            <w:noProof/>
          </w:rPr>
          <w:t>2.7.2</w:t>
        </w:r>
        <w:r>
          <w:rPr>
            <w:rFonts w:asciiTheme="minorHAnsi" w:eastAsiaTheme="minorEastAsia" w:hAnsiTheme="minorHAnsi" w:cstheme="minorBidi"/>
            <w:noProof/>
            <w:szCs w:val="22"/>
            <w:lang w:eastAsia="fr-CH"/>
          </w:rPr>
          <w:tab/>
        </w:r>
        <w:r w:rsidRPr="005B5E65">
          <w:rPr>
            <w:rStyle w:val="Hyperlink"/>
            <w:noProof/>
          </w:rPr>
          <w:t>Partie 2</w:t>
        </w:r>
        <w:r>
          <w:rPr>
            <w:noProof/>
            <w:webHidden/>
          </w:rPr>
          <w:tab/>
        </w:r>
        <w:r>
          <w:rPr>
            <w:noProof/>
            <w:webHidden/>
          </w:rPr>
          <w:fldChar w:fldCharType="begin"/>
        </w:r>
        <w:r>
          <w:rPr>
            <w:noProof/>
            <w:webHidden/>
          </w:rPr>
          <w:instrText xml:space="preserve"> PAGEREF _Toc138426206 \h </w:instrText>
        </w:r>
        <w:r>
          <w:rPr>
            <w:noProof/>
            <w:webHidden/>
          </w:rPr>
        </w:r>
        <w:r>
          <w:rPr>
            <w:noProof/>
            <w:webHidden/>
          </w:rPr>
          <w:fldChar w:fldCharType="separate"/>
        </w:r>
        <w:r>
          <w:rPr>
            <w:noProof/>
            <w:webHidden/>
          </w:rPr>
          <w:t>23</w:t>
        </w:r>
        <w:r>
          <w:rPr>
            <w:noProof/>
            <w:webHidden/>
          </w:rPr>
          <w:fldChar w:fldCharType="end"/>
        </w:r>
      </w:hyperlink>
    </w:p>
    <w:p w14:paraId="2DF29E32" w14:textId="6A1CDE10" w:rsidR="004900BC" w:rsidRDefault="004900BC">
      <w:pPr>
        <w:pStyle w:val="Verzeichnis2"/>
        <w:rPr>
          <w:rFonts w:asciiTheme="minorHAnsi" w:eastAsiaTheme="minorEastAsia" w:hAnsiTheme="minorHAnsi" w:cstheme="minorBidi"/>
          <w:b w:val="0"/>
          <w:noProof/>
          <w:szCs w:val="22"/>
          <w:lang w:eastAsia="fr-CH"/>
        </w:rPr>
      </w:pPr>
      <w:hyperlink w:anchor="_Toc138426207" w:history="1">
        <w:r w:rsidRPr="005B5E65">
          <w:rPr>
            <w:rStyle w:val="Hyperlink"/>
            <w:noProof/>
          </w:rPr>
          <w:t>2.8</w:t>
        </w:r>
        <w:r>
          <w:rPr>
            <w:rFonts w:asciiTheme="minorHAnsi" w:eastAsiaTheme="minorEastAsia" w:hAnsiTheme="minorHAnsi" w:cstheme="minorBidi"/>
            <w:b w:val="0"/>
            <w:noProof/>
            <w:szCs w:val="22"/>
            <w:lang w:eastAsia="fr-CH"/>
          </w:rPr>
          <w:tab/>
        </w:r>
        <w:r w:rsidRPr="005B5E65">
          <w:rPr>
            <w:rStyle w:val="Hyperlink"/>
            <w:noProof/>
          </w:rPr>
          <w:t>TT08 – Servlet, Utilisation de la session</w:t>
        </w:r>
        <w:r>
          <w:rPr>
            <w:noProof/>
            <w:webHidden/>
          </w:rPr>
          <w:tab/>
        </w:r>
        <w:r>
          <w:rPr>
            <w:noProof/>
            <w:webHidden/>
          </w:rPr>
          <w:fldChar w:fldCharType="begin"/>
        </w:r>
        <w:r>
          <w:rPr>
            <w:noProof/>
            <w:webHidden/>
          </w:rPr>
          <w:instrText xml:space="preserve"> PAGEREF _Toc138426207 \h </w:instrText>
        </w:r>
        <w:r>
          <w:rPr>
            <w:noProof/>
            <w:webHidden/>
          </w:rPr>
        </w:r>
        <w:r>
          <w:rPr>
            <w:noProof/>
            <w:webHidden/>
          </w:rPr>
          <w:fldChar w:fldCharType="separate"/>
        </w:r>
        <w:r>
          <w:rPr>
            <w:noProof/>
            <w:webHidden/>
          </w:rPr>
          <w:t>24</w:t>
        </w:r>
        <w:r>
          <w:rPr>
            <w:noProof/>
            <w:webHidden/>
          </w:rPr>
          <w:fldChar w:fldCharType="end"/>
        </w:r>
      </w:hyperlink>
    </w:p>
    <w:p w14:paraId="4FABBC34" w14:textId="1EF8A850" w:rsidR="004900BC" w:rsidRDefault="004900BC">
      <w:pPr>
        <w:pStyle w:val="Verzeichnis3"/>
        <w:rPr>
          <w:rFonts w:asciiTheme="minorHAnsi" w:eastAsiaTheme="minorEastAsia" w:hAnsiTheme="minorHAnsi" w:cstheme="minorBidi"/>
          <w:noProof/>
          <w:szCs w:val="22"/>
          <w:lang w:eastAsia="fr-CH"/>
        </w:rPr>
      </w:pPr>
      <w:hyperlink w:anchor="_Toc138426208" w:history="1">
        <w:r w:rsidRPr="005B5E65">
          <w:rPr>
            <w:rStyle w:val="Hyperlink"/>
            <w:noProof/>
          </w:rPr>
          <w:t>2.8.1</w:t>
        </w:r>
        <w:r>
          <w:rPr>
            <w:rFonts w:asciiTheme="minorHAnsi" w:eastAsiaTheme="minorEastAsia" w:hAnsiTheme="minorHAnsi" w:cstheme="minorBidi"/>
            <w:noProof/>
            <w:szCs w:val="22"/>
            <w:lang w:eastAsia="fr-CH"/>
          </w:rPr>
          <w:tab/>
        </w:r>
        <w:r w:rsidRPr="005B5E65">
          <w:rPr>
            <w:rStyle w:val="Hyperlink"/>
            <w:noProof/>
          </w:rPr>
          <w:t>Code important</w:t>
        </w:r>
        <w:r>
          <w:rPr>
            <w:noProof/>
            <w:webHidden/>
          </w:rPr>
          <w:tab/>
        </w:r>
        <w:r>
          <w:rPr>
            <w:noProof/>
            <w:webHidden/>
          </w:rPr>
          <w:fldChar w:fldCharType="begin"/>
        </w:r>
        <w:r>
          <w:rPr>
            <w:noProof/>
            <w:webHidden/>
          </w:rPr>
          <w:instrText xml:space="preserve"> PAGEREF _Toc138426208 \h </w:instrText>
        </w:r>
        <w:r>
          <w:rPr>
            <w:noProof/>
            <w:webHidden/>
          </w:rPr>
        </w:r>
        <w:r>
          <w:rPr>
            <w:noProof/>
            <w:webHidden/>
          </w:rPr>
          <w:fldChar w:fldCharType="separate"/>
        </w:r>
        <w:r>
          <w:rPr>
            <w:noProof/>
            <w:webHidden/>
          </w:rPr>
          <w:t>24</w:t>
        </w:r>
        <w:r>
          <w:rPr>
            <w:noProof/>
            <w:webHidden/>
          </w:rPr>
          <w:fldChar w:fldCharType="end"/>
        </w:r>
      </w:hyperlink>
    </w:p>
    <w:p w14:paraId="0A600124" w14:textId="723AB2F2"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09" w:history="1">
        <w:r w:rsidRPr="005B5E65">
          <w:rPr>
            <w:rStyle w:val="Hyperlink"/>
            <w:noProof/>
          </w:rPr>
          <w:t>2.8.1.1</w:t>
        </w:r>
        <w:r>
          <w:rPr>
            <w:rFonts w:asciiTheme="minorHAnsi" w:eastAsiaTheme="minorEastAsia" w:hAnsiTheme="minorHAnsi" w:cstheme="minorBidi"/>
            <w:noProof/>
            <w:szCs w:val="22"/>
            <w:lang w:eastAsia="fr-CH"/>
          </w:rPr>
          <w:tab/>
        </w:r>
        <w:r w:rsidRPr="005B5E65">
          <w:rPr>
            <w:rStyle w:val="Hyperlink"/>
            <w:noProof/>
          </w:rPr>
          <w:t>GatewayServlet.java</w:t>
        </w:r>
        <w:r>
          <w:rPr>
            <w:noProof/>
            <w:webHidden/>
          </w:rPr>
          <w:tab/>
        </w:r>
        <w:r>
          <w:rPr>
            <w:noProof/>
            <w:webHidden/>
          </w:rPr>
          <w:fldChar w:fldCharType="begin"/>
        </w:r>
        <w:r>
          <w:rPr>
            <w:noProof/>
            <w:webHidden/>
          </w:rPr>
          <w:instrText xml:space="preserve"> PAGEREF _Toc138426209 \h </w:instrText>
        </w:r>
        <w:r>
          <w:rPr>
            <w:noProof/>
            <w:webHidden/>
          </w:rPr>
        </w:r>
        <w:r>
          <w:rPr>
            <w:noProof/>
            <w:webHidden/>
          </w:rPr>
          <w:fldChar w:fldCharType="separate"/>
        </w:r>
        <w:r>
          <w:rPr>
            <w:noProof/>
            <w:webHidden/>
          </w:rPr>
          <w:t>24</w:t>
        </w:r>
        <w:r>
          <w:rPr>
            <w:noProof/>
            <w:webHidden/>
          </w:rPr>
          <w:fldChar w:fldCharType="end"/>
        </w:r>
      </w:hyperlink>
    </w:p>
    <w:p w14:paraId="20188B49" w14:textId="7B5F7BDB"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10" w:history="1">
        <w:r w:rsidRPr="005B5E65">
          <w:rPr>
            <w:rStyle w:val="Hyperlink"/>
            <w:noProof/>
          </w:rPr>
          <w:t>2.8.1.2</w:t>
        </w:r>
        <w:r>
          <w:rPr>
            <w:rFonts w:asciiTheme="minorHAnsi" w:eastAsiaTheme="minorEastAsia" w:hAnsiTheme="minorHAnsi" w:cstheme="minorBidi"/>
            <w:noProof/>
            <w:szCs w:val="22"/>
            <w:lang w:eastAsia="fr-CH"/>
          </w:rPr>
          <w:tab/>
        </w:r>
        <w:r w:rsidRPr="005B5E65">
          <w:rPr>
            <w:rStyle w:val="Hyperlink"/>
            <w:noProof/>
          </w:rPr>
          <w:t>maJspLogge.jsp</w:t>
        </w:r>
        <w:r>
          <w:rPr>
            <w:noProof/>
            <w:webHidden/>
          </w:rPr>
          <w:tab/>
        </w:r>
        <w:r>
          <w:rPr>
            <w:noProof/>
            <w:webHidden/>
          </w:rPr>
          <w:fldChar w:fldCharType="begin"/>
        </w:r>
        <w:r>
          <w:rPr>
            <w:noProof/>
            <w:webHidden/>
          </w:rPr>
          <w:instrText xml:space="preserve"> PAGEREF _Toc138426210 \h </w:instrText>
        </w:r>
        <w:r>
          <w:rPr>
            <w:noProof/>
            <w:webHidden/>
          </w:rPr>
        </w:r>
        <w:r>
          <w:rPr>
            <w:noProof/>
            <w:webHidden/>
          </w:rPr>
          <w:fldChar w:fldCharType="separate"/>
        </w:r>
        <w:r>
          <w:rPr>
            <w:noProof/>
            <w:webHidden/>
          </w:rPr>
          <w:t>24</w:t>
        </w:r>
        <w:r>
          <w:rPr>
            <w:noProof/>
            <w:webHidden/>
          </w:rPr>
          <w:fldChar w:fldCharType="end"/>
        </w:r>
      </w:hyperlink>
    </w:p>
    <w:p w14:paraId="68A434C0" w14:textId="348C2F5C"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11" w:history="1">
        <w:r w:rsidRPr="005B5E65">
          <w:rPr>
            <w:rStyle w:val="Hyperlink"/>
            <w:noProof/>
          </w:rPr>
          <w:t>2.8.1.3</w:t>
        </w:r>
        <w:r>
          <w:rPr>
            <w:rFonts w:asciiTheme="minorHAnsi" w:eastAsiaTheme="minorEastAsia" w:hAnsiTheme="minorHAnsi" w:cstheme="minorBidi"/>
            <w:noProof/>
            <w:szCs w:val="22"/>
            <w:lang w:eastAsia="fr-CH"/>
          </w:rPr>
          <w:tab/>
        </w:r>
        <w:r w:rsidRPr="005B5E65">
          <w:rPr>
            <w:rStyle w:val="Hyperlink"/>
            <w:noProof/>
          </w:rPr>
          <w:t>erreur.jsp</w:t>
        </w:r>
        <w:r>
          <w:rPr>
            <w:noProof/>
            <w:webHidden/>
          </w:rPr>
          <w:tab/>
        </w:r>
        <w:r>
          <w:rPr>
            <w:noProof/>
            <w:webHidden/>
          </w:rPr>
          <w:fldChar w:fldCharType="begin"/>
        </w:r>
        <w:r>
          <w:rPr>
            <w:noProof/>
            <w:webHidden/>
          </w:rPr>
          <w:instrText xml:space="preserve"> PAGEREF _Toc138426211 \h </w:instrText>
        </w:r>
        <w:r>
          <w:rPr>
            <w:noProof/>
            <w:webHidden/>
          </w:rPr>
        </w:r>
        <w:r>
          <w:rPr>
            <w:noProof/>
            <w:webHidden/>
          </w:rPr>
          <w:fldChar w:fldCharType="separate"/>
        </w:r>
        <w:r>
          <w:rPr>
            <w:noProof/>
            <w:webHidden/>
          </w:rPr>
          <w:t>25</w:t>
        </w:r>
        <w:r>
          <w:rPr>
            <w:noProof/>
            <w:webHidden/>
          </w:rPr>
          <w:fldChar w:fldCharType="end"/>
        </w:r>
      </w:hyperlink>
    </w:p>
    <w:p w14:paraId="7E88A3A8" w14:textId="43112CE3" w:rsidR="004900BC" w:rsidRDefault="004900BC">
      <w:pPr>
        <w:pStyle w:val="Verzeichnis3"/>
        <w:rPr>
          <w:rFonts w:asciiTheme="minorHAnsi" w:eastAsiaTheme="minorEastAsia" w:hAnsiTheme="minorHAnsi" w:cstheme="minorBidi"/>
          <w:noProof/>
          <w:szCs w:val="22"/>
          <w:lang w:eastAsia="fr-CH"/>
        </w:rPr>
      </w:pPr>
      <w:hyperlink w:anchor="_Toc138426212" w:history="1">
        <w:r w:rsidRPr="005B5E65">
          <w:rPr>
            <w:rStyle w:val="Hyperlink"/>
            <w:noProof/>
          </w:rPr>
          <w:t>2.8.2</w:t>
        </w:r>
        <w:r>
          <w:rPr>
            <w:rFonts w:asciiTheme="minorHAnsi" w:eastAsiaTheme="minorEastAsia" w:hAnsiTheme="minorHAnsi" w:cstheme="minorBidi"/>
            <w:noProof/>
            <w:szCs w:val="22"/>
            <w:lang w:eastAsia="fr-CH"/>
          </w:rPr>
          <w:tab/>
        </w:r>
        <w:r w:rsidRPr="005B5E65">
          <w:rPr>
            <w:rStyle w:val="Hyperlink"/>
            <w:noProof/>
          </w:rPr>
          <w:t>Résultat</w:t>
        </w:r>
        <w:r>
          <w:rPr>
            <w:noProof/>
            <w:webHidden/>
          </w:rPr>
          <w:tab/>
        </w:r>
        <w:r>
          <w:rPr>
            <w:noProof/>
            <w:webHidden/>
          </w:rPr>
          <w:fldChar w:fldCharType="begin"/>
        </w:r>
        <w:r>
          <w:rPr>
            <w:noProof/>
            <w:webHidden/>
          </w:rPr>
          <w:instrText xml:space="preserve"> PAGEREF _Toc138426212 \h </w:instrText>
        </w:r>
        <w:r>
          <w:rPr>
            <w:noProof/>
            <w:webHidden/>
          </w:rPr>
        </w:r>
        <w:r>
          <w:rPr>
            <w:noProof/>
            <w:webHidden/>
          </w:rPr>
          <w:fldChar w:fldCharType="separate"/>
        </w:r>
        <w:r>
          <w:rPr>
            <w:noProof/>
            <w:webHidden/>
          </w:rPr>
          <w:t>25</w:t>
        </w:r>
        <w:r>
          <w:rPr>
            <w:noProof/>
            <w:webHidden/>
          </w:rPr>
          <w:fldChar w:fldCharType="end"/>
        </w:r>
      </w:hyperlink>
    </w:p>
    <w:p w14:paraId="5AFB522D" w14:textId="1D9F1245" w:rsidR="004900BC" w:rsidRDefault="004900BC">
      <w:pPr>
        <w:pStyle w:val="Verzeichnis2"/>
        <w:rPr>
          <w:rFonts w:asciiTheme="minorHAnsi" w:eastAsiaTheme="minorEastAsia" w:hAnsiTheme="minorHAnsi" w:cstheme="minorBidi"/>
          <w:b w:val="0"/>
          <w:noProof/>
          <w:szCs w:val="22"/>
          <w:lang w:eastAsia="fr-CH"/>
        </w:rPr>
      </w:pPr>
      <w:hyperlink w:anchor="_Toc138426213" w:history="1">
        <w:r w:rsidRPr="005B5E65">
          <w:rPr>
            <w:rStyle w:val="Hyperlink"/>
            <w:noProof/>
          </w:rPr>
          <w:t>2.9</w:t>
        </w:r>
        <w:r>
          <w:rPr>
            <w:rFonts w:asciiTheme="minorHAnsi" w:eastAsiaTheme="minorEastAsia" w:hAnsiTheme="minorHAnsi" w:cstheme="minorBidi"/>
            <w:b w:val="0"/>
            <w:noProof/>
            <w:szCs w:val="22"/>
            <w:lang w:eastAsia="fr-CH"/>
          </w:rPr>
          <w:tab/>
        </w:r>
        <w:r w:rsidRPr="005B5E65">
          <w:rPr>
            <w:rStyle w:val="Hyperlink"/>
            <w:noProof/>
          </w:rPr>
          <w:t>TT10 – Création utilisation de service REST</w:t>
        </w:r>
        <w:r>
          <w:rPr>
            <w:noProof/>
            <w:webHidden/>
          </w:rPr>
          <w:tab/>
        </w:r>
        <w:r>
          <w:rPr>
            <w:noProof/>
            <w:webHidden/>
          </w:rPr>
          <w:fldChar w:fldCharType="begin"/>
        </w:r>
        <w:r>
          <w:rPr>
            <w:noProof/>
            <w:webHidden/>
          </w:rPr>
          <w:instrText xml:space="preserve"> PAGEREF _Toc138426213 \h </w:instrText>
        </w:r>
        <w:r>
          <w:rPr>
            <w:noProof/>
            <w:webHidden/>
          </w:rPr>
        </w:r>
        <w:r>
          <w:rPr>
            <w:noProof/>
            <w:webHidden/>
          </w:rPr>
          <w:fldChar w:fldCharType="separate"/>
        </w:r>
        <w:r>
          <w:rPr>
            <w:noProof/>
            <w:webHidden/>
          </w:rPr>
          <w:t>26</w:t>
        </w:r>
        <w:r>
          <w:rPr>
            <w:noProof/>
            <w:webHidden/>
          </w:rPr>
          <w:fldChar w:fldCharType="end"/>
        </w:r>
      </w:hyperlink>
    </w:p>
    <w:p w14:paraId="768C62C8" w14:textId="2DCCFB67" w:rsidR="004900BC" w:rsidRDefault="004900BC">
      <w:pPr>
        <w:pStyle w:val="Verzeichnis3"/>
        <w:rPr>
          <w:rFonts w:asciiTheme="minorHAnsi" w:eastAsiaTheme="minorEastAsia" w:hAnsiTheme="minorHAnsi" w:cstheme="minorBidi"/>
          <w:noProof/>
          <w:szCs w:val="22"/>
          <w:lang w:eastAsia="fr-CH"/>
        </w:rPr>
      </w:pPr>
      <w:hyperlink w:anchor="_Toc138426214" w:history="1">
        <w:r w:rsidRPr="005B5E65">
          <w:rPr>
            <w:rStyle w:val="Hyperlink"/>
            <w:noProof/>
          </w:rPr>
          <w:t>2.9.1</w:t>
        </w:r>
        <w:r>
          <w:rPr>
            <w:rFonts w:asciiTheme="minorHAnsi" w:eastAsiaTheme="minorEastAsia" w:hAnsiTheme="minorHAnsi" w:cstheme="minorBidi"/>
            <w:noProof/>
            <w:szCs w:val="22"/>
            <w:lang w:eastAsia="fr-CH"/>
          </w:rPr>
          <w:tab/>
        </w:r>
        <w:r w:rsidRPr="005B5E65">
          <w:rPr>
            <w:rStyle w:val="Hyperlink"/>
            <w:noProof/>
          </w:rPr>
          <w:t>Création d’un serveur REST</w:t>
        </w:r>
        <w:r>
          <w:rPr>
            <w:noProof/>
            <w:webHidden/>
          </w:rPr>
          <w:tab/>
        </w:r>
        <w:r>
          <w:rPr>
            <w:noProof/>
            <w:webHidden/>
          </w:rPr>
          <w:fldChar w:fldCharType="begin"/>
        </w:r>
        <w:r>
          <w:rPr>
            <w:noProof/>
            <w:webHidden/>
          </w:rPr>
          <w:instrText xml:space="preserve"> PAGEREF _Toc138426214 \h </w:instrText>
        </w:r>
        <w:r>
          <w:rPr>
            <w:noProof/>
            <w:webHidden/>
          </w:rPr>
        </w:r>
        <w:r>
          <w:rPr>
            <w:noProof/>
            <w:webHidden/>
          </w:rPr>
          <w:fldChar w:fldCharType="separate"/>
        </w:r>
        <w:r>
          <w:rPr>
            <w:noProof/>
            <w:webHidden/>
          </w:rPr>
          <w:t>26</w:t>
        </w:r>
        <w:r>
          <w:rPr>
            <w:noProof/>
            <w:webHidden/>
          </w:rPr>
          <w:fldChar w:fldCharType="end"/>
        </w:r>
      </w:hyperlink>
    </w:p>
    <w:p w14:paraId="02B69C14" w14:textId="125B847A"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15" w:history="1">
        <w:r w:rsidRPr="005B5E65">
          <w:rPr>
            <w:rStyle w:val="Hyperlink"/>
            <w:noProof/>
          </w:rPr>
          <w:t>2.9.1.1</w:t>
        </w:r>
        <w:r>
          <w:rPr>
            <w:rFonts w:asciiTheme="minorHAnsi" w:eastAsiaTheme="minorEastAsia" w:hAnsiTheme="minorHAnsi" w:cstheme="minorBidi"/>
            <w:noProof/>
            <w:szCs w:val="22"/>
            <w:lang w:eastAsia="fr-CH"/>
          </w:rPr>
          <w:tab/>
        </w:r>
        <w:r w:rsidRPr="005B5E65">
          <w:rPr>
            <w:rStyle w:val="Hyperlink"/>
            <w:noProof/>
          </w:rPr>
          <w:t>Création de projet</w:t>
        </w:r>
        <w:r>
          <w:rPr>
            <w:noProof/>
            <w:webHidden/>
          </w:rPr>
          <w:tab/>
        </w:r>
        <w:r>
          <w:rPr>
            <w:noProof/>
            <w:webHidden/>
          </w:rPr>
          <w:fldChar w:fldCharType="begin"/>
        </w:r>
        <w:r>
          <w:rPr>
            <w:noProof/>
            <w:webHidden/>
          </w:rPr>
          <w:instrText xml:space="preserve"> PAGEREF _Toc138426215 \h </w:instrText>
        </w:r>
        <w:r>
          <w:rPr>
            <w:noProof/>
            <w:webHidden/>
          </w:rPr>
        </w:r>
        <w:r>
          <w:rPr>
            <w:noProof/>
            <w:webHidden/>
          </w:rPr>
          <w:fldChar w:fldCharType="separate"/>
        </w:r>
        <w:r>
          <w:rPr>
            <w:noProof/>
            <w:webHidden/>
          </w:rPr>
          <w:t>26</w:t>
        </w:r>
        <w:r>
          <w:rPr>
            <w:noProof/>
            <w:webHidden/>
          </w:rPr>
          <w:fldChar w:fldCharType="end"/>
        </w:r>
      </w:hyperlink>
    </w:p>
    <w:p w14:paraId="328E63D6" w14:textId="7783D779"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16" w:history="1">
        <w:r w:rsidRPr="005B5E65">
          <w:rPr>
            <w:rStyle w:val="Hyperlink"/>
            <w:noProof/>
          </w:rPr>
          <w:t>2.9.1.2</w:t>
        </w:r>
        <w:r>
          <w:rPr>
            <w:rFonts w:asciiTheme="minorHAnsi" w:eastAsiaTheme="minorEastAsia" w:hAnsiTheme="minorHAnsi" w:cstheme="minorBidi"/>
            <w:noProof/>
            <w:szCs w:val="22"/>
            <w:lang w:eastAsia="fr-CH"/>
          </w:rPr>
          <w:tab/>
        </w:r>
        <w:r w:rsidRPr="005B5E65">
          <w:rPr>
            <w:rStyle w:val="Hyperlink"/>
            <w:noProof/>
          </w:rPr>
          <w:t>Configuration du projet</w:t>
        </w:r>
        <w:r>
          <w:rPr>
            <w:noProof/>
            <w:webHidden/>
          </w:rPr>
          <w:tab/>
        </w:r>
        <w:r>
          <w:rPr>
            <w:noProof/>
            <w:webHidden/>
          </w:rPr>
          <w:fldChar w:fldCharType="begin"/>
        </w:r>
        <w:r>
          <w:rPr>
            <w:noProof/>
            <w:webHidden/>
          </w:rPr>
          <w:instrText xml:space="preserve"> PAGEREF _Toc138426216 \h </w:instrText>
        </w:r>
        <w:r>
          <w:rPr>
            <w:noProof/>
            <w:webHidden/>
          </w:rPr>
        </w:r>
        <w:r>
          <w:rPr>
            <w:noProof/>
            <w:webHidden/>
          </w:rPr>
          <w:fldChar w:fldCharType="separate"/>
        </w:r>
        <w:r>
          <w:rPr>
            <w:noProof/>
            <w:webHidden/>
          </w:rPr>
          <w:t>28</w:t>
        </w:r>
        <w:r>
          <w:rPr>
            <w:noProof/>
            <w:webHidden/>
          </w:rPr>
          <w:fldChar w:fldCharType="end"/>
        </w:r>
      </w:hyperlink>
    </w:p>
    <w:p w14:paraId="1B98E7E8" w14:textId="22D8688C"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17" w:history="1">
        <w:r w:rsidRPr="005B5E65">
          <w:rPr>
            <w:rStyle w:val="Hyperlink"/>
            <w:noProof/>
          </w:rPr>
          <w:t>2.9.1.3</w:t>
        </w:r>
        <w:r>
          <w:rPr>
            <w:rFonts w:asciiTheme="minorHAnsi" w:eastAsiaTheme="minorEastAsia" w:hAnsiTheme="minorHAnsi" w:cstheme="minorBidi"/>
            <w:noProof/>
            <w:szCs w:val="22"/>
            <w:lang w:eastAsia="fr-CH"/>
          </w:rPr>
          <w:tab/>
        </w:r>
        <w:r w:rsidRPr="005B5E65">
          <w:rPr>
            <w:rStyle w:val="Hyperlink"/>
            <w:noProof/>
          </w:rPr>
          <w:t>Classe REST</w:t>
        </w:r>
        <w:r>
          <w:rPr>
            <w:noProof/>
            <w:webHidden/>
          </w:rPr>
          <w:tab/>
        </w:r>
        <w:r>
          <w:rPr>
            <w:noProof/>
            <w:webHidden/>
          </w:rPr>
          <w:fldChar w:fldCharType="begin"/>
        </w:r>
        <w:r>
          <w:rPr>
            <w:noProof/>
            <w:webHidden/>
          </w:rPr>
          <w:instrText xml:space="preserve"> PAGEREF _Toc138426217 \h </w:instrText>
        </w:r>
        <w:r>
          <w:rPr>
            <w:noProof/>
            <w:webHidden/>
          </w:rPr>
        </w:r>
        <w:r>
          <w:rPr>
            <w:noProof/>
            <w:webHidden/>
          </w:rPr>
          <w:fldChar w:fldCharType="separate"/>
        </w:r>
        <w:r>
          <w:rPr>
            <w:noProof/>
            <w:webHidden/>
          </w:rPr>
          <w:t>28</w:t>
        </w:r>
        <w:r>
          <w:rPr>
            <w:noProof/>
            <w:webHidden/>
          </w:rPr>
          <w:fldChar w:fldCharType="end"/>
        </w:r>
      </w:hyperlink>
    </w:p>
    <w:p w14:paraId="54056D9F" w14:textId="270ECE32"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18" w:history="1">
        <w:r w:rsidRPr="005B5E65">
          <w:rPr>
            <w:rStyle w:val="Hyperlink"/>
            <w:noProof/>
          </w:rPr>
          <w:t>2.9.1.4</w:t>
        </w:r>
        <w:r>
          <w:rPr>
            <w:rFonts w:asciiTheme="minorHAnsi" w:eastAsiaTheme="minorEastAsia" w:hAnsiTheme="minorHAnsi" w:cstheme="minorBidi"/>
            <w:noProof/>
            <w:szCs w:val="22"/>
            <w:lang w:eastAsia="fr-CH"/>
          </w:rPr>
          <w:tab/>
        </w:r>
        <w:r w:rsidRPr="005B5E65">
          <w:rPr>
            <w:rStyle w:val="Hyperlink"/>
            <w:noProof/>
          </w:rPr>
          <w:t>Test avec Postman</w:t>
        </w:r>
        <w:r>
          <w:rPr>
            <w:noProof/>
            <w:webHidden/>
          </w:rPr>
          <w:tab/>
        </w:r>
        <w:r>
          <w:rPr>
            <w:noProof/>
            <w:webHidden/>
          </w:rPr>
          <w:fldChar w:fldCharType="begin"/>
        </w:r>
        <w:r>
          <w:rPr>
            <w:noProof/>
            <w:webHidden/>
          </w:rPr>
          <w:instrText xml:space="preserve"> PAGEREF _Toc138426218 \h </w:instrText>
        </w:r>
        <w:r>
          <w:rPr>
            <w:noProof/>
            <w:webHidden/>
          </w:rPr>
        </w:r>
        <w:r>
          <w:rPr>
            <w:noProof/>
            <w:webHidden/>
          </w:rPr>
          <w:fldChar w:fldCharType="separate"/>
        </w:r>
        <w:r>
          <w:rPr>
            <w:noProof/>
            <w:webHidden/>
          </w:rPr>
          <w:t>30</w:t>
        </w:r>
        <w:r>
          <w:rPr>
            <w:noProof/>
            <w:webHidden/>
          </w:rPr>
          <w:fldChar w:fldCharType="end"/>
        </w:r>
      </w:hyperlink>
    </w:p>
    <w:p w14:paraId="6F4B4B65" w14:textId="3FEF57AC" w:rsidR="004900BC" w:rsidRDefault="004900BC">
      <w:pPr>
        <w:pStyle w:val="Verzeichnis3"/>
        <w:rPr>
          <w:rFonts w:asciiTheme="minorHAnsi" w:eastAsiaTheme="minorEastAsia" w:hAnsiTheme="minorHAnsi" w:cstheme="minorBidi"/>
          <w:noProof/>
          <w:szCs w:val="22"/>
          <w:lang w:eastAsia="fr-CH"/>
        </w:rPr>
      </w:pPr>
      <w:hyperlink w:anchor="_Toc138426219" w:history="1">
        <w:r w:rsidRPr="005B5E65">
          <w:rPr>
            <w:rStyle w:val="Hyperlink"/>
            <w:noProof/>
          </w:rPr>
          <w:t>2.9.2</w:t>
        </w:r>
        <w:r>
          <w:rPr>
            <w:rFonts w:asciiTheme="minorHAnsi" w:eastAsiaTheme="minorEastAsia" w:hAnsiTheme="minorHAnsi" w:cstheme="minorBidi"/>
            <w:noProof/>
            <w:szCs w:val="22"/>
            <w:lang w:eastAsia="fr-CH"/>
          </w:rPr>
          <w:tab/>
        </w:r>
        <w:r w:rsidRPr="005B5E65">
          <w:rPr>
            <w:rStyle w:val="Hyperlink"/>
            <w:noProof/>
          </w:rPr>
          <w:t>Création d’un client REST</w:t>
        </w:r>
        <w:r>
          <w:rPr>
            <w:noProof/>
            <w:webHidden/>
          </w:rPr>
          <w:tab/>
        </w:r>
        <w:r>
          <w:rPr>
            <w:noProof/>
            <w:webHidden/>
          </w:rPr>
          <w:fldChar w:fldCharType="begin"/>
        </w:r>
        <w:r>
          <w:rPr>
            <w:noProof/>
            <w:webHidden/>
          </w:rPr>
          <w:instrText xml:space="preserve"> PAGEREF _Toc138426219 \h </w:instrText>
        </w:r>
        <w:r>
          <w:rPr>
            <w:noProof/>
            <w:webHidden/>
          </w:rPr>
        </w:r>
        <w:r>
          <w:rPr>
            <w:noProof/>
            <w:webHidden/>
          </w:rPr>
          <w:fldChar w:fldCharType="separate"/>
        </w:r>
        <w:r>
          <w:rPr>
            <w:noProof/>
            <w:webHidden/>
          </w:rPr>
          <w:t>31</w:t>
        </w:r>
        <w:r>
          <w:rPr>
            <w:noProof/>
            <w:webHidden/>
          </w:rPr>
          <w:fldChar w:fldCharType="end"/>
        </w:r>
      </w:hyperlink>
    </w:p>
    <w:p w14:paraId="36984B57" w14:textId="2940EA5E"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20" w:history="1">
        <w:r w:rsidRPr="005B5E65">
          <w:rPr>
            <w:rStyle w:val="Hyperlink"/>
            <w:noProof/>
          </w:rPr>
          <w:t>2.9.2.1</w:t>
        </w:r>
        <w:r>
          <w:rPr>
            <w:rFonts w:asciiTheme="minorHAnsi" w:eastAsiaTheme="minorEastAsia" w:hAnsiTheme="minorHAnsi" w:cstheme="minorBidi"/>
            <w:noProof/>
            <w:szCs w:val="22"/>
            <w:lang w:eastAsia="fr-CH"/>
          </w:rPr>
          <w:tab/>
        </w:r>
        <w:r w:rsidRPr="005B5E65">
          <w:rPr>
            <w:rStyle w:val="Hyperlink"/>
            <w:noProof/>
          </w:rPr>
          <w:t>Création du projet</w:t>
        </w:r>
        <w:r>
          <w:rPr>
            <w:noProof/>
            <w:webHidden/>
          </w:rPr>
          <w:tab/>
        </w:r>
        <w:r>
          <w:rPr>
            <w:noProof/>
            <w:webHidden/>
          </w:rPr>
          <w:fldChar w:fldCharType="begin"/>
        </w:r>
        <w:r>
          <w:rPr>
            <w:noProof/>
            <w:webHidden/>
          </w:rPr>
          <w:instrText xml:space="preserve"> PAGEREF _Toc138426220 \h </w:instrText>
        </w:r>
        <w:r>
          <w:rPr>
            <w:noProof/>
            <w:webHidden/>
          </w:rPr>
        </w:r>
        <w:r>
          <w:rPr>
            <w:noProof/>
            <w:webHidden/>
          </w:rPr>
          <w:fldChar w:fldCharType="separate"/>
        </w:r>
        <w:r>
          <w:rPr>
            <w:noProof/>
            <w:webHidden/>
          </w:rPr>
          <w:t>31</w:t>
        </w:r>
        <w:r>
          <w:rPr>
            <w:noProof/>
            <w:webHidden/>
          </w:rPr>
          <w:fldChar w:fldCharType="end"/>
        </w:r>
      </w:hyperlink>
    </w:p>
    <w:p w14:paraId="0B8F26F2" w14:textId="7C07B8B5"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21" w:history="1">
        <w:r w:rsidRPr="005B5E65">
          <w:rPr>
            <w:rStyle w:val="Hyperlink"/>
            <w:noProof/>
          </w:rPr>
          <w:t>2.9.2.2</w:t>
        </w:r>
        <w:r>
          <w:rPr>
            <w:rFonts w:asciiTheme="minorHAnsi" w:eastAsiaTheme="minorEastAsia" w:hAnsiTheme="minorHAnsi" w:cstheme="minorBidi"/>
            <w:noProof/>
            <w:szCs w:val="22"/>
            <w:lang w:eastAsia="fr-CH"/>
          </w:rPr>
          <w:tab/>
        </w:r>
        <w:r w:rsidRPr="005B5E65">
          <w:rPr>
            <w:rStyle w:val="Hyperlink"/>
            <w:noProof/>
          </w:rPr>
          <w:t>Création de Servlet</w:t>
        </w:r>
        <w:r>
          <w:rPr>
            <w:noProof/>
            <w:webHidden/>
          </w:rPr>
          <w:tab/>
        </w:r>
        <w:r>
          <w:rPr>
            <w:noProof/>
            <w:webHidden/>
          </w:rPr>
          <w:fldChar w:fldCharType="begin"/>
        </w:r>
        <w:r>
          <w:rPr>
            <w:noProof/>
            <w:webHidden/>
          </w:rPr>
          <w:instrText xml:space="preserve"> PAGEREF _Toc138426221 \h </w:instrText>
        </w:r>
        <w:r>
          <w:rPr>
            <w:noProof/>
            <w:webHidden/>
          </w:rPr>
        </w:r>
        <w:r>
          <w:rPr>
            <w:noProof/>
            <w:webHidden/>
          </w:rPr>
          <w:fldChar w:fldCharType="separate"/>
        </w:r>
        <w:r>
          <w:rPr>
            <w:noProof/>
            <w:webHidden/>
          </w:rPr>
          <w:t>32</w:t>
        </w:r>
        <w:r>
          <w:rPr>
            <w:noProof/>
            <w:webHidden/>
          </w:rPr>
          <w:fldChar w:fldCharType="end"/>
        </w:r>
      </w:hyperlink>
    </w:p>
    <w:p w14:paraId="0DD5B954" w14:textId="39B15D2E"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22" w:history="1">
        <w:r w:rsidRPr="005B5E65">
          <w:rPr>
            <w:rStyle w:val="Hyperlink"/>
            <w:noProof/>
          </w:rPr>
          <w:t>2.9.2.3</w:t>
        </w:r>
        <w:r>
          <w:rPr>
            <w:rFonts w:asciiTheme="minorHAnsi" w:eastAsiaTheme="minorEastAsia" w:hAnsiTheme="minorHAnsi" w:cstheme="minorBidi"/>
            <w:noProof/>
            <w:szCs w:val="22"/>
            <w:lang w:eastAsia="fr-CH"/>
          </w:rPr>
          <w:tab/>
        </w:r>
        <w:r w:rsidRPr="005B5E65">
          <w:rPr>
            <w:rStyle w:val="Hyperlink"/>
            <w:noProof/>
          </w:rPr>
          <w:t>Page client</w:t>
        </w:r>
        <w:r>
          <w:rPr>
            <w:noProof/>
            <w:webHidden/>
          </w:rPr>
          <w:tab/>
        </w:r>
        <w:r>
          <w:rPr>
            <w:noProof/>
            <w:webHidden/>
          </w:rPr>
          <w:fldChar w:fldCharType="begin"/>
        </w:r>
        <w:r>
          <w:rPr>
            <w:noProof/>
            <w:webHidden/>
          </w:rPr>
          <w:instrText xml:space="preserve"> PAGEREF _Toc138426222 \h </w:instrText>
        </w:r>
        <w:r>
          <w:rPr>
            <w:noProof/>
            <w:webHidden/>
          </w:rPr>
        </w:r>
        <w:r>
          <w:rPr>
            <w:noProof/>
            <w:webHidden/>
          </w:rPr>
          <w:fldChar w:fldCharType="separate"/>
        </w:r>
        <w:r>
          <w:rPr>
            <w:noProof/>
            <w:webHidden/>
          </w:rPr>
          <w:t>34</w:t>
        </w:r>
        <w:r>
          <w:rPr>
            <w:noProof/>
            <w:webHidden/>
          </w:rPr>
          <w:fldChar w:fldCharType="end"/>
        </w:r>
      </w:hyperlink>
    </w:p>
    <w:p w14:paraId="5B3393D2" w14:textId="4509DBFB"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23" w:history="1">
        <w:r w:rsidRPr="005B5E65">
          <w:rPr>
            <w:rStyle w:val="Hyperlink"/>
            <w:noProof/>
          </w:rPr>
          <w:t>2.9.2.4</w:t>
        </w:r>
        <w:r>
          <w:rPr>
            <w:rFonts w:asciiTheme="minorHAnsi" w:eastAsiaTheme="minorEastAsia" w:hAnsiTheme="minorHAnsi" w:cstheme="minorBidi"/>
            <w:noProof/>
            <w:szCs w:val="22"/>
            <w:lang w:eastAsia="fr-CH"/>
          </w:rPr>
          <w:tab/>
        </w:r>
        <w:r w:rsidRPr="005B5E65">
          <w:rPr>
            <w:rStyle w:val="Hyperlink"/>
            <w:noProof/>
          </w:rPr>
          <w:t>Codage Servlet</w:t>
        </w:r>
        <w:r>
          <w:rPr>
            <w:noProof/>
            <w:webHidden/>
          </w:rPr>
          <w:tab/>
        </w:r>
        <w:r>
          <w:rPr>
            <w:noProof/>
            <w:webHidden/>
          </w:rPr>
          <w:fldChar w:fldCharType="begin"/>
        </w:r>
        <w:r>
          <w:rPr>
            <w:noProof/>
            <w:webHidden/>
          </w:rPr>
          <w:instrText xml:space="preserve"> PAGEREF _Toc138426223 \h </w:instrText>
        </w:r>
        <w:r>
          <w:rPr>
            <w:noProof/>
            <w:webHidden/>
          </w:rPr>
        </w:r>
        <w:r>
          <w:rPr>
            <w:noProof/>
            <w:webHidden/>
          </w:rPr>
          <w:fldChar w:fldCharType="separate"/>
        </w:r>
        <w:r>
          <w:rPr>
            <w:noProof/>
            <w:webHidden/>
          </w:rPr>
          <w:t>34</w:t>
        </w:r>
        <w:r>
          <w:rPr>
            <w:noProof/>
            <w:webHidden/>
          </w:rPr>
          <w:fldChar w:fldCharType="end"/>
        </w:r>
      </w:hyperlink>
    </w:p>
    <w:p w14:paraId="64BAC3FE" w14:textId="155B75FE" w:rsidR="004900BC" w:rsidRDefault="004900BC">
      <w:pPr>
        <w:pStyle w:val="Verzeichnis4"/>
        <w:tabs>
          <w:tab w:val="left" w:pos="2531"/>
        </w:tabs>
        <w:rPr>
          <w:rFonts w:asciiTheme="minorHAnsi" w:eastAsiaTheme="minorEastAsia" w:hAnsiTheme="minorHAnsi" w:cstheme="minorBidi"/>
          <w:noProof/>
          <w:szCs w:val="22"/>
          <w:lang w:eastAsia="fr-CH"/>
        </w:rPr>
      </w:pPr>
      <w:hyperlink w:anchor="_Toc138426224" w:history="1">
        <w:r w:rsidRPr="005B5E65">
          <w:rPr>
            <w:rStyle w:val="Hyperlink"/>
            <w:noProof/>
          </w:rPr>
          <w:t>2.9.2.5</w:t>
        </w:r>
        <w:r>
          <w:rPr>
            <w:rFonts w:asciiTheme="minorHAnsi" w:eastAsiaTheme="minorEastAsia" w:hAnsiTheme="minorHAnsi" w:cstheme="minorBidi"/>
            <w:noProof/>
            <w:szCs w:val="22"/>
            <w:lang w:eastAsia="fr-CH"/>
          </w:rPr>
          <w:tab/>
        </w:r>
        <w:r w:rsidRPr="005B5E65">
          <w:rPr>
            <w:rStyle w:val="Hyperlink"/>
            <w:noProof/>
          </w:rPr>
          <w:t>Résultat</w:t>
        </w:r>
        <w:r>
          <w:rPr>
            <w:noProof/>
            <w:webHidden/>
          </w:rPr>
          <w:tab/>
        </w:r>
        <w:r>
          <w:rPr>
            <w:noProof/>
            <w:webHidden/>
          </w:rPr>
          <w:fldChar w:fldCharType="begin"/>
        </w:r>
        <w:r>
          <w:rPr>
            <w:noProof/>
            <w:webHidden/>
          </w:rPr>
          <w:instrText xml:space="preserve"> PAGEREF _Toc138426224 \h </w:instrText>
        </w:r>
        <w:r>
          <w:rPr>
            <w:noProof/>
            <w:webHidden/>
          </w:rPr>
        </w:r>
        <w:r>
          <w:rPr>
            <w:noProof/>
            <w:webHidden/>
          </w:rPr>
          <w:fldChar w:fldCharType="separate"/>
        </w:r>
        <w:r>
          <w:rPr>
            <w:noProof/>
            <w:webHidden/>
          </w:rPr>
          <w:t>35</w:t>
        </w:r>
        <w:r>
          <w:rPr>
            <w:noProof/>
            <w:webHidden/>
          </w:rPr>
          <w:fldChar w:fldCharType="end"/>
        </w:r>
      </w:hyperlink>
    </w:p>
    <w:p w14:paraId="6BFDC5E8" w14:textId="4730F133" w:rsidR="004900BC" w:rsidRDefault="004900BC">
      <w:pPr>
        <w:pStyle w:val="Verzeichnis1"/>
        <w:rPr>
          <w:rFonts w:asciiTheme="minorHAnsi" w:eastAsiaTheme="minorEastAsia" w:hAnsiTheme="minorHAnsi" w:cstheme="minorBidi"/>
          <w:b w:val="0"/>
          <w:noProof/>
          <w:szCs w:val="22"/>
          <w:lang w:eastAsia="fr-CH"/>
        </w:rPr>
      </w:pPr>
      <w:hyperlink w:anchor="_Toc138426225" w:history="1">
        <w:r w:rsidRPr="005B5E65">
          <w:rPr>
            <w:rStyle w:val="Hyperlink"/>
            <w:noProof/>
          </w:rPr>
          <w:t>3</w:t>
        </w:r>
        <w:r>
          <w:rPr>
            <w:rFonts w:asciiTheme="minorHAnsi" w:eastAsiaTheme="minorEastAsia" w:hAnsiTheme="minorHAnsi" w:cstheme="minorBidi"/>
            <w:b w:val="0"/>
            <w:noProof/>
            <w:szCs w:val="22"/>
            <w:lang w:eastAsia="fr-CH"/>
          </w:rPr>
          <w:tab/>
        </w:r>
        <w:r w:rsidRPr="005B5E65">
          <w:rPr>
            <w:rStyle w:val="Hyperlink"/>
            <w:noProof/>
          </w:rPr>
          <w:t>Synthèse S1</w:t>
        </w:r>
        <w:r>
          <w:rPr>
            <w:noProof/>
            <w:webHidden/>
          </w:rPr>
          <w:tab/>
        </w:r>
        <w:r>
          <w:rPr>
            <w:noProof/>
            <w:webHidden/>
          </w:rPr>
          <w:fldChar w:fldCharType="begin"/>
        </w:r>
        <w:r>
          <w:rPr>
            <w:noProof/>
            <w:webHidden/>
          </w:rPr>
          <w:instrText xml:space="preserve"> PAGEREF _Toc138426225 \h </w:instrText>
        </w:r>
        <w:r>
          <w:rPr>
            <w:noProof/>
            <w:webHidden/>
          </w:rPr>
        </w:r>
        <w:r>
          <w:rPr>
            <w:noProof/>
            <w:webHidden/>
          </w:rPr>
          <w:fldChar w:fldCharType="separate"/>
        </w:r>
        <w:r>
          <w:rPr>
            <w:noProof/>
            <w:webHidden/>
          </w:rPr>
          <w:t>35</w:t>
        </w:r>
        <w:r>
          <w:rPr>
            <w:noProof/>
            <w:webHidden/>
          </w:rPr>
          <w:fldChar w:fldCharType="end"/>
        </w:r>
      </w:hyperlink>
    </w:p>
    <w:p w14:paraId="019E3EEF" w14:textId="330E03BA" w:rsidR="004900BC" w:rsidRDefault="004900BC">
      <w:pPr>
        <w:pStyle w:val="Verzeichnis1"/>
        <w:rPr>
          <w:rFonts w:asciiTheme="minorHAnsi" w:eastAsiaTheme="minorEastAsia" w:hAnsiTheme="minorHAnsi" w:cstheme="minorBidi"/>
          <w:b w:val="0"/>
          <w:noProof/>
          <w:szCs w:val="22"/>
          <w:lang w:eastAsia="fr-CH"/>
        </w:rPr>
      </w:pPr>
      <w:hyperlink w:anchor="_Toc138426226" w:history="1">
        <w:r w:rsidRPr="005B5E65">
          <w:rPr>
            <w:rStyle w:val="Hyperlink"/>
            <w:noProof/>
          </w:rPr>
          <w:t>4</w:t>
        </w:r>
        <w:r>
          <w:rPr>
            <w:rFonts w:asciiTheme="minorHAnsi" w:eastAsiaTheme="minorEastAsia" w:hAnsiTheme="minorHAnsi" w:cstheme="minorBidi"/>
            <w:b w:val="0"/>
            <w:noProof/>
            <w:szCs w:val="22"/>
            <w:lang w:eastAsia="fr-CH"/>
          </w:rPr>
          <w:tab/>
        </w:r>
        <w:r w:rsidRPr="005B5E65">
          <w:rPr>
            <w:rStyle w:val="Hyperlink"/>
            <w:noProof/>
          </w:rPr>
          <w:t>Conclusion</w:t>
        </w:r>
        <w:r>
          <w:rPr>
            <w:noProof/>
            <w:webHidden/>
          </w:rPr>
          <w:tab/>
        </w:r>
        <w:r>
          <w:rPr>
            <w:noProof/>
            <w:webHidden/>
          </w:rPr>
          <w:fldChar w:fldCharType="begin"/>
        </w:r>
        <w:r>
          <w:rPr>
            <w:noProof/>
            <w:webHidden/>
          </w:rPr>
          <w:instrText xml:space="preserve"> PAGEREF _Toc138426226 \h </w:instrText>
        </w:r>
        <w:r>
          <w:rPr>
            <w:noProof/>
            <w:webHidden/>
          </w:rPr>
        </w:r>
        <w:r>
          <w:rPr>
            <w:noProof/>
            <w:webHidden/>
          </w:rPr>
          <w:fldChar w:fldCharType="separate"/>
        </w:r>
        <w:r>
          <w:rPr>
            <w:noProof/>
            <w:webHidden/>
          </w:rPr>
          <w:t>36</w:t>
        </w:r>
        <w:r>
          <w:rPr>
            <w:noProof/>
            <w:webHidden/>
          </w:rPr>
          <w:fldChar w:fldCharType="end"/>
        </w:r>
      </w:hyperlink>
    </w:p>
    <w:p w14:paraId="50B3EC14" w14:textId="2EE10ECC" w:rsidR="00985F46" w:rsidRPr="00985F46" w:rsidRDefault="005115F7" w:rsidP="005115F7">
      <w:pPr>
        <w:pStyle w:val="ListePuce1"/>
        <w:numPr>
          <w:ilvl w:val="0"/>
          <w:numId w:val="0"/>
        </w:numPr>
        <w:ind w:left="425" w:hanging="425"/>
        <w:sectPr w:rsidR="00985F46" w:rsidRPr="00985F46" w:rsidSect="005115F7">
          <w:headerReference w:type="even" r:id="rId14"/>
          <w:headerReference w:type="default" r:id="rId15"/>
          <w:footerReference w:type="default" r:id="rId16"/>
          <w:headerReference w:type="first" r:id="rId17"/>
          <w:footerReference w:type="first" r:id="rId18"/>
          <w:pgSz w:w="11906" w:h="16838" w:code="9"/>
          <w:pgMar w:top="1440" w:right="1080" w:bottom="1440" w:left="1080" w:header="720" w:footer="851" w:gutter="0"/>
          <w:pgNumType w:fmt="upperRoman" w:start="1"/>
          <w:cols w:space="720"/>
          <w:docGrid w:linePitch="299"/>
        </w:sectPr>
      </w:pPr>
      <w:r>
        <w:fldChar w:fldCharType="end"/>
      </w:r>
    </w:p>
    <w:p w14:paraId="2F21B565" w14:textId="23B0E5A1" w:rsidR="001445F4" w:rsidRPr="004729FC" w:rsidRDefault="001445F4" w:rsidP="00AA0587">
      <w:pPr>
        <w:pStyle w:val="berschrift1"/>
      </w:pPr>
      <w:bookmarkStart w:id="2" w:name="_Ref187730939"/>
      <w:bookmarkStart w:id="3" w:name="_Toc138426166"/>
      <w:bookmarkEnd w:id="2"/>
      <w:r w:rsidRPr="004729FC">
        <w:lastRenderedPageBreak/>
        <w:t>Introduction</w:t>
      </w:r>
      <w:bookmarkEnd w:id="3"/>
    </w:p>
    <w:p w14:paraId="54660BB5" w14:textId="4443A9C4" w:rsidR="00AA0587" w:rsidRDefault="00F627D9" w:rsidP="00AA0587">
      <w:pPr>
        <w:pStyle w:val="TxtJustifi"/>
      </w:pPr>
      <w:r>
        <w:t>Dans ce module on va faire un projet a deux. On va faire une application de gestion de foot :</w:t>
      </w:r>
    </w:p>
    <w:p w14:paraId="72D49DE4" w14:textId="083B5B64" w:rsidR="00F627D9" w:rsidRDefault="004729FC" w:rsidP="00AA0587">
      <w:pPr>
        <w:pStyle w:val="TxtJustifi"/>
      </w:pPr>
      <w:r w:rsidRPr="005D21D4">
        <w:t>Dans notre projet, nous allons faire deux pages différentes. Sur la page de visite, on peut voir les équipes de football, dans quelle ligue elles jouent, un nom d'utilisateur et un mot de passe pour s'inscrire. Une fois connecté, on peut ajouter une équipe, supprimer une équipe ou éditer le nom ou l'abréviation de l'équipe. Sur la page d'administration, on ne peut se connecter qu'avec un seul compte, il n'y a donc qu'un seul champ pour le mot de passe. Une fois ce dernier saisi, on est redirigé vers une page où sont affichés les différents comptes d'utilisateurs, sur laquelle on peut ensuite supprimer les comptes ou en créer un nouveau. Ci-dessous, vous pouvez voir quelques dessins de la manière dont nous avons imaginé le tout :</w:t>
      </w:r>
    </w:p>
    <w:p w14:paraId="0CA2324B" w14:textId="44770E8D" w:rsidR="006B6B3F" w:rsidRDefault="006B6B3F" w:rsidP="006B6B3F">
      <w:pPr>
        <w:pStyle w:val="berschrift1"/>
      </w:pPr>
      <w:bookmarkStart w:id="4" w:name="_Toc138426167"/>
      <w:r>
        <w:t>Tests technos</w:t>
      </w:r>
      <w:bookmarkEnd w:id="4"/>
    </w:p>
    <w:p w14:paraId="2675FF15" w14:textId="5E79BFD9" w:rsidR="006B6B3F" w:rsidRDefault="0043672F" w:rsidP="005A7EC4">
      <w:pPr>
        <w:pStyle w:val="berschrift2"/>
      </w:pPr>
      <w:bookmarkStart w:id="5" w:name="_Toc138426168"/>
      <w:r>
        <w:t xml:space="preserve">TT01 - </w:t>
      </w:r>
      <w:r w:rsidR="005A7EC4" w:rsidRPr="005A7EC4">
        <w:t xml:space="preserve">Installation </w:t>
      </w:r>
      <w:r w:rsidR="00B26787" w:rsidRPr="005A7EC4">
        <w:t>infrastructure :</w:t>
      </w:r>
      <w:r w:rsidR="005A7EC4" w:rsidRPr="005A7EC4">
        <w:t xml:space="preserve"> Tomcat</w:t>
      </w:r>
      <w:bookmarkEnd w:id="5"/>
    </w:p>
    <w:p w14:paraId="1F55FE01" w14:textId="3FA4D535" w:rsidR="00B26787" w:rsidRPr="00B26787" w:rsidRDefault="003B2C59" w:rsidP="003B2C59">
      <w:pPr>
        <w:pStyle w:val="berschrift3"/>
      </w:pPr>
      <w:bookmarkStart w:id="6" w:name="_Toc138426169"/>
      <w:r>
        <w:t>Tomcat</w:t>
      </w:r>
      <w:bookmarkEnd w:id="6"/>
    </w:p>
    <w:p w14:paraId="713904F5" w14:textId="6624DF44" w:rsidR="004021A8" w:rsidRPr="00B26787" w:rsidRDefault="004021A8" w:rsidP="00B26787">
      <w:pPr>
        <w:pStyle w:val="berschrift4"/>
      </w:pPr>
      <w:bookmarkStart w:id="7" w:name="_Toc138426170"/>
      <w:r w:rsidRPr="00B26787">
        <w:t>Installation service</w:t>
      </w:r>
      <w:bookmarkEnd w:id="7"/>
    </w:p>
    <w:p w14:paraId="3507D694" w14:textId="6D06D386" w:rsidR="006B3CDE" w:rsidRDefault="00A670D0" w:rsidP="006B3CDE">
      <w:pPr>
        <w:pStyle w:val="TxtJustifi"/>
      </w:pPr>
      <w:r>
        <w:t>Installer</w:t>
      </w:r>
      <w:r w:rsidR="00236DD6">
        <w:t xml:space="preserve"> le programme suivant :</w:t>
      </w:r>
    </w:p>
    <w:p w14:paraId="39EDB5D0" w14:textId="60AAB83F" w:rsidR="00236DD6" w:rsidRDefault="004900BC" w:rsidP="006B3CDE">
      <w:pPr>
        <w:pStyle w:val="TxtJustifi"/>
        <w:rPr>
          <w:lang w:val="x-none"/>
        </w:rPr>
      </w:pPr>
      <w:hyperlink r:id="rId19" w:history="1">
        <w:r w:rsidR="00236DD6" w:rsidRPr="00236DD6">
          <w:rPr>
            <w:rStyle w:val="Hyperlink"/>
            <w:lang w:val="x-none"/>
          </w:rPr>
          <w:t>https://archive.apache.org/dist/tomcat/tomcat-8/v8.5.84/bin/apache-tomcat-8.5.84.exe</w:t>
        </w:r>
      </w:hyperlink>
    </w:p>
    <w:p w14:paraId="0ED96077" w14:textId="28406AFE" w:rsidR="006A69A9" w:rsidRDefault="00236DD6" w:rsidP="006A69A9">
      <w:pPr>
        <w:pStyle w:val="TxtJustifi"/>
      </w:pPr>
      <w:r w:rsidRPr="00236DD6">
        <w:t>On a installé le p</w:t>
      </w:r>
      <w:r>
        <w:t xml:space="preserve">rogramme avec le port 8084. Notre </w:t>
      </w:r>
      <w:proofErr w:type="spellStart"/>
      <w:r>
        <w:t>username</w:t>
      </w:r>
      <w:proofErr w:type="spellEnd"/>
      <w:r>
        <w:t xml:space="preserve"> et un mot de passe.</w:t>
      </w:r>
    </w:p>
    <w:p w14:paraId="00A3F674" w14:textId="506DA99C" w:rsidR="00236DD6" w:rsidRPr="00236DD6" w:rsidRDefault="006A69A9" w:rsidP="006A69A9">
      <w:pPr>
        <w:pStyle w:val="TxtJustifi"/>
      </w:pPr>
      <w:r>
        <w:t>Les API suivantes sont installées :</w:t>
      </w:r>
    </w:p>
    <w:p w14:paraId="149886A8" w14:textId="64682FD7" w:rsidR="00236DD6" w:rsidRPr="006B3CDE" w:rsidRDefault="00236DD6" w:rsidP="006B3CDE">
      <w:pPr>
        <w:pStyle w:val="TxtJustifi"/>
      </w:pPr>
      <w:r>
        <w:rPr>
          <w:noProof/>
        </w:rPr>
        <w:drawing>
          <wp:inline distT="0" distB="0" distL="0" distR="0" wp14:anchorId="0C002D91" wp14:editId="4C9F6CB9">
            <wp:extent cx="4666268" cy="3324225"/>
            <wp:effectExtent l="0" t="0" r="1270" b="0"/>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20"/>
                    <a:stretch>
                      <a:fillRect/>
                    </a:stretch>
                  </pic:blipFill>
                  <pic:spPr>
                    <a:xfrm>
                      <a:off x="0" y="0"/>
                      <a:ext cx="4668743" cy="3325988"/>
                    </a:xfrm>
                    <a:prstGeom prst="rect">
                      <a:avLst/>
                    </a:prstGeom>
                  </pic:spPr>
                </pic:pic>
              </a:graphicData>
            </a:graphic>
          </wp:inline>
        </w:drawing>
      </w:r>
    </w:p>
    <w:p w14:paraId="037BAE5F" w14:textId="5C39C482" w:rsidR="006B6B3F" w:rsidRPr="004B6635" w:rsidRDefault="00935BB6" w:rsidP="00AA0587">
      <w:pPr>
        <w:pStyle w:val="TxtJustifi"/>
        <w:rPr>
          <w:lang w:val="en-US"/>
        </w:rPr>
      </w:pPr>
      <w:proofErr w:type="gramStart"/>
      <w:r w:rsidRPr="004B6635">
        <w:rPr>
          <w:lang w:val="en-US"/>
        </w:rPr>
        <w:t>Dans :</w:t>
      </w:r>
      <w:proofErr w:type="gramEnd"/>
      <w:r w:rsidR="004B6635" w:rsidRPr="004B6635">
        <w:rPr>
          <w:lang w:val="en-US"/>
        </w:rPr>
        <w:t xml:space="preserve"> C:\Program Files\Apache Software Foundation\Tomcat 8.5\conf\tomcat-users.xml</w:t>
      </w:r>
    </w:p>
    <w:p w14:paraId="542DA383" w14:textId="6964AE65" w:rsidR="00935BB6" w:rsidRDefault="00935BB6" w:rsidP="00AA0587">
      <w:pPr>
        <w:pStyle w:val="TxtJustifi"/>
      </w:pPr>
      <w:r>
        <w:t>On a du ajoutez le rôle manager-script</w:t>
      </w:r>
    </w:p>
    <w:p w14:paraId="2DF28EC5" w14:textId="32E8F826" w:rsidR="00935BB6" w:rsidRDefault="00935BB6" w:rsidP="00AA0587">
      <w:pPr>
        <w:pStyle w:val="TxtJustifi"/>
      </w:pPr>
      <w:r w:rsidRPr="00935BB6">
        <w:rPr>
          <w:noProof/>
        </w:rPr>
        <w:lastRenderedPageBreak/>
        <w:drawing>
          <wp:inline distT="0" distB="0" distL="0" distR="0" wp14:anchorId="5AAC5659" wp14:editId="2F5F5948">
            <wp:extent cx="6188710" cy="7112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711200"/>
                    </a:xfrm>
                    <a:prstGeom prst="rect">
                      <a:avLst/>
                    </a:prstGeom>
                  </pic:spPr>
                </pic:pic>
              </a:graphicData>
            </a:graphic>
          </wp:inline>
        </w:drawing>
      </w:r>
    </w:p>
    <w:p w14:paraId="2E848752" w14:textId="7FEE3C9A" w:rsidR="004021A8" w:rsidRPr="00B26787" w:rsidRDefault="004021A8" w:rsidP="00B26787">
      <w:pPr>
        <w:pStyle w:val="berschrift4"/>
      </w:pPr>
      <w:bookmarkStart w:id="8" w:name="_Toc138426171"/>
      <w:r w:rsidRPr="00B26787">
        <w:t>Exécuter le service</w:t>
      </w:r>
      <w:bookmarkEnd w:id="8"/>
    </w:p>
    <w:p w14:paraId="669468D4" w14:textId="03C03F06" w:rsidR="00AA0587" w:rsidRDefault="00951D4D" w:rsidP="00AA0587">
      <w:pPr>
        <w:pStyle w:val="TxtJustifi"/>
      </w:pPr>
      <w:r>
        <w:t xml:space="preserve">Maintenant exécuter le startup.bat file depuis cmd : </w:t>
      </w:r>
    </w:p>
    <w:p w14:paraId="013E7E3C" w14:textId="414EAA0F" w:rsidR="00547EA0" w:rsidRDefault="00547EA0" w:rsidP="00AA0587">
      <w:pPr>
        <w:pStyle w:val="TxtJustifi"/>
      </w:pPr>
      <w:r w:rsidRPr="00547EA0">
        <w:rPr>
          <w:noProof/>
        </w:rPr>
        <w:drawing>
          <wp:inline distT="0" distB="0" distL="0" distR="0" wp14:anchorId="7B7900E9" wp14:editId="6C24D8B6">
            <wp:extent cx="5611008" cy="485843"/>
            <wp:effectExtent l="0" t="0" r="0" b="9525"/>
            <wp:docPr id="5" name="Grafik 5"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orange enthält.&#10;&#10;Automatisch generierte Beschreibung"/>
                    <pic:cNvPicPr/>
                  </pic:nvPicPr>
                  <pic:blipFill>
                    <a:blip r:embed="rId22"/>
                    <a:stretch>
                      <a:fillRect/>
                    </a:stretch>
                  </pic:blipFill>
                  <pic:spPr>
                    <a:xfrm>
                      <a:off x="0" y="0"/>
                      <a:ext cx="5611008" cy="485843"/>
                    </a:xfrm>
                    <a:prstGeom prst="rect">
                      <a:avLst/>
                    </a:prstGeom>
                  </pic:spPr>
                </pic:pic>
              </a:graphicData>
            </a:graphic>
          </wp:inline>
        </w:drawing>
      </w:r>
    </w:p>
    <w:p w14:paraId="01DED36D" w14:textId="7B0F624E" w:rsidR="00547EA0" w:rsidRDefault="004900BC" w:rsidP="00AA0587">
      <w:pPr>
        <w:pStyle w:val="TxtJustifi"/>
        <w:rPr>
          <w:lang w:val="x-none"/>
        </w:rPr>
      </w:pPr>
      <w:hyperlink r:id="rId23" w:history="1">
        <w:r w:rsidR="00547EA0" w:rsidRPr="00547EA0">
          <w:rPr>
            <w:rStyle w:val="Hyperlink"/>
            <w:lang w:val="x-none"/>
          </w:rPr>
          <w:t>https://learn.jamf.com/en-US/bundle/technical-articles/page/Configuring_JAVA_HOME_and_JRE_HOME_Environment_Variables_on_a_Windows_Server.html</w:t>
        </w:r>
      </w:hyperlink>
    </w:p>
    <w:p w14:paraId="183B4C90" w14:textId="5C398602" w:rsidR="00547EA0" w:rsidRDefault="00967937" w:rsidP="00AA0587">
      <w:pPr>
        <w:pStyle w:val="TxtJustifi"/>
      </w:pPr>
      <w:r w:rsidRPr="00967937">
        <w:t xml:space="preserve">Pour résoudre ce </w:t>
      </w:r>
      <w:proofErr w:type="spellStart"/>
      <w:r w:rsidRPr="00967937">
        <w:t>probleme</w:t>
      </w:r>
      <w:proofErr w:type="spellEnd"/>
      <w:r w:rsidRPr="00967937">
        <w:t xml:space="preserve"> o</w:t>
      </w:r>
      <w:r>
        <w:t>n doit aller dans les options avancées d</w:t>
      </w:r>
      <w:r w:rsidR="001F6DEB">
        <w:t>u système :</w:t>
      </w:r>
    </w:p>
    <w:p w14:paraId="25D6E98C" w14:textId="0483C8E3" w:rsidR="001F6DEB" w:rsidRDefault="001F6DEB" w:rsidP="00AA0587">
      <w:pPr>
        <w:pStyle w:val="TxtJustifi"/>
      </w:pPr>
      <w:r>
        <w:rPr>
          <w:noProof/>
        </w:rPr>
        <mc:AlternateContent>
          <mc:Choice Requires="wpi">
            <w:drawing>
              <wp:anchor distT="0" distB="0" distL="114300" distR="114300" simplePos="0" relativeHeight="251660288" behindDoc="0" locked="0" layoutInCell="1" allowOverlap="1" wp14:anchorId="62E72694" wp14:editId="620C9C1A">
                <wp:simplePos x="0" y="0"/>
                <wp:positionH relativeFrom="column">
                  <wp:posOffset>2657160</wp:posOffset>
                </wp:positionH>
                <wp:positionV relativeFrom="paragraph">
                  <wp:posOffset>2600040</wp:posOffset>
                </wp:positionV>
                <wp:extent cx="2229840" cy="39240"/>
                <wp:effectExtent l="76200" t="152400" r="94615" b="151765"/>
                <wp:wrapNone/>
                <wp:docPr id="9" name="Freihand 9"/>
                <wp:cNvGraphicFramePr/>
                <a:graphic xmlns:a="http://schemas.openxmlformats.org/drawingml/2006/main">
                  <a:graphicData uri="http://schemas.microsoft.com/office/word/2010/wordprocessingInk">
                    <w14:contentPart bwMode="auto" r:id="rId24">
                      <w14:nvContentPartPr>
                        <w14:cNvContentPartPr/>
                      </w14:nvContentPartPr>
                      <w14:xfrm>
                        <a:off x="0" y="0"/>
                        <a:ext cx="2229840" cy="39240"/>
                      </w14:xfrm>
                    </w14:contentPart>
                  </a:graphicData>
                </a:graphic>
              </wp:anchor>
            </w:drawing>
          </mc:Choice>
          <mc:Fallback>
            <w:pict>
              <v:shapetype w14:anchorId="21B880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9" o:spid="_x0000_s1026" type="#_x0000_t75" style="position:absolute;margin-left:205.05pt;margin-top:196.25pt;width:184.1pt;height:20.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">
                <v:imagedata r:id="rId25" o:title=""/>
              </v:shape>
            </w:pict>
          </mc:Fallback>
        </mc:AlternateContent>
      </w:r>
      <w:r>
        <w:rPr>
          <w:noProof/>
        </w:rPr>
        <mc:AlternateContent>
          <mc:Choice Requires="wpi">
            <w:drawing>
              <wp:anchor distT="0" distB="0" distL="114300" distR="114300" simplePos="0" relativeHeight="251659264" behindDoc="0" locked="0" layoutInCell="1" allowOverlap="1" wp14:anchorId="5764C8CE" wp14:editId="24FD7EF5">
                <wp:simplePos x="0" y="0"/>
                <wp:positionH relativeFrom="column">
                  <wp:posOffset>1323720</wp:posOffset>
                </wp:positionH>
                <wp:positionV relativeFrom="paragraph">
                  <wp:posOffset>2504280</wp:posOffset>
                </wp:positionV>
                <wp:extent cx="991800" cy="80640"/>
                <wp:effectExtent l="95250" t="152400" r="132715" b="167640"/>
                <wp:wrapNone/>
                <wp:docPr id="7" name="Freihand 7"/>
                <wp:cNvGraphicFramePr/>
                <a:graphic xmlns:a="http://schemas.openxmlformats.org/drawingml/2006/main">
                  <a:graphicData uri="http://schemas.microsoft.com/office/word/2010/wordprocessingInk">
                    <w14:contentPart bwMode="auto" r:id="rId26">
                      <w14:nvContentPartPr>
                        <w14:cNvContentPartPr/>
                      </w14:nvContentPartPr>
                      <w14:xfrm>
                        <a:off x="0" y="0"/>
                        <a:ext cx="991800" cy="80640"/>
                      </w14:xfrm>
                    </w14:contentPart>
                  </a:graphicData>
                </a:graphic>
              </wp:anchor>
            </w:drawing>
          </mc:Choice>
          <mc:Fallback>
            <w:pict>
              <v:shape w14:anchorId="388A9019" id="Freihand 7" o:spid="_x0000_s1026" type="#_x0000_t75" style="position:absolute;margin-left:100.05pt;margin-top:188.7pt;width:86.6pt;height:23.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">
                <v:imagedata r:id="rId27" o:title=""/>
              </v:shape>
            </w:pict>
          </mc:Fallback>
        </mc:AlternateContent>
      </w:r>
      <w:r w:rsidRPr="001F6DEB">
        <w:rPr>
          <w:noProof/>
        </w:rPr>
        <w:drawing>
          <wp:inline distT="0" distB="0" distL="0" distR="0" wp14:anchorId="6B7AED03" wp14:editId="4256E145">
            <wp:extent cx="6188710" cy="3485515"/>
            <wp:effectExtent l="0" t="0" r="2540" b="635"/>
            <wp:docPr id="6" name="Grafik 6" descr="Ein Bild, das Text, Screenshot,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Im Haus enthält.&#10;&#10;Automatisch generierte Beschreibung"/>
                    <pic:cNvPicPr/>
                  </pic:nvPicPr>
                  <pic:blipFill>
                    <a:blip r:embed="rId28"/>
                    <a:stretch>
                      <a:fillRect/>
                    </a:stretch>
                  </pic:blipFill>
                  <pic:spPr>
                    <a:xfrm>
                      <a:off x="0" y="0"/>
                      <a:ext cx="6188710" cy="3485515"/>
                    </a:xfrm>
                    <a:prstGeom prst="rect">
                      <a:avLst/>
                    </a:prstGeom>
                  </pic:spPr>
                </pic:pic>
              </a:graphicData>
            </a:graphic>
          </wp:inline>
        </w:drawing>
      </w:r>
    </w:p>
    <w:p w14:paraId="4EBE620A" w14:textId="400AB438" w:rsidR="00935DBA" w:rsidRDefault="00935DBA" w:rsidP="00AA0587">
      <w:pPr>
        <w:pStyle w:val="TxtJustifi"/>
      </w:pPr>
      <w:r>
        <w:t>Restart cmd et relancez la commande :</w:t>
      </w:r>
    </w:p>
    <w:p w14:paraId="244D4D67" w14:textId="0B59AD9F" w:rsidR="001F6DEB" w:rsidRDefault="00935DBA" w:rsidP="00AA0587">
      <w:pPr>
        <w:pStyle w:val="TxtJustifi"/>
      </w:pPr>
      <w:r w:rsidRPr="00935DBA">
        <w:rPr>
          <w:noProof/>
        </w:rPr>
        <w:drawing>
          <wp:inline distT="0" distB="0" distL="0" distR="0" wp14:anchorId="74F339AC" wp14:editId="4B47FC6D">
            <wp:extent cx="6188710" cy="966470"/>
            <wp:effectExtent l="0" t="0" r="2540" b="508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9"/>
                    <a:stretch>
                      <a:fillRect/>
                    </a:stretch>
                  </pic:blipFill>
                  <pic:spPr>
                    <a:xfrm>
                      <a:off x="0" y="0"/>
                      <a:ext cx="6188710" cy="966470"/>
                    </a:xfrm>
                    <a:prstGeom prst="rect">
                      <a:avLst/>
                    </a:prstGeom>
                  </pic:spPr>
                </pic:pic>
              </a:graphicData>
            </a:graphic>
          </wp:inline>
        </w:drawing>
      </w:r>
    </w:p>
    <w:p w14:paraId="0A666D0E" w14:textId="19B7E2D1" w:rsidR="00935DBA" w:rsidRPr="00B26787" w:rsidRDefault="004021A8" w:rsidP="00B26787">
      <w:pPr>
        <w:pStyle w:val="berschrift4"/>
      </w:pPr>
      <w:bookmarkStart w:id="9" w:name="_Toc138426172"/>
      <w:r w:rsidRPr="00B26787">
        <w:t>Résultat</w:t>
      </w:r>
      <w:bookmarkEnd w:id="9"/>
    </w:p>
    <w:p w14:paraId="1603C9B9" w14:textId="7E46867C" w:rsidR="004021A8" w:rsidRDefault="004021A8" w:rsidP="00AA0587">
      <w:pPr>
        <w:pStyle w:val="TxtJustifi"/>
      </w:pPr>
      <w:r w:rsidRPr="004021A8">
        <w:rPr>
          <w:noProof/>
        </w:rPr>
        <w:lastRenderedPageBreak/>
        <w:drawing>
          <wp:inline distT="0" distB="0" distL="0" distR="0" wp14:anchorId="4A634384" wp14:editId="2D04D5D1">
            <wp:extent cx="6188710" cy="4239260"/>
            <wp:effectExtent l="0" t="0" r="2540" b="8890"/>
            <wp:docPr id="12" name="Grafik 12" descr="Ein Bild, das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Website enthält.&#10;&#10;Automatisch generierte Beschreibung"/>
                    <pic:cNvPicPr/>
                  </pic:nvPicPr>
                  <pic:blipFill>
                    <a:blip r:embed="rId30"/>
                    <a:stretch>
                      <a:fillRect/>
                    </a:stretch>
                  </pic:blipFill>
                  <pic:spPr>
                    <a:xfrm>
                      <a:off x="0" y="0"/>
                      <a:ext cx="6188710" cy="4239260"/>
                    </a:xfrm>
                    <a:prstGeom prst="rect">
                      <a:avLst/>
                    </a:prstGeom>
                  </pic:spPr>
                </pic:pic>
              </a:graphicData>
            </a:graphic>
          </wp:inline>
        </w:drawing>
      </w:r>
    </w:p>
    <w:p w14:paraId="72A24771" w14:textId="4904270A" w:rsidR="004021A8" w:rsidRPr="00B26787" w:rsidRDefault="007E5082" w:rsidP="00B26787">
      <w:pPr>
        <w:pStyle w:val="berschrift4"/>
      </w:pPr>
      <w:bookmarkStart w:id="10" w:name="_Toc138426173"/>
      <w:r w:rsidRPr="00B26787">
        <w:t xml:space="preserve">Config </w:t>
      </w:r>
      <w:proofErr w:type="spellStart"/>
      <w:r w:rsidRPr="00B26787">
        <w:t>Netbeans</w:t>
      </w:r>
      <w:bookmarkEnd w:id="10"/>
      <w:proofErr w:type="spellEnd"/>
    </w:p>
    <w:p w14:paraId="39CD80E4" w14:textId="0733EBD5" w:rsidR="00AA0587" w:rsidRDefault="00B07154" w:rsidP="00AA0587">
      <w:pPr>
        <w:pStyle w:val="TxtJustifi"/>
      </w:pPr>
      <w:r>
        <w:t>On va ajouter un serveur dans l’onglet services</w:t>
      </w:r>
    </w:p>
    <w:p w14:paraId="6DEB0352" w14:textId="5985FAE0" w:rsidR="00B07154" w:rsidRDefault="00B07154" w:rsidP="00AA0587">
      <w:pPr>
        <w:pStyle w:val="TxtJustifi"/>
      </w:pPr>
      <w:r w:rsidRPr="00B07154">
        <w:rPr>
          <w:noProof/>
        </w:rPr>
        <w:drawing>
          <wp:inline distT="0" distB="0" distL="0" distR="0" wp14:anchorId="589DDEF4" wp14:editId="4D2AEFE1">
            <wp:extent cx="4000500" cy="3204162"/>
            <wp:effectExtent l="0" t="0" r="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31"/>
                    <a:stretch>
                      <a:fillRect/>
                    </a:stretch>
                  </pic:blipFill>
                  <pic:spPr>
                    <a:xfrm>
                      <a:off x="0" y="0"/>
                      <a:ext cx="4003524" cy="3206584"/>
                    </a:xfrm>
                    <a:prstGeom prst="rect">
                      <a:avLst/>
                    </a:prstGeom>
                  </pic:spPr>
                </pic:pic>
              </a:graphicData>
            </a:graphic>
          </wp:inline>
        </w:drawing>
      </w:r>
    </w:p>
    <w:p w14:paraId="03F63DAB" w14:textId="4820E78B" w:rsidR="00B07154" w:rsidRDefault="00E61B2A" w:rsidP="00AA0587">
      <w:pPr>
        <w:pStyle w:val="TxtJustifi"/>
      </w:pPr>
      <w:r w:rsidRPr="00E61B2A">
        <w:rPr>
          <w:noProof/>
        </w:rPr>
        <w:lastRenderedPageBreak/>
        <w:drawing>
          <wp:inline distT="0" distB="0" distL="0" distR="0" wp14:anchorId="049CADC2" wp14:editId="7525C746">
            <wp:extent cx="4810125" cy="2856166"/>
            <wp:effectExtent l="0" t="0" r="0" b="190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2"/>
                    <a:stretch>
                      <a:fillRect/>
                    </a:stretch>
                  </pic:blipFill>
                  <pic:spPr>
                    <a:xfrm>
                      <a:off x="0" y="0"/>
                      <a:ext cx="4812973" cy="2857857"/>
                    </a:xfrm>
                    <a:prstGeom prst="rect">
                      <a:avLst/>
                    </a:prstGeom>
                  </pic:spPr>
                </pic:pic>
              </a:graphicData>
            </a:graphic>
          </wp:inline>
        </w:drawing>
      </w:r>
    </w:p>
    <w:p w14:paraId="315F9870" w14:textId="22DC37DC" w:rsidR="00BD5A55" w:rsidRPr="003B2C59" w:rsidRDefault="00BD5A55" w:rsidP="003B2C59">
      <w:pPr>
        <w:pStyle w:val="berschrift5"/>
      </w:pPr>
      <w:r w:rsidRPr="003B2C59">
        <w:t>Start server</w:t>
      </w:r>
    </w:p>
    <w:p w14:paraId="78803FC5" w14:textId="7C128051" w:rsidR="00E61B2A" w:rsidRDefault="0010599A" w:rsidP="00AA0587">
      <w:pPr>
        <w:pStyle w:val="TxtJustifi"/>
      </w:pPr>
      <w:r>
        <w:t xml:space="preserve">Avec une clique droite on peut lancer le serveur en </w:t>
      </w:r>
      <w:proofErr w:type="spellStart"/>
      <w:r>
        <w:t>debug</w:t>
      </w:r>
      <w:proofErr w:type="spellEnd"/>
      <w:r>
        <w:t xml:space="preserve"> mode.</w:t>
      </w:r>
    </w:p>
    <w:p w14:paraId="3D7DDFCA" w14:textId="2C504745" w:rsidR="0010599A" w:rsidRDefault="0010599A" w:rsidP="00AA0587">
      <w:pPr>
        <w:pStyle w:val="TxtJustifi"/>
      </w:pPr>
      <w:r w:rsidRPr="0010599A">
        <w:rPr>
          <w:noProof/>
        </w:rPr>
        <w:drawing>
          <wp:inline distT="0" distB="0" distL="0" distR="0" wp14:anchorId="6FEC119B" wp14:editId="1DDE273B">
            <wp:extent cx="2088372" cy="2247900"/>
            <wp:effectExtent l="0" t="0" r="762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9787" cy="2249423"/>
                    </a:xfrm>
                    <a:prstGeom prst="rect">
                      <a:avLst/>
                    </a:prstGeom>
                  </pic:spPr>
                </pic:pic>
              </a:graphicData>
            </a:graphic>
          </wp:inline>
        </w:drawing>
      </w:r>
    </w:p>
    <w:p w14:paraId="1ECADCAA" w14:textId="67CB0435" w:rsidR="00BD5A55" w:rsidRPr="003B2C59" w:rsidRDefault="00BD5A55" w:rsidP="003B2C59">
      <w:pPr>
        <w:pStyle w:val="berschrift5"/>
      </w:pPr>
      <w:bookmarkStart w:id="11" w:name="_Stop_server"/>
      <w:bookmarkEnd w:id="11"/>
      <w:r w:rsidRPr="003B2C59">
        <w:t>Stop server</w:t>
      </w:r>
    </w:p>
    <w:p w14:paraId="4A70BBD4" w14:textId="4FCF6F54" w:rsidR="0010599A" w:rsidRDefault="00650813" w:rsidP="00AA0587">
      <w:pPr>
        <w:pStyle w:val="TxtJustifi"/>
      </w:pPr>
      <w:r w:rsidRPr="00BD5A55">
        <w:t>Lancez</w:t>
      </w:r>
      <w:r w:rsidR="00BD5A55" w:rsidRPr="00BD5A55">
        <w:t xml:space="preserve"> en mode CMD :</w:t>
      </w:r>
    </w:p>
    <w:p w14:paraId="4BBA30E8" w14:textId="78324358" w:rsidR="00224B1C" w:rsidRPr="00224B1C" w:rsidRDefault="00650813" w:rsidP="00224B1C">
      <w:pPr>
        <w:pStyle w:val="TxtCode1-Jaune"/>
      </w:pPr>
      <w:r w:rsidRPr="00224B1C">
        <w:t>netstat -ano | findstr :8084</w:t>
      </w:r>
    </w:p>
    <w:p w14:paraId="31E04E25" w14:textId="52175B9F" w:rsidR="00650813" w:rsidRPr="00224B1C" w:rsidRDefault="00650813" w:rsidP="00224B1C">
      <w:pPr>
        <w:pStyle w:val="TxtCode1-Jaune"/>
      </w:pPr>
      <w:r w:rsidRPr="00224B1C">
        <w:t xml:space="preserve">taskkill /PID </w:t>
      </w:r>
      <w:r w:rsidR="009B2307" w:rsidRPr="009B2307">
        <w:rPr>
          <w:highlight w:val="yellow"/>
        </w:rPr>
        <w:t>10160</w:t>
      </w:r>
      <w:r w:rsidRPr="00224B1C">
        <w:t xml:space="preserve"> /F</w:t>
      </w:r>
    </w:p>
    <w:p w14:paraId="40E1DFAD" w14:textId="05AAD0E4" w:rsidR="00224B1C" w:rsidRDefault="009B2307" w:rsidP="00AA0587">
      <w:pPr>
        <w:pStyle w:val="TxtJustifi"/>
      </w:pPr>
      <w:r>
        <w:rPr>
          <w:noProof/>
        </w:rPr>
        <mc:AlternateContent>
          <mc:Choice Requires="wpi">
            <w:drawing>
              <wp:anchor distT="0" distB="0" distL="114300" distR="114300" simplePos="0" relativeHeight="251661312" behindDoc="0" locked="0" layoutInCell="1" allowOverlap="1" wp14:anchorId="07EC96F2" wp14:editId="59D86B72">
                <wp:simplePos x="0" y="0"/>
                <wp:positionH relativeFrom="column">
                  <wp:posOffset>5000400</wp:posOffset>
                </wp:positionH>
                <wp:positionV relativeFrom="paragraph">
                  <wp:posOffset>240050</wp:posOffset>
                </wp:positionV>
                <wp:extent cx="313920" cy="20520"/>
                <wp:effectExtent l="95250" t="133350" r="105410" b="170180"/>
                <wp:wrapNone/>
                <wp:docPr id="18" name="Freihand 18"/>
                <wp:cNvGraphicFramePr/>
                <a:graphic xmlns:a="http://schemas.openxmlformats.org/drawingml/2006/main">
                  <a:graphicData uri="http://schemas.microsoft.com/office/word/2010/wordprocessingInk">
                    <w14:contentPart bwMode="auto" r:id="rId34">
                      <w14:nvContentPartPr>
                        <w14:cNvContentPartPr/>
                      </w14:nvContentPartPr>
                      <w14:xfrm>
                        <a:off x="0" y="0"/>
                        <a:ext cx="313920" cy="20520"/>
                      </w14:xfrm>
                    </w14:contentPart>
                  </a:graphicData>
                </a:graphic>
              </wp:anchor>
            </w:drawing>
          </mc:Choice>
          <mc:Fallback>
            <w:pict>
              <v:shape w14:anchorId="20981DED" id="Freihand 18" o:spid="_x0000_s1026" type="#_x0000_t75" style="position:absolute;margin-left:389.55pt;margin-top:10.4pt;width:33.2pt;height:18.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">
                <v:imagedata r:id="rId35" o:title=""/>
              </v:shape>
            </w:pict>
          </mc:Fallback>
        </mc:AlternateContent>
      </w:r>
      <w:r w:rsidR="005815DE" w:rsidRPr="005815DE">
        <w:rPr>
          <w:noProof/>
        </w:rPr>
        <w:drawing>
          <wp:inline distT="0" distB="0" distL="0" distR="0" wp14:anchorId="4A2F45EB" wp14:editId="6EE2102A">
            <wp:extent cx="6188710" cy="1316355"/>
            <wp:effectExtent l="0" t="0" r="2540"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36"/>
                    <a:stretch>
                      <a:fillRect/>
                    </a:stretch>
                  </pic:blipFill>
                  <pic:spPr>
                    <a:xfrm>
                      <a:off x="0" y="0"/>
                      <a:ext cx="6188710" cy="1316355"/>
                    </a:xfrm>
                    <a:prstGeom prst="rect">
                      <a:avLst/>
                    </a:prstGeom>
                  </pic:spPr>
                </pic:pic>
              </a:graphicData>
            </a:graphic>
          </wp:inline>
        </w:drawing>
      </w:r>
    </w:p>
    <w:p w14:paraId="051C6039" w14:textId="14B725F4" w:rsidR="00273B66" w:rsidRPr="0043672F" w:rsidRDefault="00DF7C5E" w:rsidP="0043672F">
      <w:pPr>
        <w:pStyle w:val="berschrift3"/>
      </w:pPr>
      <w:bookmarkStart w:id="12" w:name="_Toc138426174"/>
      <w:proofErr w:type="spellStart"/>
      <w:r w:rsidRPr="0043672F">
        <w:t>Tizoo</w:t>
      </w:r>
      <w:proofErr w:type="spellEnd"/>
      <w:r w:rsidRPr="0043672F">
        <w:t xml:space="preserve"> Configuration Tomcat</w:t>
      </w:r>
      <w:bookmarkEnd w:id="12"/>
    </w:p>
    <w:p w14:paraId="4DFFA2DD" w14:textId="1717D578" w:rsidR="00DF7C5E" w:rsidRPr="0043672F" w:rsidRDefault="0053517B" w:rsidP="0043672F">
      <w:pPr>
        <w:pStyle w:val="berschrift4"/>
      </w:pPr>
      <w:bookmarkStart w:id="13" w:name="_Toc138426175"/>
      <w:r w:rsidRPr="0043672F">
        <w:t>Modification du fichier de configuration server.xml</w:t>
      </w:r>
      <w:bookmarkEnd w:id="13"/>
    </w:p>
    <w:p w14:paraId="08651D69" w14:textId="5055EBCB" w:rsidR="00D440B0" w:rsidRPr="00D440B0" w:rsidRDefault="00D440B0" w:rsidP="00D440B0">
      <w:pPr>
        <w:pStyle w:val="TxtJustifi"/>
      </w:pPr>
      <w:r>
        <w:lastRenderedPageBreak/>
        <w:t xml:space="preserve">Dans le gestionnaire de fichiers dans </w:t>
      </w:r>
      <w:proofErr w:type="spellStart"/>
      <w:r>
        <w:t>cPanel</w:t>
      </w:r>
      <w:proofErr w:type="spellEnd"/>
      <w:r>
        <w:t xml:space="preserve">, on va trouver le dossier conf qui </w:t>
      </w:r>
      <w:r w:rsidR="00686153">
        <w:t>contient le fichier server.xml.</w:t>
      </w:r>
    </w:p>
    <w:p w14:paraId="00E60B36" w14:textId="1F3A30B1" w:rsidR="0053517B" w:rsidRDefault="002C55E6" w:rsidP="0053517B">
      <w:pPr>
        <w:pStyle w:val="TxtJustifi"/>
      </w:pPr>
      <w:r w:rsidRPr="002C55E6">
        <w:rPr>
          <w:noProof/>
        </w:rPr>
        <w:drawing>
          <wp:inline distT="0" distB="0" distL="0" distR="0" wp14:anchorId="1B833635" wp14:editId="1B9ED9FE">
            <wp:extent cx="6188710" cy="4473575"/>
            <wp:effectExtent l="0" t="0" r="254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4473575"/>
                    </a:xfrm>
                    <a:prstGeom prst="rect">
                      <a:avLst/>
                    </a:prstGeom>
                  </pic:spPr>
                </pic:pic>
              </a:graphicData>
            </a:graphic>
          </wp:inline>
        </w:drawing>
      </w:r>
    </w:p>
    <w:p w14:paraId="166AAE33" w14:textId="5904577D" w:rsidR="00D440B0" w:rsidRDefault="00D440B0" w:rsidP="0053517B">
      <w:pPr>
        <w:pStyle w:val="TxtJustifi"/>
      </w:pPr>
      <w:r>
        <w:t xml:space="preserve">Sur la ligne 145 on va mettre </w:t>
      </w:r>
      <w:proofErr w:type="spellStart"/>
      <w:r>
        <w:t>unpackWARs</w:t>
      </w:r>
      <w:proofErr w:type="spellEnd"/>
      <w:r>
        <w:t xml:space="preserve"> sur </w:t>
      </w:r>
      <w:proofErr w:type="spellStart"/>
      <w:r w:rsidRPr="00D440B0">
        <w:rPr>
          <w:color w:val="FF0000"/>
        </w:rPr>
        <w:t>true</w:t>
      </w:r>
      <w:proofErr w:type="spellEnd"/>
      <w:r>
        <w:t>.</w:t>
      </w:r>
      <w:r w:rsidR="00A0271E">
        <w:t xml:space="preserve"> Et </w:t>
      </w:r>
      <w:proofErr w:type="spellStart"/>
      <w:r w:rsidR="00A0271E">
        <w:t>deployXML</w:t>
      </w:r>
      <w:proofErr w:type="spellEnd"/>
      <w:r w:rsidR="00A0271E">
        <w:t xml:space="preserve"> sur </w:t>
      </w:r>
      <w:proofErr w:type="spellStart"/>
      <w:r w:rsidR="00A0271E" w:rsidRPr="00A0271E">
        <w:rPr>
          <w:color w:val="FF0000"/>
        </w:rPr>
        <w:t>true</w:t>
      </w:r>
      <w:proofErr w:type="spellEnd"/>
      <w:r w:rsidR="00A0271E">
        <w:t>.</w:t>
      </w:r>
    </w:p>
    <w:p w14:paraId="4F3F1719" w14:textId="15A7AA3A" w:rsidR="002C55E6" w:rsidRPr="0053517B" w:rsidRDefault="00A0271E" w:rsidP="0053517B">
      <w:pPr>
        <w:pStyle w:val="TxtJustifi"/>
      </w:pPr>
      <w:r>
        <w:rPr>
          <w:noProof/>
        </w:rPr>
        <mc:AlternateContent>
          <mc:Choice Requires="wpi">
            <w:drawing>
              <wp:anchor distT="0" distB="0" distL="114300" distR="114300" simplePos="0" relativeHeight="251664384" behindDoc="0" locked="0" layoutInCell="1" allowOverlap="1" wp14:anchorId="5C3A34EE" wp14:editId="220F8753">
                <wp:simplePos x="0" y="0"/>
                <wp:positionH relativeFrom="column">
                  <wp:posOffset>1971360</wp:posOffset>
                </wp:positionH>
                <wp:positionV relativeFrom="paragraph">
                  <wp:posOffset>219110</wp:posOffset>
                </wp:positionV>
                <wp:extent cx="1057320" cy="38520"/>
                <wp:effectExtent l="95250" t="152400" r="123825" b="152400"/>
                <wp:wrapNone/>
                <wp:docPr id="29" name="Freihand 29"/>
                <wp:cNvGraphicFramePr/>
                <a:graphic xmlns:a="http://schemas.openxmlformats.org/drawingml/2006/main">
                  <a:graphicData uri="http://schemas.microsoft.com/office/word/2010/wordprocessingInk">
                    <w14:contentPart bwMode="auto" r:id="rId38">
                      <w14:nvContentPartPr>
                        <w14:cNvContentPartPr/>
                      </w14:nvContentPartPr>
                      <w14:xfrm>
                        <a:off x="0" y="0"/>
                        <a:ext cx="1057320" cy="38520"/>
                      </w14:xfrm>
                    </w14:contentPart>
                  </a:graphicData>
                </a:graphic>
              </wp:anchor>
            </w:drawing>
          </mc:Choice>
          <mc:Fallback>
            <w:pict>
              <v:shape w14:anchorId="71BB6AC4" id="Freihand 29" o:spid="_x0000_s1026" type="#_x0000_t75" style="position:absolute;margin-left:151.05pt;margin-top:8.75pt;width:91.75pt;height:20.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">
                <v:imagedata r:id="rId39" o:title=""/>
              </v:shape>
            </w:pict>
          </mc:Fallback>
        </mc:AlternateContent>
      </w:r>
      <w:r>
        <w:rPr>
          <w:noProof/>
        </w:rPr>
        <mc:AlternateContent>
          <mc:Choice Requires="wpi">
            <w:drawing>
              <wp:anchor distT="0" distB="0" distL="114300" distR="114300" simplePos="0" relativeHeight="251663360" behindDoc="0" locked="0" layoutInCell="1" allowOverlap="1" wp14:anchorId="1F7FC5D6" wp14:editId="2395082D">
                <wp:simplePos x="0" y="0"/>
                <wp:positionH relativeFrom="column">
                  <wp:posOffset>732960</wp:posOffset>
                </wp:positionH>
                <wp:positionV relativeFrom="paragraph">
                  <wp:posOffset>208670</wp:posOffset>
                </wp:positionV>
                <wp:extent cx="1104120" cy="59040"/>
                <wp:effectExtent l="38100" t="133350" r="134620" b="170180"/>
                <wp:wrapNone/>
                <wp:docPr id="28" name="Freihand 28"/>
                <wp:cNvGraphicFramePr/>
                <a:graphic xmlns:a="http://schemas.openxmlformats.org/drawingml/2006/main">
                  <a:graphicData uri="http://schemas.microsoft.com/office/word/2010/wordprocessingInk">
                    <w14:contentPart bwMode="auto" r:id="rId40">
                      <w14:nvContentPartPr>
                        <w14:cNvContentPartPr/>
                      </w14:nvContentPartPr>
                      <w14:xfrm>
                        <a:off x="0" y="0"/>
                        <a:ext cx="1104120" cy="59040"/>
                      </w14:xfrm>
                    </w14:contentPart>
                  </a:graphicData>
                </a:graphic>
              </wp:anchor>
            </w:drawing>
          </mc:Choice>
          <mc:Fallback>
            <w:pict>
              <v:shape w14:anchorId="3C0A6F2E" id="Freihand 28" o:spid="_x0000_s1026" type="#_x0000_t75" style="position:absolute;margin-left:53.5pt;margin-top:7.95pt;width:95.45pt;height:21.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">
                <v:imagedata r:id="rId41" o:title=""/>
              </v:shape>
            </w:pict>
          </mc:Fallback>
        </mc:AlternateContent>
      </w:r>
      <w:r w:rsidRPr="00A0271E">
        <w:rPr>
          <w:noProof/>
        </w:rPr>
        <w:drawing>
          <wp:inline distT="0" distB="0" distL="0" distR="0" wp14:anchorId="6E1F8B29" wp14:editId="4B2A96AF">
            <wp:extent cx="6134956" cy="30484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4956" cy="304843"/>
                    </a:xfrm>
                    <a:prstGeom prst="rect">
                      <a:avLst/>
                    </a:prstGeom>
                  </pic:spPr>
                </pic:pic>
              </a:graphicData>
            </a:graphic>
          </wp:inline>
        </w:drawing>
      </w:r>
    </w:p>
    <w:p w14:paraId="5E829BB8" w14:textId="58BDFD57" w:rsidR="00DF7C5E" w:rsidRPr="0043672F" w:rsidRDefault="00686153" w:rsidP="0043672F">
      <w:pPr>
        <w:pStyle w:val="berschrift4"/>
      </w:pPr>
      <w:bookmarkStart w:id="14" w:name="_Toc138426176"/>
      <w:r w:rsidRPr="0043672F">
        <w:t>Redémarrer Tomcat</w:t>
      </w:r>
      <w:bookmarkEnd w:id="14"/>
    </w:p>
    <w:p w14:paraId="0BACC79D" w14:textId="3D69F8DC" w:rsidR="00686153" w:rsidRDefault="004C6479" w:rsidP="00DF7C5E">
      <w:pPr>
        <w:pStyle w:val="TxtJustifi"/>
      </w:pPr>
      <w:r>
        <w:t>Dans l’onglet avancé on peut ouvrir le terminal.</w:t>
      </w:r>
    </w:p>
    <w:p w14:paraId="257CE6B1" w14:textId="13DCA8CE" w:rsidR="004C6479" w:rsidRDefault="004C6479" w:rsidP="00DF7C5E">
      <w:pPr>
        <w:pStyle w:val="TxtJustifi"/>
      </w:pPr>
      <w:r>
        <w:t xml:space="preserve">On va taper </w:t>
      </w:r>
      <w:r w:rsidR="00BD3CA3">
        <w:t>les commandes suivantes</w:t>
      </w:r>
      <w:r>
        <w:t> :</w:t>
      </w:r>
    </w:p>
    <w:p w14:paraId="06DB6401" w14:textId="77777777" w:rsidR="00BD3CA3" w:rsidRPr="00BD3CA3" w:rsidRDefault="00BD3CA3" w:rsidP="00BD3CA3">
      <w:pPr>
        <w:pStyle w:val="TxtCode2-Vert"/>
      </w:pPr>
      <w:r w:rsidRPr="00BD3CA3">
        <w:t>export PATH=$(dirname $(readlink /usr/local/cpanel/3rdparty/bin/perl)):$PATH</w:t>
      </w:r>
    </w:p>
    <w:p w14:paraId="299832C9" w14:textId="77777777" w:rsidR="00BD3CA3" w:rsidRPr="00BD3CA3" w:rsidRDefault="00BD3CA3" w:rsidP="00BD3CA3">
      <w:pPr>
        <w:pStyle w:val="TxtCode2-Vert"/>
      </w:pPr>
      <w:r w:rsidRPr="00BD3CA3">
        <w:t>ubic restart ea-tomcat85</w:t>
      </w:r>
    </w:p>
    <w:p w14:paraId="4EE11A3E" w14:textId="77777777" w:rsidR="00BD3CA3" w:rsidRPr="00BD3CA3" w:rsidRDefault="00BD3CA3" w:rsidP="00BD3CA3">
      <w:pPr>
        <w:pStyle w:val="TxtCode2-Vert"/>
      </w:pPr>
      <w:r w:rsidRPr="00BD3CA3">
        <w:t>ubic status ea-tomcat85</w:t>
      </w:r>
    </w:p>
    <w:p w14:paraId="677AAB5C" w14:textId="2C1E9872" w:rsidR="004C6479" w:rsidRDefault="00ED7C1B" w:rsidP="00DF7C5E">
      <w:pPr>
        <w:pStyle w:val="TxtJustifi"/>
        <w:rPr>
          <w:lang w:val="en-US"/>
        </w:rPr>
      </w:pPr>
      <w:r w:rsidRPr="00ED7C1B">
        <w:rPr>
          <w:noProof/>
          <w:lang w:val="en-US"/>
        </w:rPr>
        <w:lastRenderedPageBreak/>
        <w:drawing>
          <wp:inline distT="0" distB="0" distL="0" distR="0" wp14:anchorId="139104FA" wp14:editId="3F8E27F3">
            <wp:extent cx="4162425" cy="2015948"/>
            <wp:effectExtent l="0" t="0" r="0" b="381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43"/>
                    <a:stretch>
                      <a:fillRect/>
                    </a:stretch>
                  </pic:blipFill>
                  <pic:spPr>
                    <a:xfrm>
                      <a:off x="0" y="0"/>
                      <a:ext cx="4167834" cy="2018568"/>
                    </a:xfrm>
                    <a:prstGeom prst="rect">
                      <a:avLst/>
                    </a:prstGeom>
                  </pic:spPr>
                </pic:pic>
              </a:graphicData>
            </a:graphic>
          </wp:inline>
        </w:drawing>
      </w:r>
    </w:p>
    <w:p w14:paraId="73E7F0D7" w14:textId="5130BB5B" w:rsidR="00DF7C5E" w:rsidRPr="0043672F" w:rsidRDefault="00ED7C1B" w:rsidP="0043672F">
      <w:pPr>
        <w:pStyle w:val="berschrift4"/>
      </w:pPr>
      <w:bookmarkStart w:id="15" w:name="_Toc138426177"/>
      <w:r w:rsidRPr="0043672F">
        <w:t xml:space="preserve">Mise à jour de l’adresse </w:t>
      </w:r>
      <w:proofErr w:type="gramStart"/>
      <w:r w:rsidRPr="0043672F">
        <w:t>email</w:t>
      </w:r>
      <w:bookmarkEnd w:id="15"/>
      <w:proofErr w:type="gramEnd"/>
    </w:p>
    <w:p w14:paraId="79F3DA3F" w14:textId="6FD8F96A" w:rsidR="00FF1EB9" w:rsidRDefault="00D84468" w:rsidP="00ED7C1B">
      <w:pPr>
        <w:pStyle w:val="TxtJustifi"/>
      </w:pPr>
      <w:r>
        <w:t xml:space="preserve">Dans préférences on voit qu’il y a </w:t>
      </w:r>
      <w:r w:rsidR="00FF1EB9">
        <w:t>« Cordonnées » :</w:t>
      </w:r>
    </w:p>
    <w:p w14:paraId="71E541AE" w14:textId="7C514CD8" w:rsidR="00FF1EB9" w:rsidRDefault="00FF1EB9" w:rsidP="00ED7C1B">
      <w:pPr>
        <w:pStyle w:val="TxtJustifi"/>
      </w:pPr>
      <w:r w:rsidRPr="00FF1EB9">
        <w:rPr>
          <w:noProof/>
        </w:rPr>
        <w:drawing>
          <wp:inline distT="0" distB="0" distL="0" distR="0" wp14:anchorId="7B381EDE" wp14:editId="33051592">
            <wp:extent cx="5563376" cy="200052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3376" cy="2000529"/>
                    </a:xfrm>
                    <a:prstGeom prst="rect">
                      <a:avLst/>
                    </a:prstGeom>
                  </pic:spPr>
                </pic:pic>
              </a:graphicData>
            </a:graphic>
          </wp:inline>
        </w:drawing>
      </w:r>
    </w:p>
    <w:p w14:paraId="55FDE578" w14:textId="7264C4E8" w:rsidR="00FF1EB9" w:rsidRDefault="00FF1EB9" w:rsidP="00ED7C1B">
      <w:pPr>
        <w:pStyle w:val="TxtJustifi"/>
      </w:pPr>
      <w:r>
        <w:t xml:space="preserve">Ici on peut mettre l’adresse </w:t>
      </w:r>
      <w:proofErr w:type="gramStart"/>
      <w:r>
        <w:t>mail</w:t>
      </w:r>
      <w:proofErr w:type="gramEnd"/>
      <w:r>
        <w:t xml:space="preserve"> correcte quel correspond à notre.</w:t>
      </w:r>
    </w:p>
    <w:p w14:paraId="5E8882E7" w14:textId="404B6ED5" w:rsidR="00FF1EB9" w:rsidRPr="00ED7C1B" w:rsidRDefault="00FF1EB9" w:rsidP="00ED7C1B">
      <w:pPr>
        <w:pStyle w:val="TxtJustifi"/>
      </w:pPr>
      <w:r w:rsidRPr="00FF1EB9">
        <w:rPr>
          <w:noProof/>
        </w:rPr>
        <w:drawing>
          <wp:inline distT="0" distB="0" distL="0" distR="0" wp14:anchorId="28E7B8D2" wp14:editId="5CAA2927">
            <wp:extent cx="5058481" cy="1324160"/>
            <wp:effectExtent l="0" t="0" r="0" b="9525"/>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45"/>
                    <a:stretch>
                      <a:fillRect/>
                    </a:stretch>
                  </pic:blipFill>
                  <pic:spPr>
                    <a:xfrm>
                      <a:off x="0" y="0"/>
                      <a:ext cx="5058481" cy="1324160"/>
                    </a:xfrm>
                    <a:prstGeom prst="rect">
                      <a:avLst/>
                    </a:prstGeom>
                  </pic:spPr>
                </pic:pic>
              </a:graphicData>
            </a:graphic>
          </wp:inline>
        </w:drawing>
      </w:r>
    </w:p>
    <w:p w14:paraId="7BCAA2C0" w14:textId="50D79680" w:rsidR="00DF7C5E" w:rsidRPr="0043672F" w:rsidRDefault="00B06C49" w:rsidP="0043672F">
      <w:pPr>
        <w:pStyle w:val="berschrift3"/>
      </w:pPr>
      <w:bookmarkStart w:id="16" w:name="_Toc138426178"/>
      <w:proofErr w:type="spellStart"/>
      <w:r w:rsidRPr="0043672F">
        <w:t>Tizoo</w:t>
      </w:r>
      <w:proofErr w:type="spellEnd"/>
      <w:r w:rsidRPr="0043672F">
        <w:t xml:space="preserve"> Déploiement d'un .</w:t>
      </w:r>
      <w:proofErr w:type="spellStart"/>
      <w:r w:rsidRPr="0043672F">
        <w:t>war</w:t>
      </w:r>
      <w:bookmarkEnd w:id="16"/>
      <w:proofErr w:type="spellEnd"/>
    </w:p>
    <w:p w14:paraId="014DF46E" w14:textId="7126E170" w:rsidR="00C03D2A" w:rsidRPr="0043672F" w:rsidRDefault="00C03D2A" w:rsidP="0043672F">
      <w:pPr>
        <w:pStyle w:val="berschrift4"/>
      </w:pPr>
      <w:bookmarkStart w:id="17" w:name="_Toc138426179"/>
      <w:r w:rsidRPr="0043672F">
        <w:t>Préparation d’hébergement</w:t>
      </w:r>
      <w:bookmarkEnd w:id="17"/>
    </w:p>
    <w:p w14:paraId="0B7223F8" w14:textId="07542F9A" w:rsidR="00B06C49" w:rsidRDefault="00635E7B" w:rsidP="00B06C49">
      <w:pPr>
        <w:pStyle w:val="TxtJustifi"/>
      </w:pPr>
      <w:r>
        <w:t xml:space="preserve">On a </w:t>
      </w:r>
      <w:r w:rsidR="00E704B1">
        <w:t>fait un backup de</w:t>
      </w:r>
      <w:r>
        <w:t xml:space="preserve"> tout le dossier </w:t>
      </w:r>
      <w:proofErr w:type="spellStart"/>
      <w:r>
        <w:t>public</w:t>
      </w:r>
      <w:r w:rsidR="009755F0">
        <w:t>_</w:t>
      </w:r>
      <w:r>
        <w:t>html</w:t>
      </w:r>
      <w:proofErr w:type="spellEnd"/>
      <w:r w:rsidR="00E704B1">
        <w:t> :</w:t>
      </w:r>
    </w:p>
    <w:p w14:paraId="3344AFF7" w14:textId="01FD8D72" w:rsidR="00E704B1" w:rsidRDefault="00E704B1" w:rsidP="00B06C49">
      <w:pPr>
        <w:pStyle w:val="TxtJustifi"/>
      </w:pPr>
      <w:r>
        <w:t>Et ensuite on a effacé tous qu’on a créé nous-même.</w:t>
      </w:r>
    </w:p>
    <w:p w14:paraId="1612EB58" w14:textId="4810BFC5" w:rsidR="00E704B1" w:rsidRDefault="00E704B1" w:rsidP="00B06C49">
      <w:pPr>
        <w:pStyle w:val="TxtJustifi"/>
      </w:pPr>
      <w:r w:rsidRPr="00E704B1">
        <w:rPr>
          <w:noProof/>
        </w:rPr>
        <w:drawing>
          <wp:inline distT="0" distB="0" distL="0" distR="0" wp14:anchorId="6D529D56" wp14:editId="156AD3DF">
            <wp:extent cx="1686160" cy="543001"/>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6160" cy="543001"/>
                    </a:xfrm>
                    <a:prstGeom prst="rect">
                      <a:avLst/>
                    </a:prstGeom>
                  </pic:spPr>
                </pic:pic>
              </a:graphicData>
            </a:graphic>
          </wp:inline>
        </w:drawing>
      </w:r>
    </w:p>
    <w:p w14:paraId="4599D523" w14:textId="0E17163C" w:rsidR="00E704B1" w:rsidRPr="0043672F" w:rsidRDefault="00C23760" w:rsidP="0043672F">
      <w:pPr>
        <w:pStyle w:val="berschrift4"/>
      </w:pPr>
      <w:bookmarkStart w:id="18" w:name="_Toc138426180"/>
      <w:r w:rsidRPr="0043672F">
        <w:t>Déploiement d'un projet sur l'hébergement</w:t>
      </w:r>
      <w:bookmarkEnd w:id="18"/>
    </w:p>
    <w:p w14:paraId="19897EDA" w14:textId="1907B8F8" w:rsidR="00C23760" w:rsidRDefault="00C23760" w:rsidP="00C23760">
      <w:pPr>
        <w:pStyle w:val="TxtJustifi"/>
      </w:pPr>
      <w:r w:rsidRPr="00C23760">
        <w:t xml:space="preserve">Le </w:t>
      </w:r>
      <w:proofErr w:type="spellStart"/>
      <w:r w:rsidRPr="00C23760">
        <w:t>build</w:t>
      </w:r>
      <w:proofErr w:type="spellEnd"/>
      <w:r w:rsidRPr="00C23760">
        <w:t xml:space="preserve"> d'un projet java web produit un .</w:t>
      </w:r>
      <w:proofErr w:type="spellStart"/>
      <w:r w:rsidRPr="00C23760">
        <w:t>war</w:t>
      </w:r>
      <w:proofErr w:type="spellEnd"/>
      <w:r w:rsidRPr="00C23760">
        <w:t xml:space="preserve"> dans le répertoire /</w:t>
      </w:r>
      <w:proofErr w:type="spellStart"/>
      <w:r w:rsidRPr="00C23760">
        <w:t>dist</w:t>
      </w:r>
      <w:proofErr w:type="spellEnd"/>
    </w:p>
    <w:p w14:paraId="584FB891" w14:textId="38F16058" w:rsidR="0050423E" w:rsidRDefault="0050423E" w:rsidP="00C23760">
      <w:pPr>
        <w:pStyle w:val="TxtJustifi"/>
      </w:pPr>
      <w:r w:rsidRPr="0050423E">
        <w:lastRenderedPageBreak/>
        <w:t xml:space="preserve">Ce </w:t>
      </w:r>
      <w:proofErr w:type="spellStart"/>
      <w:r w:rsidRPr="0050423E">
        <w:t>monProjet.war</w:t>
      </w:r>
      <w:proofErr w:type="spellEnd"/>
      <w:r w:rsidRPr="0050423E">
        <w:t xml:space="preserve"> doit être renommer </w:t>
      </w:r>
      <w:proofErr w:type="spellStart"/>
      <w:r w:rsidRPr="0050423E">
        <w:rPr>
          <w:b/>
          <w:bCs/>
        </w:rPr>
        <w:t>java</w:t>
      </w:r>
      <w:r w:rsidRPr="0050423E">
        <w:t>_monProjet.</w:t>
      </w:r>
      <w:r w:rsidRPr="0050423E">
        <w:rPr>
          <w:b/>
          <w:bCs/>
        </w:rPr>
        <w:t>war</w:t>
      </w:r>
      <w:proofErr w:type="spellEnd"/>
      <w:r w:rsidRPr="0050423E">
        <w:t xml:space="preserve"> pour être déployé (préfixe = java).</w:t>
      </w:r>
    </w:p>
    <w:p w14:paraId="1F09E550" w14:textId="0207FE46" w:rsidR="0050423E" w:rsidRDefault="009755F0" w:rsidP="00C23760">
      <w:pPr>
        <w:pStyle w:val="TxtJustifi"/>
      </w:pPr>
      <w:r>
        <w:t xml:space="preserve">Pour tester, on va déployer un fichier de test dans </w:t>
      </w:r>
      <w:proofErr w:type="spellStart"/>
      <w:r>
        <w:t>public_html</w:t>
      </w:r>
      <w:proofErr w:type="spellEnd"/>
      <w:r>
        <w:t> :</w:t>
      </w:r>
    </w:p>
    <w:p w14:paraId="6595337F" w14:textId="07B26620" w:rsidR="009755F0" w:rsidRDefault="006751FD" w:rsidP="00C23760">
      <w:pPr>
        <w:pStyle w:val="TxtJustifi"/>
      </w:pPr>
      <w:r w:rsidRPr="006751FD">
        <w:rPr>
          <w:noProof/>
        </w:rPr>
        <w:drawing>
          <wp:anchor distT="0" distB="0" distL="114300" distR="114300" simplePos="0" relativeHeight="251662336" behindDoc="0" locked="0" layoutInCell="1" allowOverlap="1" wp14:anchorId="579CAD5E" wp14:editId="0F4D02CB">
            <wp:simplePos x="0" y="0"/>
            <wp:positionH relativeFrom="margin">
              <wp:align>right</wp:align>
            </wp:positionH>
            <wp:positionV relativeFrom="paragraph">
              <wp:posOffset>11430</wp:posOffset>
            </wp:positionV>
            <wp:extent cx="2555637" cy="1495425"/>
            <wp:effectExtent l="0" t="0" r="0" b="0"/>
            <wp:wrapNone/>
            <wp:docPr id="26" name="Grafik 2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isch enthält.&#10;&#10;Automatisch generierte Beschreibung"/>
                    <pic:cNvPicPr/>
                  </pic:nvPicPr>
                  <pic:blipFill>
                    <a:blip r:embed="rId47"/>
                    <a:stretch>
                      <a:fillRect/>
                    </a:stretch>
                  </pic:blipFill>
                  <pic:spPr>
                    <a:xfrm>
                      <a:off x="0" y="0"/>
                      <a:ext cx="2555637" cy="1495425"/>
                    </a:xfrm>
                    <a:prstGeom prst="rect">
                      <a:avLst/>
                    </a:prstGeom>
                  </pic:spPr>
                </pic:pic>
              </a:graphicData>
            </a:graphic>
            <wp14:sizeRelH relativeFrom="margin">
              <wp14:pctWidth>0</wp14:pctWidth>
            </wp14:sizeRelH>
            <wp14:sizeRelV relativeFrom="margin">
              <wp14:pctHeight>0</wp14:pctHeight>
            </wp14:sizeRelV>
          </wp:anchor>
        </w:drawing>
      </w:r>
      <w:r w:rsidR="00C8042D" w:rsidRPr="00C8042D">
        <w:rPr>
          <w:noProof/>
        </w:rPr>
        <w:drawing>
          <wp:inline distT="0" distB="0" distL="0" distR="0" wp14:anchorId="5E7DDF76" wp14:editId="03DA15ED">
            <wp:extent cx="6188710" cy="2626360"/>
            <wp:effectExtent l="0" t="0" r="2540"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48"/>
                    <a:stretch>
                      <a:fillRect/>
                    </a:stretch>
                  </pic:blipFill>
                  <pic:spPr>
                    <a:xfrm>
                      <a:off x="0" y="0"/>
                      <a:ext cx="6188710" cy="2626360"/>
                    </a:xfrm>
                    <a:prstGeom prst="rect">
                      <a:avLst/>
                    </a:prstGeom>
                  </pic:spPr>
                </pic:pic>
              </a:graphicData>
            </a:graphic>
          </wp:inline>
        </w:drawing>
      </w:r>
    </w:p>
    <w:p w14:paraId="5EC7F350" w14:textId="2E47EC57" w:rsidR="00C8042D" w:rsidRDefault="00D660A9" w:rsidP="00C23760">
      <w:pPr>
        <w:pStyle w:val="TxtJustifi"/>
      </w:pPr>
      <w:r>
        <w:t>Pour tester on accède au site :</w:t>
      </w:r>
    </w:p>
    <w:p w14:paraId="74382E71" w14:textId="04BC5C67" w:rsidR="00D660A9" w:rsidRDefault="00D660A9" w:rsidP="00C23760">
      <w:pPr>
        <w:pStyle w:val="TxtJustifi"/>
      </w:pPr>
      <w:r w:rsidRPr="00D660A9">
        <w:rPr>
          <w:noProof/>
        </w:rPr>
        <w:drawing>
          <wp:inline distT="0" distB="0" distL="0" distR="0" wp14:anchorId="49319257" wp14:editId="4A4ECDA1">
            <wp:extent cx="6188710" cy="1266825"/>
            <wp:effectExtent l="0" t="0" r="2540" b="9525"/>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49"/>
                    <a:stretch>
                      <a:fillRect/>
                    </a:stretch>
                  </pic:blipFill>
                  <pic:spPr>
                    <a:xfrm>
                      <a:off x="0" y="0"/>
                      <a:ext cx="6188710" cy="1266825"/>
                    </a:xfrm>
                    <a:prstGeom prst="rect">
                      <a:avLst/>
                    </a:prstGeom>
                  </pic:spPr>
                </pic:pic>
              </a:graphicData>
            </a:graphic>
          </wp:inline>
        </w:drawing>
      </w:r>
    </w:p>
    <w:p w14:paraId="19864424" w14:textId="4164A165" w:rsidR="009755F0" w:rsidRDefault="000A7E16" w:rsidP="00C23760">
      <w:pPr>
        <w:pStyle w:val="TxtJustifi"/>
      </w:pPr>
      <w:r w:rsidRPr="000A7E16">
        <w:t>Si vous entrez le nom Charles et mot de passe Emf123, vous obtenez</w:t>
      </w:r>
    </w:p>
    <w:p w14:paraId="4C906D77" w14:textId="0A9BF251" w:rsidR="000A7E16" w:rsidRDefault="000A7E16" w:rsidP="00C23760">
      <w:pPr>
        <w:pStyle w:val="TxtJustifi"/>
      </w:pPr>
      <w:r w:rsidRPr="000A7E16">
        <w:rPr>
          <w:noProof/>
        </w:rPr>
        <w:drawing>
          <wp:inline distT="0" distB="0" distL="0" distR="0" wp14:anchorId="1BABB703" wp14:editId="1F9AAF95">
            <wp:extent cx="6188710" cy="1388110"/>
            <wp:effectExtent l="0" t="0" r="2540" b="2540"/>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50"/>
                    <a:stretch>
                      <a:fillRect/>
                    </a:stretch>
                  </pic:blipFill>
                  <pic:spPr>
                    <a:xfrm>
                      <a:off x="0" y="0"/>
                      <a:ext cx="6188710" cy="1388110"/>
                    </a:xfrm>
                    <a:prstGeom prst="rect">
                      <a:avLst/>
                    </a:prstGeom>
                  </pic:spPr>
                </pic:pic>
              </a:graphicData>
            </a:graphic>
          </wp:inline>
        </w:drawing>
      </w:r>
    </w:p>
    <w:p w14:paraId="7988BF04" w14:textId="7E8A0595" w:rsidR="00833CCE" w:rsidRPr="0043672F" w:rsidRDefault="000A7E16" w:rsidP="0043672F">
      <w:pPr>
        <w:pStyle w:val="berschrift4"/>
      </w:pPr>
      <w:bookmarkStart w:id="19" w:name="_Toc138426181"/>
      <w:r w:rsidRPr="0043672F">
        <w:t>Contrôle du déploiement des fichiers de projet</w:t>
      </w:r>
      <w:bookmarkEnd w:id="19"/>
    </w:p>
    <w:p w14:paraId="01B2B8D3" w14:textId="60921ABB" w:rsidR="00E704B1" w:rsidRPr="006174EC" w:rsidRDefault="004E1927" w:rsidP="006174EC">
      <w:pPr>
        <w:pStyle w:val="TxtJustifi"/>
      </w:pPr>
      <w:r w:rsidRPr="006174EC">
        <w:t>A noter que les fichiers sont visibles à cet emplacement uniquement après le premier appel de votre application.</w:t>
      </w:r>
    </w:p>
    <w:p w14:paraId="6018628E" w14:textId="0104EAB9" w:rsidR="004E1927" w:rsidRDefault="00803749" w:rsidP="00B06C49">
      <w:pPr>
        <w:pStyle w:val="TxtJustifi"/>
      </w:pPr>
      <w:r w:rsidRPr="00803749">
        <w:rPr>
          <w:noProof/>
        </w:rPr>
        <w:lastRenderedPageBreak/>
        <w:drawing>
          <wp:inline distT="0" distB="0" distL="0" distR="0" wp14:anchorId="4B8F0118" wp14:editId="517322AA">
            <wp:extent cx="6188710" cy="2929890"/>
            <wp:effectExtent l="0" t="0" r="254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929890"/>
                    </a:xfrm>
                    <a:prstGeom prst="rect">
                      <a:avLst/>
                    </a:prstGeom>
                  </pic:spPr>
                </pic:pic>
              </a:graphicData>
            </a:graphic>
          </wp:inline>
        </w:drawing>
      </w:r>
    </w:p>
    <w:p w14:paraId="34AD7BF2" w14:textId="524E9B9D" w:rsidR="00803749" w:rsidRDefault="00803749" w:rsidP="00B06C49">
      <w:pPr>
        <w:pStyle w:val="TxtJustifi"/>
      </w:pPr>
      <w:r>
        <w:t>On voit bien que les fichiers sont visibles, du coup le contrôle s’est passé bien.</w:t>
      </w:r>
    </w:p>
    <w:p w14:paraId="6957DDA9" w14:textId="2BF65595" w:rsidR="00DF7C5E" w:rsidRDefault="00400002" w:rsidP="00400002">
      <w:pPr>
        <w:pStyle w:val="berschrift2"/>
      </w:pPr>
      <w:bookmarkStart w:id="20" w:name="_Toc138426182"/>
      <w:r w:rsidRPr="00400002">
        <w:t xml:space="preserve">TT02 – </w:t>
      </w:r>
      <w:proofErr w:type="spellStart"/>
      <w:r w:rsidRPr="00400002">
        <w:t>Netbeans</w:t>
      </w:r>
      <w:proofErr w:type="spellEnd"/>
      <w:r w:rsidRPr="00400002">
        <w:t xml:space="preserve"> et JSP</w:t>
      </w:r>
      <w:bookmarkEnd w:id="20"/>
    </w:p>
    <w:p w14:paraId="243E0635" w14:textId="453B98A7" w:rsidR="00FE1597" w:rsidRPr="00FE1597" w:rsidRDefault="00FE1597" w:rsidP="00FE1597">
      <w:pPr>
        <w:pStyle w:val="berschrift3"/>
      </w:pPr>
      <w:bookmarkStart w:id="21" w:name="_Toc138426183"/>
      <w:r w:rsidRPr="00FE1597">
        <w:t>Mettre en place une page Web</w:t>
      </w:r>
      <w:bookmarkEnd w:id="21"/>
    </w:p>
    <w:p w14:paraId="5CCB0609" w14:textId="53B1B4E7" w:rsidR="00400002" w:rsidRDefault="00E60A88" w:rsidP="00400002">
      <w:pPr>
        <w:pStyle w:val="TxtJustifi"/>
      </w:pPr>
      <w:r>
        <w:t>On créer un nouveau projet Web, avec Ant :</w:t>
      </w:r>
    </w:p>
    <w:p w14:paraId="6375E80B" w14:textId="6365308B" w:rsidR="00E60A88" w:rsidRDefault="00BD41DA" w:rsidP="00400002">
      <w:pPr>
        <w:pStyle w:val="TxtJustifi"/>
      </w:pPr>
      <w:r w:rsidRPr="00BD41DA">
        <w:rPr>
          <w:noProof/>
        </w:rPr>
        <w:drawing>
          <wp:inline distT="0" distB="0" distL="0" distR="0" wp14:anchorId="2683A1AE" wp14:editId="50F9A733">
            <wp:extent cx="6188710" cy="4301490"/>
            <wp:effectExtent l="0" t="0" r="2540" b="381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52"/>
                    <a:stretch>
                      <a:fillRect/>
                    </a:stretch>
                  </pic:blipFill>
                  <pic:spPr>
                    <a:xfrm>
                      <a:off x="0" y="0"/>
                      <a:ext cx="6188710" cy="4301490"/>
                    </a:xfrm>
                    <a:prstGeom prst="rect">
                      <a:avLst/>
                    </a:prstGeom>
                  </pic:spPr>
                </pic:pic>
              </a:graphicData>
            </a:graphic>
          </wp:inline>
        </w:drawing>
      </w:r>
    </w:p>
    <w:p w14:paraId="546C1565" w14:textId="6BFBA4D5" w:rsidR="00BD41DA" w:rsidRDefault="00BD41DA" w:rsidP="00BD41DA">
      <w:pPr>
        <w:pStyle w:val="StandardWeb"/>
        <w:spacing w:before="0" w:beforeAutospacing="0" w:after="0" w:afterAutospacing="0"/>
        <w:rPr>
          <w:rFonts w:ascii="Calibri" w:hAnsi="Calibri" w:cs="Calibri"/>
          <w:sz w:val="22"/>
          <w:szCs w:val="22"/>
        </w:rPr>
      </w:pPr>
      <w:r>
        <w:rPr>
          <w:rFonts w:ascii="Calibri" w:hAnsi="Calibri" w:cs="Calibri"/>
          <w:sz w:val="22"/>
          <w:szCs w:val="22"/>
        </w:rPr>
        <w:t>Donnez un nom au projet et choisir un emplacement. On utilise le répertoire lib.</w:t>
      </w:r>
    </w:p>
    <w:p w14:paraId="2FEF826E" w14:textId="15F59D65" w:rsidR="00E940CC" w:rsidRDefault="009C4C8C" w:rsidP="00BD41DA">
      <w:pPr>
        <w:pStyle w:val="StandardWeb"/>
        <w:spacing w:before="0" w:beforeAutospacing="0" w:after="0" w:afterAutospacing="0"/>
        <w:rPr>
          <w:rFonts w:ascii="Calibri" w:hAnsi="Calibri" w:cs="Calibri"/>
          <w:sz w:val="22"/>
          <w:szCs w:val="22"/>
        </w:rPr>
      </w:pPr>
      <w:r w:rsidRPr="009C4C8C">
        <w:rPr>
          <w:rFonts w:ascii="Calibri" w:hAnsi="Calibri" w:cs="Calibri"/>
          <w:noProof/>
          <w:sz w:val="22"/>
          <w:szCs w:val="22"/>
        </w:rPr>
        <w:lastRenderedPageBreak/>
        <w:drawing>
          <wp:inline distT="0" distB="0" distL="0" distR="0" wp14:anchorId="26F859C0" wp14:editId="43E45A25">
            <wp:extent cx="6188710" cy="4148455"/>
            <wp:effectExtent l="0" t="0" r="2540" b="4445"/>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53"/>
                    <a:stretch>
                      <a:fillRect/>
                    </a:stretch>
                  </pic:blipFill>
                  <pic:spPr>
                    <a:xfrm>
                      <a:off x="0" y="0"/>
                      <a:ext cx="6188710" cy="4148455"/>
                    </a:xfrm>
                    <a:prstGeom prst="rect">
                      <a:avLst/>
                    </a:prstGeom>
                  </pic:spPr>
                </pic:pic>
              </a:graphicData>
            </a:graphic>
          </wp:inline>
        </w:drawing>
      </w:r>
    </w:p>
    <w:p w14:paraId="1CBCB553" w14:textId="77777777" w:rsidR="00223946" w:rsidRPr="00223946" w:rsidRDefault="00223946" w:rsidP="00223946">
      <w:pPr>
        <w:pStyle w:val="TxtJustifi"/>
      </w:pPr>
      <w:r w:rsidRPr="00223946">
        <w:t>Choisir le serveur (proposé par défaut) et Finish.</w:t>
      </w:r>
    </w:p>
    <w:p w14:paraId="0AA3DA00" w14:textId="160008D6" w:rsidR="009C4C8C" w:rsidRPr="00223946" w:rsidRDefault="00223946" w:rsidP="00223946">
      <w:pPr>
        <w:pStyle w:val="TxtJustifi"/>
      </w:pPr>
      <w:r w:rsidRPr="00223946">
        <w:t>On ne sélectionne pas de Framework (si Next)</w:t>
      </w:r>
    </w:p>
    <w:p w14:paraId="1A5FC1C0" w14:textId="097E2B3F" w:rsidR="00223946" w:rsidRDefault="00D60DAA" w:rsidP="00223946">
      <w:pPr>
        <w:pStyle w:val="TxtJustifi"/>
      </w:pPr>
      <w:r w:rsidRPr="00D60DAA">
        <w:rPr>
          <w:noProof/>
        </w:rPr>
        <w:drawing>
          <wp:inline distT="0" distB="0" distL="0" distR="0" wp14:anchorId="223CC1F8" wp14:editId="6D860246">
            <wp:extent cx="6188710" cy="4168140"/>
            <wp:effectExtent l="0" t="0" r="254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54"/>
                    <a:stretch>
                      <a:fillRect/>
                    </a:stretch>
                  </pic:blipFill>
                  <pic:spPr>
                    <a:xfrm>
                      <a:off x="0" y="0"/>
                      <a:ext cx="6188710" cy="4168140"/>
                    </a:xfrm>
                    <a:prstGeom prst="rect">
                      <a:avLst/>
                    </a:prstGeom>
                  </pic:spPr>
                </pic:pic>
              </a:graphicData>
            </a:graphic>
          </wp:inline>
        </w:drawing>
      </w:r>
    </w:p>
    <w:p w14:paraId="484DBB1F" w14:textId="1758A9D1" w:rsidR="00D60DAA" w:rsidRDefault="00D60DAA" w:rsidP="00223946">
      <w:pPr>
        <w:pStyle w:val="TxtJustifi"/>
      </w:pPr>
      <w:r>
        <w:lastRenderedPageBreak/>
        <w:t>On créer une page index.html</w:t>
      </w:r>
    </w:p>
    <w:p w14:paraId="3F7786E0" w14:textId="1617B42A" w:rsidR="00D60DAA" w:rsidRDefault="001D50BD" w:rsidP="00223946">
      <w:pPr>
        <w:pStyle w:val="TxtJustifi"/>
      </w:pPr>
      <w:r w:rsidRPr="001D50BD">
        <w:rPr>
          <w:noProof/>
        </w:rPr>
        <w:drawing>
          <wp:inline distT="0" distB="0" distL="0" distR="0" wp14:anchorId="266774B8" wp14:editId="1FBF76BE">
            <wp:extent cx="6188710" cy="3145790"/>
            <wp:effectExtent l="0" t="0" r="2540"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55"/>
                    <a:stretch>
                      <a:fillRect/>
                    </a:stretch>
                  </pic:blipFill>
                  <pic:spPr>
                    <a:xfrm>
                      <a:off x="0" y="0"/>
                      <a:ext cx="6188710" cy="3145790"/>
                    </a:xfrm>
                    <a:prstGeom prst="rect">
                      <a:avLst/>
                    </a:prstGeom>
                  </pic:spPr>
                </pic:pic>
              </a:graphicData>
            </a:graphic>
          </wp:inline>
        </w:drawing>
      </w:r>
    </w:p>
    <w:p w14:paraId="7FA04603" w14:textId="0474812E" w:rsidR="005E1D29" w:rsidRDefault="001D50BD" w:rsidP="00223946">
      <w:pPr>
        <w:pStyle w:val="TxtJustifi"/>
      </w:pPr>
      <w:r>
        <w:t>Après on peut lancer l’application pour qu’on peut l’ouvrir dans le navigateur :</w:t>
      </w:r>
    </w:p>
    <w:p w14:paraId="048C76FD" w14:textId="3F1627A6" w:rsidR="00B73318" w:rsidRDefault="00B73318" w:rsidP="00223946">
      <w:pPr>
        <w:pStyle w:val="TxtJustifi"/>
      </w:pPr>
      <w:r>
        <w:t xml:space="preserve">Si on ne peut pas lancer l’application, on doit </w:t>
      </w:r>
      <w:hyperlink w:anchor="_Stop_server" w:history="1">
        <w:proofErr w:type="spellStart"/>
        <w:r w:rsidRPr="001D6BA7">
          <w:rPr>
            <w:rStyle w:val="Hyperlink"/>
          </w:rPr>
          <w:t>kill</w:t>
        </w:r>
        <w:proofErr w:type="spellEnd"/>
        <w:r w:rsidRPr="001D6BA7">
          <w:rPr>
            <w:rStyle w:val="Hyperlink"/>
          </w:rPr>
          <w:t xml:space="preserve"> le serveur</w:t>
        </w:r>
      </w:hyperlink>
      <w:r>
        <w:t xml:space="preserve"> avec la commande et le </w:t>
      </w:r>
      <w:r w:rsidR="001D6BA7">
        <w:t>redémarrer avec NetBeans.</w:t>
      </w:r>
    </w:p>
    <w:p w14:paraId="7E86ED14" w14:textId="77777777" w:rsidR="001D6BA7" w:rsidRDefault="001D6BA7" w:rsidP="00223946">
      <w:pPr>
        <w:pStyle w:val="TxtJustifi"/>
      </w:pPr>
    </w:p>
    <w:p w14:paraId="5A720D1D" w14:textId="6878E3D7" w:rsidR="001D50BD" w:rsidRDefault="00B73318" w:rsidP="00223946">
      <w:pPr>
        <w:pStyle w:val="TxtJustifi"/>
      </w:pPr>
      <w:r w:rsidRPr="00B73318">
        <w:rPr>
          <w:noProof/>
        </w:rPr>
        <w:drawing>
          <wp:inline distT="0" distB="0" distL="0" distR="0" wp14:anchorId="048D9C37" wp14:editId="5177E7A5">
            <wp:extent cx="3895725" cy="72817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158" cy="729936"/>
                    </a:xfrm>
                    <a:prstGeom prst="rect">
                      <a:avLst/>
                    </a:prstGeom>
                  </pic:spPr>
                </pic:pic>
              </a:graphicData>
            </a:graphic>
          </wp:inline>
        </w:drawing>
      </w:r>
    </w:p>
    <w:p w14:paraId="00C9959D" w14:textId="6287B21C" w:rsidR="00B73318" w:rsidRDefault="00FE1597" w:rsidP="00FE1597">
      <w:pPr>
        <w:pStyle w:val="berschrift3"/>
      </w:pPr>
      <w:bookmarkStart w:id="22" w:name="_Toc138426184"/>
      <w:r>
        <w:t>Tomcat manager</w:t>
      </w:r>
      <w:bookmarkEnd w:id="22"/>
    </w:p>
    <w:p w14:paraId="0AC8B856" w14:textId="63AD9030" w:rsidR="000E2D70" w:rsidRDefault="000E2D70" w:rsidP="000E2D70">
      <w:pPr>
        <w:pStyle w:val="TxtJustifi"/>
      </w:pPr>
      <w:r>
        <w:t>Pour accéder au manager Tomcat on doit cliquer ici :</w:t>
      </w:r>
    </w:p>
    <w:p w14:paraId="14815DD4" w14:textId="5B9BBEF0" w:rsidR="000E2D70" w:rsidRPr="000E2D70" w:rsidRDefault="00E661A3" w:rsidP="000E2D70">
      <w:pPr>
        <w:pStyle w:val="TxtJustifi"/>
      </w:pPr>
      <w:r>
        <w:rPr>
          <w:noProof/>
        </w:rPr>
        <mc:AlternateContent>
          <mc:Choice Requires="wps">
            <w:drawing>
              <wp:anchor distT="0" distB="0" distL="114300" distR="114300" simplePos="0" relativeHeight="251665408" behindDoc="0" locked="0" layoutInCell="1" allowOverlap="1" wp14:anchorId="00F8E5A4" wp14:editId="6BA4255E">
                <wp:simplePos x="0" y="0"/>
                <wp:positionH relativeFrom="column">
                  <wp:posOffset>5181600</wp:posOffset>
                </wp:positionH>
                <wp:positionV relativeFrom="paragraph">
                  <wp:posOffset>895350</wp:posOffset>
                </wp:positionV>
                <wp:extent cx="952500" cy="228600"/>
                <wp:effectExtent l="0" t="0" r="19050" b="19050"/>
                <wp:wrapNone/>
                <wp:docPr id="42" name="Rechteck 42"/>
                <wp:cNvGraphicFramePr/>
                <a:graphic xmlns:a="http://schemas.openxmlformats.org/drawingml/2006/main">
                  <a:graphicData uri="http://schemas.microsoft.com/office/word/2010/wordprocessingShape">
                    <wps:wsp>
                      <wps:cNvSpPr/>
                      <wps:spPr>
                        <a:xfrm>
                          <a:off x="0" y="0"/>
                          <a:ext cx="9525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09666" id="Rechteck 42" o:spid="_x0000_s1026" style="position:absolute;margin-left:408pt;margin-top:70.5pt;width:75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" filled="f" strokecolor="red" strokeweight="2pt"/>
            </w:pict>
          </mc:Fallback>
        </mc:AlternateContent>
      </w:r>
      <w:r w:rsidRPr="00E661A3">
        <w:rPr>
          <w:noProof/>
        </w:rPr>
        <w:drawing>
          <wp:inline distT="0" distB="0" distL="0" distR="0" wp14:anchorId="2FD71B93" wp14:editId="3D094EFD">
            <wp:extent cx="6188710" cy="2133600"/>
            <wp:effectExtent l="0" t="0" r="2540" b="0"/>
            <wp:docPr id="40" name="Grafik 40" descr="Ein Bild, das Text,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Website enthält.&#10;&#10;Automatisch generierte Beschreibung"/>
                    <pic:cNvPicPr/>
                  </pic:nvPicPr>
                  <pic:blipFill>
                    <a:blip r:embed="rId57"/>
                    <a:stretch>
                      <a:fillRect/>
                    </a:stretch>
                  </pic:blipFill>
                  <pic:spPr>
                    <a:xfrm>
                      <a:off x="0" y="0"/>
                      <a:ext cx="6188710" cy="2133600"/>
                    </a:xfrm>
                    <a:prstGeom prst="rect">
                      <a:avLst/>
                    </a:prstGeom>
                  </pic:spPr>
                </pic:pic>
              </a:graphicData>
            </a:graphic>
          </wp:inline>
        </w:drawing>
      </w:r>
    </w:p>
    <w:p w14:paraId="3C04308B" w14:textId="5D02CDA6" w:rsidR="00BD41DA" w:rsidRDefault="000E2D70" w:rsidP="00400002">
      <w:pPr>
        <w:pStyle w:val="TxtJustifi"/>
      </w:pPr>
      <w:r w:rsidRPr="000E2D70">
        <w:rPr>
          <w:noProof/>
        </w:rPr>
        <w:lastRenderedPageBreak/>
        <w:drawing>
          <wp:inline distT="0" distB="0" distL="0" distR="0" wp14:anchorId="5C81AAE8" wp14:editId="51579B10">
            <wp:extent cx="6188710" cy="3916680"/>
            <wp:effectExtent l="0" t="0" r="2540" b="7620"/>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8"/>
                    <a:stretch>
                      <a:fillRect/>
                    </a:stretch>
                  </pic:blipFill>
                  <pic:spPr>
                    <a:xfrm>
                      <a:off x="0" y="0"/>
                      <a:ext cx="6188710" cy="3916680"/>
                    </a:xfrm>
                    <a:prstGeom prst="rect">
                      <a:avLst/>
                    </a:prstGeom>
                  </pic:spPr>
                </pic:pic>
              </a:graphicData>
            </a:graphic>
          </wp:inline>
        </w:drawing>
      </w:r>
    </w:p>
    <w:p w14:paraId="4F985190" w14:textId="26C5EFD8" w:rsidR="00E661A3" w:rsidRDefault="009D0258" w:rsidP="009D0258">
      <w:pPr>
        <w:pStyle w:val="berschrift3"/>
      </w:pPr>
      <w:bookmarkStart w:id="23" w:name="_Toc138426185"/>
      <w:r>
        <w:t xml:space="preserve">Créer une page </w:t>
      </w:r>
      <w:proofErr w:type="spellStart"/>
      <w:r>
        <w:t>jsp</w:t>
      </w:r>
      <w:bookmarkEnd w:id="23"/>
      <w:proofErr w:type="spellEnd"/>
    </w:p>
    <w:p w14:paraId="128F047E" w14:textId="21A99D1A" w:rsidR="009D0258" w:rsidRDefault="009D0258" w:rsidP="00400002">
      <w:pPr>
        <w:pStyle w:val="TxtJustifi"/>
      </w:pPr>
      <w:r>
        <w:t xml:space="preserve">On créer une page </w:t>
      </w:r>
      <w:proofErr w:type="spellStart"/>
      <w:r>
        <w:t>jsp</w:t>
      </w:r>
      <w:proofErr w:type="spellEnd"/>
      <w:r>
        <w:t xml:space="preserve"> dans le même projet :</w:t>
      </w:r>
    </w:p>
    <w:p w14:paraId="02FCB807" w14:textId="5851E27B" w:rsidR="009D0258" w:rsidRDefault="008D070B" w:rsidP="00400002">
      <w:pPr>
        <w:pStyle w:val="TxtJustifi"/>
      </w:pPr>
      <w:r>
        <w:rPr>
          <w:noProof/>
        </w:rPr>
        <mc:AlternateContent>
          <mc:Choice Requires="wpi">
            <w:drawing>
              <wp:anchor distT="0" distB="0" distL="114300" distR="114300" simplePos="0" relativeHeight="251668480" behindDoc="0" locked="0" layoutInCell="1" allowOverlap="1" wp14:anchorId="604228EC" wp14:editId="2937EB74">
                <wp:simplePos x="0" y="0"/>
                <wp:positionH relativeFrom="column">
                  <wp:posOffset>2609490</wp:posOffset>
                </wp:positionH>
                <wp:positionV relativeFrom="paragraph">
                  <wp:posOffset>2611610</wp:posOffset>
                </wp:positionV>
                <wp:extent cx="610920" cy="49320"/>
                <wp:effectExtent l="95250" t="133350" r="113030" b="160655"/>
                <wp:wrapNone/>
                <wp:docPr id="47" name="Freihand 47"/>
                <wp:cNvGraphicFramePr/>
                <a:graphic xmlns:a="http://schemas.openxmlformats.org/drawingml/2006/main">
                  <a:graphicData uri="http://schemas.microsoft.com/office/word/2010/wordprocessingInk">
                    <w14:contentPart bwMode="auto" r:id="rId59">
                      <w14:nvContentPartPr>
                        <w14:cNvContentPartPr/>
                      </w14:nvContentPartPr>
                      <w14:xfrm>
                        <a:off x="0" y="0"/>
                        <a:ext cx="610920" cy="49320"/>
                      </w14:xfrm>
                    </w14:contentPart>
                  </a:graphicData>
                </a:graphic>
              </wp:anchor>
            </w:drawing>
          </mc:Choice>
          <mc:Fallback>
            <w:pict>
              <v:shape w14:anchorId="3844C151" id="Freihand 47" o:spid="_x0000_s1026" type="#_x0000_t75" style="position:absolute;margin-left:201.25pt;margin-top:197.15pt;width:56.6pt;height:20.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">
                <v:imagedata r:id="rId60" o:title=""/>
              </v:shape>
            </w:pict>
          </mc:Fallback>
        </mc:AlternateContent>
      </w:r>
      <w:r>
        <w:rPr>
          <w:noProof/>
        </w:rPr>
        <mc:AlternateContent>
          <mc:Choice Requires="wpi">
            <w:drawing>
              <wp:anchor distT="0" distB="0" distL="114300" distR="114300" simplePos="0" relativeHeight="251667456" behindDoc="0" locked="0" layoutInCell="1" allowOverlap="1" wp14:anchorId="47A48044" wp14:editId="6C4670FB">
                <wp:simplePos x="0" y="0"/>
                <wp:positionH relativeFrom="column">
                  <wp:posOffset>2590410</wp:posOffset>
                </wp:positionH>
                <wp:positionV relativeFrom="paragraph">
                  <wp:posOffset>2563730</wp:posOffset>
                </wp:positionV>
                <wp:extent cx="656280" cy="67680"/>
                <wp:effectExtent l="95250" t="133350" r="106045" b="180340"/>
                <wp:wrapNone/>
                <wp:docPr id="46" name="Freihand 46"/>
                <wp:cNvGraphicFramePr/>
                <a:graphic xmlns:a="http://schemas.openxmlformats.org/drawingml/2006/main">
                  <a:graphicData uri="http://schemas.microsoft.com/office/word/2010/wordprocessingInk">
                    <w14:contentPart bwMode="auto" r:id="rId61">
                      <w14:nvContentPartPr>
                        <w14:cNvContentPartPr/>
                      </w14:nvContentPartPr>
                      <w14:xfrm>
                        <a:off x="0" y="0"/>
                        <a:ext cx="656280" cy="67680"/>
                      </w14:xfrm>
                    </w14:contentPart>
                  </a:graphicData>
                </a:graphic>
              </wp:anchor>
            </w:drawing>
          </mc:Choice>
          <mc:Fallback>
            <w:pict>
              <v:shape w14:anchorId="095ED033" id="Freihand 46" o:spid="_x0000_s1026" type="#_x0000_t75" style="position:absolute;margin-left:199.75pt;margin-top:193.35pt;width:60.2pt;height:22.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">
                <v:imagedata r:id="rId62" o:title=""/>
              </v:shape>
            </w:pict>
          </mc:Fallback>
        </mc:AlternateContent>
      </w:r>
      <w:r>
        <w:rPr>
          <w:noProof/>
        </w:rPr>
        <mc:AlternateContent>
          <mc:Choice Requires="wpi">
            <w:drawing>
              <wp:anchor distT="0" distB="0" distL="114300" distR="114300" simplePos="0" relativeHeight="251666432" behindDoc="0" locked="0" layoutInCell="1" allowOverlap="1" wp14:anchorId="4BC712CE" wp14:editId="682FC0FF">
                <wp:simplePos x="0" y="0"/>
                <wp:positionH relativeFrom="column">
                  <wp:posOffset>2552250</wp:posOffset>
                </wp:positionH>
                <wp:positionV relativeFrom="paragraph">
                  <wp:posOffset>2497130</wp:posOffset>
                </wp:positionV>
                <wp:extent cx="696240" cy="48960"/>
                <wp:effectExtent l="95250" t="133350" r="104140" b="160655"/>
                <wp:wrapNone/>
                <wp:docPr id="45" name="Freihand 45"/>
                <wp:cNvGraphicFramePr/>
                <a:graphic xmlns:a="http://schemas.openxmlformats.org/drawingml/2006/main">
                  <a:graphicData uri="http://schemas.microsoft.com/office/word/2010/wordprocessingInk">
                    <w14:contentPart bwMode="auto" r:id="rId63">
                      <w14:nvContentPartPr>
                        <w14:cNvContentPartPr/>
                      </w14:nvContentPartPr>
                      <w14:xfrm>
                        <a:off x="0" y="0"/>
                        <a:ext cx="696240" cy="48960"/>
                      </w14:xfrm>
                    </w14:contentPart>
                  </a:graphicData>
                </a:graphic>
              </wp:anchor>
            </w:drawing>
          </mc:Choice>
          <mc:Fallback>
            <w:pict>
              <v:shape w14:anchorId="450E1A1D" id="Freihand 45" o:spid="_x0000_s1026" type="#_x0000_t75" style="position:absolute;margin-left:196.75pt;margin-top:188.1pt;width:63.3pt;height:20.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">
                <v:imagedata r:id="rId64" o:title=""/>
              </v:shape>
            </w:pict>
          </mc:Fallback>
        </mc:AlternateContent>
      </w:r>
      <w:r w:rsidRPr="008D070B">
        <w:rPr>
          <w:noProof/>
        </w:rPr>
        <w:drawing>
          <wp:inline distT="0" distB="0" distL="0" distR="0" wp14:anchorId="463A44DE" wp14:editId="7A85683E">
            <wp:extent cx="5134692" cy="3839111"/>
            <wp:effectExtent l="0" t="0" r="8890" b="9525"/>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65"/>
                    <a:stretch>
                      <a:fillRect/>
                    </a:stretch>
                  </pic:blipFill>
                  <pic:spPr>
                    <a:xfrm>
                      <a:off x="0" y="0"/>
                      <a:ext cx="5134692" cy="3839111"/>
                    </a:xfrm>
                    <a:prstGeom prst="rect">
                      <a:avLst/>
                    </a:prstGeom>
                  </pic:spPr>
                </pic:pic>
              </a:graphicData>
            </a:graphic>
          </wp:inline>
        </w:drawing>
      </w:r>
    </w:p>
    <w:p w14:paraId="586A7734" w14:textId="6AC44A2E" w:rsidR="008D070B" w:rsidRDefault="00D32140" w:rsidP="00D32140">
      <w:pPr>
        <w:pStyle w:val="TxtJustifi"/>
        <w:jc w:val="left"/>
      </w:pPr>
      <w:r w:rsidRPr="00D32140">
        <w:rPr>
          <w:noProof/>
        </w:rPr>
        <w:lastRenderedPageBreak/>
        <w:drawing>
          <wp:inline distT="0" distB="0" distL="0" distR="0" wp14:anchorId="6204BB9E" wp14:editId="6A9E843F">
            <wp:extent cx="5677692" cy="4239217"/>
            <wp:effectExtent l="0" t="0" r="0" b="952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66"/>
                    <a:stretch>
                      <a:fillRect/>
                    </a:stretch>
                  </pic:blipFill>
                  <pic:spPr>
                    <a:xfrm>
                      <a:off x="0" y="0"/>
                      <a:ext cx="5677692" cy="4239217"/>
                    </a:xfrm>
                    <a:prstGeom prst="rect">
                      <a:avLst/>
                    </a:prstGeom>
                  </pic:spPr>
                </pic:pic>
              </a:graphicData>
            </a:graphic>
          </wp:inline>
        </w:drawing>
      </w:r>
    </w:p>
    <w:p w14:paraId="075EB5FC" w14:textId="25F6FA95" w:rsidR="00D32140" w:rsidRDefault="00FE2B3E" w:rsidP="00D32140">
      <w:pPr>
        <w:pStyle w:val="TxtJustifi"/>
        <w:jc w:val="left"/>
      </w:pPr>
      <w:r>
        <w:t xml:space="preserve">On peut maintenant accéder </w:t>
      </w:r>
      <w:r w:rsidR="00EE4048">
        <w:t xml:space="preserve">sur le site </w:t>
      </w:r>
      <w:proofErr w:type="spellStart"/>
      <w:r w:rsidR="00EE4048">
        <w:t>jsp</w:t>
      </w:r>
      <w:proofErr w:type="spellEnd"/>
      <w:r w:rsidR="00EE4048">
        <w:t> :</w:t>
      </w:r>
    </w:p>
    <w:p w14:paraId="0EF7DA82" w14:textId="3E74D64C" w:rsidR="00EE4048" w:rsidRDefault="00EE4048" w:rsidP="00D32140">
      <w:pPr>
        <w:pStyle w:val="TxtJustifi"/>
        <w:jc w:val="left"/>
      </w:pPr>
      <w:r w:rsidRPr="00EE4048">
        <w:rPr>
          <w:noProof/>
        </w:rPr>
        <w:drawing>
          <wp:inline distT="0" distB="0" distL="0" distR="0" wp14:anchorId="37BD18B7" wp14:editId="6C6A0489">
            <wp:extent cx="4867954" cy="1152686"/>
            <wp:effectExtent l="0" t="0" r="0" b="952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67"/>
                    <a:stretch>
                      <a:fillRect/>
                    </a:stretch>
                  </pic:blipFill>
                  <pic:spPr>
                    <a:xfrm>
                      <a:off x="0" y="0"/>
                      <a:ext cx="4867954" cy="1152686"/>
                    </a:xfrm>
                    <a:prstGeom prst="rect">
                      <a:avLst/>
                    </a:prstGeom>
                  </pic:spPr>
                </pic:pic>
              </a:graphicData>
            </a:graphic>
          </wp:inline>
        </w:drawing>
      </w:r>
    </w:p>
    <w:p w14:paraId="234E002C" w14:textId="7BC616D3" w:rsidR="00EE4048" w:rsidRDefault="00A902E8" w:rsidP="00A902E8">
      <w:pPr>
        <w:pStyle w:val="berschrift3"/>
      </w:pPr>
      <w:bookmarkStart w:id="24" w:name="_Toc138426186"/>
      <w:r>
        <w:t>Hébergement</w:t>
      </w:r>
      <w:bookmarkEnd w:id="24"/>
    </w:p>
    <w:p w14:paraId="02A40BC5" w14:textId="13FFDBF4" w:rsidR="00A902E8" w:rsidRDefault="00A902E8" w:rsidP="00D32140">
      <w:pPr>
        <w:pStyle w:val="TxtJustifi"/>
        <w:jc w:val="left"/>
      </w:pPr>
      <w:r>
        <w:t xml:space="preserve">Pour héberger sur </w:t>
      </w:r>
      <w:proofErr w:type="spellStart"/>
      <w:r>
        <w:t>cpanel</w:t>
      </w:r>
      <w:proofErr w:type="spellEnd"/>
      <w:r>
        <w:t xml:space="preserve">, on doit en premier </w:t>
      </w:r>
      <w:proofErr w:type="spellStart"/>
      <w:r>
        <w:t>build</w:t>
      </w:r>
      <w:proofErr w:type="spellEnd"/>
      <w:r>
        <w:t xml:space="preserve"> l’application, pour qu’il créer le dossier </w:t>
      </w:r>
      <w:proofErr w:type="spellStart"/>
      <w:r>
        <w:t>dist</w:t>
      </w:r>
      <w:proofErr w:type="spellEnd"/>
      <w:r>
        <w:t> :</w:t>
      </w:r>
    </w:p>
    <w:p w14:paraId="72B43FD3" w14:textId="78BBF411" w:rsidR="00A902E8" w:rsidRDefault="00A902E8" w:rsidP="00D32140">
      <w:pPr>
        <w:pStyle w:val="TxtJustifi"/>
        <w:jc w:val="left"/>
      </w:pPr>
      <w:r w:rsidRPr="00A902E8">
        <w:rPr>
          <w:noProof/>
        </w:rPr>
        <w:drawing>
          <wp:inline distT="0" distB="0" distL="0" distR="0" wp14:anchorId="5FE7B0E2" wp14:editId="15B4FF38">
            <wp:extent cx="6188710" cy="1269365"/>
            <wp:effectExtent l="0" t="0" r="2540" b="6985"/>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68"/>
                    <a:stretch>
                      <a:fillRect/>
                    </a:stretch>
                  </pic:blipFill>
                  <pic:spPr>
                    <a:xfrm>
                      <a:off x="0" y="0"/>
                      <a:ext cx="6188710" cy="1269365"/>
                    </a:xfrm>
                    <a:prstGeom prst="rect">
                      <a:avLst/>
                    </a:prstGeom>
                  </pic:spPr>
                </pic:pic>
              </a:graphicData>
            </a:graphic>
          </wp:inline>
        </w:drawing>
      </w:r>
    </w:p>
    <w:p w14:paraId="5D8F1FB2" w14:textId="1FA879FC" w:rsidR="00ED0178" w:rsidRDefault="00ED0178" w:rsidP="00D32140">
      <w:pPr>
        <w:pStyle w:val="TxtJustifi"/>
        <w:jc w:val="left"/>
      </w:pPr>
      <w:r>
        <w:t xml:space="preserve">Maintenant on peut </w:t>
      </w:r>
      <w:r w:rsidR="00913D70">
        <w:t xml:space="preserve">uploader </w:t>
      </w:r>
      <w:r w:rsidR="00344D82">
        <w:t>ce fichier</w:t>
      </w:r>
      <w:r w:rsidR="00913D70">
        <w:t xml:space="preserve"> .</w:t>
      </w:r>
      <w:proofErr w:type="spellStart"/>
      <w:r w:rsidR="00913D70">
        <w:t>war</w:t>
      </w:r>
      <w:proofErr w:type="spellEnd"/>
      <w:r w:rsidR="00913D70">
        <w:t xml:space="preserve"> sur </w:t>
      </w:r>
      <w:proofErr w:type="spellStart"/>
      <w:r w:rsidR="00913D70">
        <w:t>cpanel</w:t>
      </w:r>
      <w:proofErr w:type="spellEnd"/>
      <w:r w:rsidR="00913D70">
        <w:t>.</w:t>
      </w:r>
    </w:p>
    <w:p w14:paraId="6E412320" w14:textId="605E7433" w:rsidR="00DC6DF8" w:rsidRDefault="00DC6DF8" w:rsidP="00D32140">
      <w:pPr>
        <w:pStyle w:val="TxtJustifi"/>
        <w:jc w:val="left"/>
      </w:pPr>
      <w:r>
        <w:t>On doit renommer le fichier avec le préfixe : java_</w:t>
      </w:r>
    </w:p>
    <w:p w14:paraId="2CFC0E93" w14:textId="4617C682" w:rsidR="00A902E8" w:rsidRDefault="00DC6DF8" w:rsidP="00D32140">
      <w:pPr>
        <w:pStyle w:val="TxtJustifi"/>
        <w:jc w:val="left"/>
      </w:pPr>
      <w:r w:rsidRPr="00DC6DF8">
        <w:rPr>
          <w:noProof/>
        </w:rPr>
        <w:lastRenderedPageBreak/>
        <w:drawing>
          <wp:inline distT="0" distB="0" distL="0" distR="0" wp14:anchorId="4405C197" wp14:editId="69629143">
            <wp:extent cx="4400550" cy="304925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5658" cy="3052796"/>
                    </a:xfrm>
                    <a:prstGeom prst="rect">
                      <a:avLst/>
                    </a:prstGeom>
                  </pic:spPr>
                </pic:pic>
              </a:graphicData>
            </a:graphic>
          </wp:inline>
        </w:drawing>
      </w:r>
    </w:p>
    <w:p w14:paraId="1927446B" w14:textId="6D409793" w:rsidR="00DC6DF8" w:rsidRDefault="00821122" w:rsidP="00D32140">
      <w:pPr>
        <w:pStyle w:val="TxtJustifi"/>
        <w:jc w:val="left"/>
      </w:pPr>
      <w:r>
        <w:t>Voilà, le résultat :</w:t>
      </w:r>
    </w:p>
    <w:p w14:paraId="411BB959" w14:textId="2366B935" w:rsidR="00821122" w:rsidRDefault="00821122" w:rsidP="00D32140">
      <w:pPr>
        <w:pStyle w:val="TxtJustifi"/>
        <w:jc w:val="left"/>
      </w:pPr>
      <w:r w:rsidRPr="00821122">
        <w:rPr>
          <w:noProof/>
        </w:rPr>
        <w:drawing>
          <wp:inline distT="0" distB="0" distL="0" distR="0" wp14:anchorId="3BDFDBD8" wp14:editId="1601B3E7">
            <wp:extent cx="5649113" cy="1038370"/>
            <wp:effectExtent l="0" t="0" r="0" b="9525"/>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70"/>
                    <a:stretch>
                      <a:fillRect/>
                    </a:stretch>
                  </pic:blipFill>
                  <pic:spPr>
                    <a:xfrm>
                      <a:off x="0" y="0"/>
                      <a:ext cx="5649113" cy="1038370"/>
                    </a:xfrm>
                    <a:prstGeom prst="rect">
                      <a:avLst/>
                    </a:prstGeom>
                  </pic:spPr>
                </pic:pic>
              </a:graphicData>
            </a:graphic>
          </wp:inline>
        </w:drawing>
      </w:r>
    </w:p>
    <w:p w14:paraId="36DBEC2A" w14:textId="7FBC6E91" w:rsidR="008C079B" w:rsidRPr="009465C1" w:rsidRDefault="008C079B" w:rsidP="009465C1">
      <w:pPr>
        <w:pStyle w:val="berschrift3"/>
      </w:pPr>
      <w:bookmarkStart w:id="25" w:name="_Toc138426187"/>
      <w:r w:rsidRPr="009465C1">
        <w:t>Synthèse</w:t>
      </w:r>
      <w:bookmarkEnd w:id="25"/>
    </w:p>
    <w:p w14:paraId="259577D6" w14:textId="255B891D" w:rsidR="008C079B" w:rsidRDefault="006B31A8" w:rsidP="00D32140">
      <w:pPr>
        <w:pStyle w:val="TxtJustifi"/>
        <w:jc w:val="left"/>
      </w:pPr>
      <w:r w:rsidRPr="006B31A8">
        <w:t xml:space="preserve">Comment créer une page web JSP et l'utiliser dans </w:t>
      </w:r>
      <w:proofErr w:type="spellStart"/>
      <w:r w:rsidRPr="006B31A8">
        <w:t>Netbeans</w:t>
      </w:r>
      <w:proofErr w:type="spellEnd"/>
      <w:r w:rsidRPr="006B31A8">
        <w:t xml:space="preserve">. A la fin, si on veut mettre la page sur </w:t>
      </w:r>
      <w:proofErr w:type="spellStart"/>
      <w:r w:rsidRPr="006B31A8">
        <w:t>cpanel</w:t>
      </w:r>
      <w:proofErr w:type="spellEnd"/>
      <w:r w:rsidRPr="006B31A8">
        <w:t xml:space="preserve">, il suffit de </w:t>
      </w:r>
      <w:r>
        <w:t>faire un « </w:t>
      </w:r>
      <w:proofErr w:type="spellStart"/>
      <w:r>
        <w:t>build</w:t>
      </w:r>
      <w:proofErr w:type="spellEnd"/>
      <w:r>
        <w:t> » du</w:t>
      </w:r>
      <w:r w:rsidRPr="006B31A8">
        <w:t xml:space="preserve"> projet et de mettre le fichier .</w:t>
      </w:r>
      <w:proofErr w:type="spellStart"/>
      <w:r w:rsidRPr="006B31A8">
        <w:t>war</w:t>
      </w:r>
      <w:proofErr w:type="spellEnd"/>
      <w:r w:rsidRPr="006B31A8">
        <w:t xml:space="preserve"> dans le dossier </w:t>
      </w:r>
      <w:proofErr w:type="spellStart"/>
      <w:r w:rsidRPr="006B31A8">
        <w:t>dist</w:t>
      </w:r>
      <w:proofErr w:type="spellEnd"/>
      <w:r w:rsidRPr="006B31A8">
        <w:t xml:space="preserve"> sur </w:t>
      </w:r>
      <w:proofErr w:type="spellStart"/>
      <w:r w:rsidRPr="006B31A8">
        <w:t>cpanel</w:t>
      </w:r>
      <w:proofErr w:type="spellEnd"/>
      <w:r w:rsidRPr="006B31A8">
        <w:t xml:space="preserve"> dans le dossier </w:t>
      </w:r>
      <w:proofErr w:type="spellStart"/>
      <w:r w:rsidRPr="006B31A8">
        <w:t>public_html</w:t>
      </w:r>
      <w:proofErr w:type="spellEnd"/>
      <w:r w:rsidRPr="006B31A8">
        <w:t>.</w:t>
      </w:r>
    </w:p>
    <w:p w14:paraId="6124E93F" w14:textId="1298D666" w:rsidR="00913D70" w:rsidRDefault="009E4E18" w:rsidP="009E4E18">
      <w:pPr>
        <w:pStyle w:val="berschrift2"/>
      </w:pPr>
      <w:bookmarkStart w:id="26" w:name="_Toc138426188"/>
      <w:r w:rsidRPr="009E4E18">
        <w:t>TT03 – HTML et JSP</w:t>
      </w:r>
      <w:bookmarkEnd w:id="26"/>
    </w:p>
    <w:p w14:paraId="0C65BE48" w14:textId="5D6B677D" w:rsidR="008603AD" w:rsidRPr="008603AD" w:rsidRDefault="008603AD" w:rsidP="008603AD">
      <w:pPr>
        <w:pStyle w:val="berschrift3"/>
      </w:pPr>
      <w:bookmarkStart w:id="27" w:name="_Toc138426189"/>
      <w:r w:rsidRPr="008603AD">
        <w:t>Page login</w:t>
      </w:r>
      <w:bookmarkEnd w:id="27"/>
    </w:p>
    <w:p w14:paraId="5C1081CC" w14:textId="4693AB99" w:rsidR="00242A41" w:rsidRPr="009E4E18" w:rsidRDefault="00242A41" w:rsidP="009E4E18">
      <w:pPr>
        <w:pStyle w:val="TxtJustifi"/>
      </w:pPr>
      <w:r>
        <w:t xml:space="preserve">On créer un nouveau projet Web dans </w:t>
      </w:r>
      <w:proofErr w:type="spellStart"/>
      <w:r>
        <w:t>Netbeans</w:t>
      </w:r>
      <w:proofErr w:type="spellEnd"/>
      <w:r>
        <w:t>. On va compléter le fichier index.html avec le code fournis</w:t>
      </w:r>
      <w:r w:rsidR="003E5D2A">
        <w:t xml:space="preserve"> </w:t>
      </w:r>
      <w:r w:rsidR="00AC2411" w:rsidRPr="00AC2411">
        <w:t>afin d'obtenir un formulaire avec authentification</w:t>
      </w:r>
      <w:r w:rsidR="00AC2411">
        <w:t>.</w:t>
      </w:r>
    </w:p>
    <w:p w14:paraId="05DB2278" w14:textId="26258FE5" w:rsidR="00913D70" w:rsidRDefault="003E5D2A" w:rsidP="00D32140">
      <w:pPr>
        <w:pStyle w:val="TxtJustifi"/>
        <w:jc w:val="left"/>
      </w:pPr>
      <w:r w:rsidRPr="003E5D2A">
        <w:rPr>
          <w:noProof/>
        </w:rPr>
        <w:drawing>
          <wp:inline distT="0" distB="0" distL="0" distR="0" wp14:anchorId="0A0E157E" wp14:editId="1550232B">
            <wp:extent cx="6188710" cy="2172970"/>
            <wp:effectExtent l="0" t="0" r="254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71"/>
                    <a:stretch>
                      <a:fillRect/>
                    </a:stretch>
                  </pic:blipFill>
                  <pic:spPr>
                    <a:xfrm>
                      <a:off x="0" y="0"/>
                      <a:ext cx="6188710" cy="2172970"/>
                    </a:xfrm>
                    <a:prstGeom prst="rect">
                      <a:avLst/>
                    </a:prstGeom>
                  </pic:spPr>
                </pic:pic>
              </a:graphicData>
            </a:graphic>
          </wp:inline>
        </w:drawing>
      </w:r>
    </w:p>
    <w:p w14:paraId="51EABED3" w14:textId="3E635A91" w:rsidR="00913D70" w:rsidRDefault="00775316" w:rsidP="00D32140">
      <w:pPr>
        <w:pStyle w:val="TxtJustifi"/>
        <w:jc w:val="left"/>
      </w:pPr>
      <w:r>
        <w:lastRenderedPageBreak/>
        <w:t xml:space="preserve">On créer un nouveau </w:t>
      </w:r>
      <w:proofErr w:type="spellStart"/>
      <w:r>
        <w:t>jsp</w:t>
      </w:r>
      <w:proofErr w:type="spellEnd"/>
      <w:r>
        <w:t xml:space="preserve"> file qui sera appelé du file JSP. </w:t>
      </w:r>
      <w:proofErr w:type="spellStart"/>
      <w:r>
        <w:t>checkLogin.jsp</w:t>
      </w:r>
      <w:proofErr w:type="spellEnd"/>
    </w:p>
    <w:p w14:paraId="04963BF4" w14:textId="787973E6" w:rsidR="00BE3E44" w:rsidRDefault="00BE3E44" w:rsidP="00D32140">
      <w:pPr>
        <w:pStyle w:val="TxtJustifi"/>
        <w:jc w:val="left"/>
      </w:pPr>
      <w:r w:rsidRPr="00BE3E44">
        <w:rPr>
          <w:noProof/>
        </w:rPr>
        <w:drawing>
          <wp:inline distT="0" distB="0" distL="0" distR="0" wp14:anchorId="0835406C" wp14:editId="0711F2C8">
            <wp:extent cx="6188710" cy="3072765"/>
            <wp:effectExtent l="0" t="0" r="254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72"/>
                    <a:stretch>
                      <a:fillRect/>
                    </a:stretch>
                  </pic:blipFill>
                  <pic:spPr>
                    <a:xfrm>
                      <a:off x="0" y="0"/>
                      <a:ext cx="6188710" cy="3072765"/>
                    </a:xfrm>
                    <a:prstGeom prst="rect">
                      <a:avLst/>
                    </a:prstGeom>
                  </pic:spPr>
                </pic:pic>
              </a:graphicData>
            </a:graphic>
          </wp:inline>
        </w:drawing>
      </w:r>
    </w:p>
    <w:p w14:paraId="66602B20" w14:textId="10A366D3" w:rsidR="00BE3E44" w:rsidRDefault="008603AD" w:rsidP="008603AD">
      <w:pPr>
        <w:pStyle w:val="berschrift3"/>
      </w:pPr>
      <w:bookmarkStart w:id="28" w:name="_Toc138426190"/>
      <w:r>
        <w:t>Résultat</w:t>
      </w:r>
      <w:bookmarkEnd w:id="28"/>
    </w:p>
    <w:p w14:paraId="2560020B" w14:textId="0DE98800" w:rsidR="008603AD" w:rsidRDefault="008603AD" w:rsidP="00D32140">
      <w:pPr>
        <w:pStyle w:val="TxtJustifi"/>
        <w:jc w:val="left"/>
      </w:pPr>
      <w:r w:rsidRPr="008603AD">
        <w:rPr>
          <w:noProof/>
        </w:rPr>
        <w:drawing>
          <wp:inline distT="0" distB="0" distL="0" distR="0" wp14:anchorId="220EDE07" wp14:editId="2F686D83">
            <wp:extent cx="5477639" cy="1991003"/>
            <wp:effectExtent l="0" t="0" r="0" b="952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73"/>
                    <a:stretch>
                      <a:fillRect/>
                    </a:stretch>
                  </pic:blipFill>
                  <pic:spPr>
                    <a:xfrm>
                      <a:off x="0" y="0"/>
                      <a:ext cx="5477639" cy="1991003"/>
                    </a:xfrm>
                    <a:prstGeom prst="rect">
                      <a:avLst/>
                    </a:prstGeom>
                  </pic:spPr>
                </pic:pic>
              </a:graphicData>
            </a:graphic>
          </wp:inline>
        </w:drawing>
      </w:r>
    </w:p>
    <w:p w14:paraId="5313309B" w14:textId="4E49C2C5" w:rsidR="008603AD" w:rsidRDefault="00F52505" w:rsidP="00D32140">
      <w:pPr>
        <w:pStyle w:val="TxtJustifi"/>
        <w:jc w:val="left"/>
      </w:pPr>
      <w:r w:rsidRPr="00F52505">
        <w:rPr>
          <w:noProof/>
        </w:rPr>
        <w:drawing>
          <wp:inline distT="0" distB="0" distL="0" distR="0" wp14:anchorId="028D6447" wp14:editId="054CB3F7">
            <wp:extent cx="4324954" cy="1495634"/>
            <wp:effectExtent l="0" t="0" r="0" b="9525"/>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74"/>
                    <a:stretch>
                      <a:fillRect/>
                    </a:stretch>
                  </pic:blipFill>
                  <pic:spPr>
                    <a:xfrm>
                      <a:off x="0" y="0"/>
                      <a:ext cx="4324954" cy="1495634"/>
                    </a:xfrm>
                    <a:prstGeom prst="rect">
                      <a:avLst/>
                    </a:prstGeom>
                  </pic:spPr>
                </pic:pic>
              </a:graphicData>
            </a:graphic>
          </wp:inline>
        </w:drawing>
      </w:r>
    </w:p>
    <w:p w14:paraId="5BBD49FF" w14:textId="302F1D67" w:rsidR="003E5D2A" w:rsidRDefault="00975D82" w:rsidP="006F38F8">
      <w:pPr>
        <w:pStyle w:val="berschrift2"/>
      </w:pPr>
      <w:bookmarkStart w:id="29" w:name="_Toc138426191"/>
      <w:r w:rsidRPr="006F38F8">
        <w:t xml:space="preserve">TT04 - </w:t>
      </w:r>
      <w:r w:rsidR="006F38F8" w:rsidRPr="006F38F8">
        <w:t xml:space="preserve">Consommer un webservice depuis une page </w:t>
      </w:r>
      <w:proofErr w:type="spellStart"/>
      <w:r w:rsidR="006F38F8" w:rsidRPr="006F38F8">
        <w:t>Jsp</w:t>
      </w:r>
      <w:bookmarkEnd w:id="29"/>
      <w:proofErr w:type="spellEnd"/>
    </w:p>
    <w:p w14:paraId="1A87D7CE" w14:textId="273E07D9" w:rsidR="00B33828" w:rsidRPr="00B33828" w:rsidRDefault="00B33828" w:rsidP="00B33828">
      <w:pPr>
        <w:pStyle w:val="berschrift3"/>
      </w:pPr>
      <w:bookmarkStart w:id="30" w:name="_Toc138426192"/>
      <w:r w:rsidRPr="00B33828">
        <w:t>Code important</w:t>
      </w:r>
      <w:bookmarkEnd w:id="30"/>
    </w:p>
    <w:p w14:paraId="7139BB84" w14:textId="5ED4089D" w:rsidR="003570D3" w:rsidRDefault="009E2582" w:rsidP="00D32140">
      <w:pPr>
        <w:pStyle w:val="TxtJustifi"/>
        <w:jc w:val="left"/>
      </w:pPr>
      <w:r>
        <w:t>Dans ce teste on va utiliser</w:t>
      </w:r>
      <w:r w:rsidR="00BB662B">
        <w:t xml:space="preserve"> un autre service externe pour afficher les données de météo en fonctionne de quelle ville on tape dans l’input :</w:t>
      </w:r>
    </w:p>
    <w:p w14:paraId="075B5085" w14:textId="09712FC9" w:rsidR="00B33828" w:rsidRDefault="00B33828" w:rsidP="00D32140">
      <w:pPr>
        <w:pStyle w:val="TxtJustifi"/>
        <w:jc w:val="left"/>
      </w:pPr>
      <w:r>
        <w:t>Ici on a juste l’input ou on va taper notre ville.</w:t>
      </w:r>
    </w:p>
    <w:p w14:paraId="3FEF961D" w14:textId="469BBEE1" w:rsidR="00BB662B" w:rsidRDefault="00B33828" w:rsidP="00D32140">
      <w:pPr>
        <w:pStyle w:val="TxtJustifi"/>
        <w:jc w:val="left"/>
      </w:pPr>
      <w:r w:rsidRPr="00B33828">
        <w:rPr>
          <w:noProof/>
        </w:rPr>
        <w:lastRenderedPageBreak/>
        <w:drawing>
          <wp:inline distT="0" distB="0" distL="0" distR="0" wp14:anchorId="1B3D04BF" wp14:editId="3257D637">
            <wp:extent cx="6188710" cy="1995805"/>
            <wp:effectExtent l="0" t="0" r="2540" b="4445"/>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75"/>
                    <a:stretch>
                      <a:fillRect/>
                    </a:stretch>
                  </pic:blipFill>
                  <pic:spPr>
                    <a:xfrm>
                      <a:off x="0" y="0"/>
                      <a:ext cx="6188710" cy="1995805"/>
                    </a:xfrm>
                    <a:prstGeom prst="rect">
                      <a:avLst/>
                    </a:prstGeom>
                  </pic:spPr>
                </pic:pic>
              </a:graphicData>
            </a:graphic>
          </wp:inline>
        </w:drawing>
      </w:r>
    </w:p>
    <w:p w14:paraId="5FF6A4B0" w14:textId="4112B245" w:rsidR="00B33828" w:rsidRDefault="00742250" w:rsidP="00D32140">
      <w:pPr>
        <w:pStyle w:val="TxtJustifi"/>
        <w:jc w:val="left"/>
      </w:pPr>
      <w:r>
        <w:t>La page qui va être appelé tant qu’on a appuyé sur le bouton.</w:t>
      </w:r>
    </w:p>
    <w:p w14:paraId="054DCF5F" w14:textId="265735D8" w:rsidR="00742250" w:rsidRDefault="00742250" w:rsidP="00D32140">
      <w:pPr>
        <w:pStyle w:val="TxtJustifi"/>
        <w:jc w:val="left"/>
      </w:pPr>
      <w:r>
        <w:t xml:space="preserve">Le code important ici c’est de </w:t>
      </w:r>
      <w:r w:rsidR="007770FE">
        <w:t xml:space="preserve">faire l’url avec la ville tapée. Il va chercher l’image sur </w:t>
      </w:r>
      <w:proofErr w:type="gramStart"/>
      <w:r w:rsidR="007770FE">
        <w:t xml:space="preserve">la </w:t>
      </w:r>
      <w:proofErr w:type="spellStart"/>
      <w:r w:rsidR="007770FE">
        <w:t>site</w:t>
      </w:r>
      <w:proofErr w:type="spellEnd"/>
      <w:proofErr w:type="gramEnd"/>
      <w:r w:rsidR="007770FE">
        <w:t xml:space="preserve"> de météo avec la ville demandé.</w:t>
      </w:r>
    </w:p>
    <w:p w14:paraId="756CEF54" w14:textId="0D8D10C1" w:rsidR="00742250" w:rsidRDefault="00742250" w:rsidP="00D32140">
      <w:pPr>
        <w:pStyle w:val="TxtJustifi"/>
        <w:jc w:val="left"/>
      </w:pPr>
      <w:r w:rsidRPr="00742250">
        <w:rPr>
          <w:noProof/>
        </w:rPr>
        <w:drawing>
          <wp:inline distT="0" distB="0" distL="0" distR="0" wp14:anchorId="77C87761" wp14:editId="04217C23">
            <wp:extent cx="6188710" cy="1588770"/>
            <wp:effectExtent l="0" t="0" r="2540" b="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76"/>
                    <a:stretch>
                      <a:fillRect/>
                    </a:stretch>
                  </pic:blipFill>
                  <pic:spPr>
                    <a:xfrm>
                      <a:off x="0" y="0"/>
                      <a:ext cx="6188710" cy="1588770"/>
                    </a:xfrm>
                    <a:prstGeom prst="rect">
                      <a:avLst/>
                    </a:prstGeom>
                  </pic:spPr>
                </pic:pic>
              </a:graphicData>
            </a:graphic>
          </wp:inline>
        </w:drawing>
      </w:r>
    </w:p>
    <w:p w14:paraId="39477FFF" w14:textId="71C7F38F" w:rsidR="006F38F8" w:rsidRPr="003570D3" w:rsidRDefault="003570D3" w:rsidP="003570D3">
      <w:pPr>
        <w:pStyle w:val="berschrift3"/>
      </w:pPr>
      <w:bookmarkStart w:id="31" w:name="_Toc138426193"/>
      <w:r w:rsidRPr="003570D3">
        <w:t>Synthèse</w:t>
      </w:r>
      <w:bookmarkEnd w:id="31"/>
    </w:p>
    <w:p w14:paraId="0A1AEC68" w14:textId="67938645" w:rsidR="003570D3" w:rsidRDefault="007770FE" w:rsidP="00D32140">
      <w:pPr>
        <w:pStyle w:val="TxtJustifi"/>
        <w:jc w:val="left"/>
      </w:pPr>
      <w:r>
        <w:t xml:space="preserve">La synthèse pour ce test est qu’on peut utiliser </w:t>
      </w:r>
      <w:r w:rsidR="005E30C2">
        <w:t>des autres services</w:t>
      </w:r>
      <w:r>
        <w:t xml:space="preserve"> qu</w:t>
      </w:r>
      <w:r w:rsidR="00D40E47">
        <w:t xml:space="preserve">’on peut accéder déçu avec une requête http pour qu’on peut prendre </w:t>
      </w:r>
      <w:r w:rsidR="00D50296">
        <w:t>des informations supplémentaires</w:t>
      </w:r>
      <w:r w:rsidR="00D40E47">
        <w:t xml:space="preserve"> externe. Sinon on devrait développer un programme pour prendre des mesures de</w:t>
      </w:r>
      <w:r w:rsidR="00D517C4">
        <w:t xml:space="preserve"> </w:t>
      </w:r>
      <w:r w:rsidR="00D84C67" w:rsidRPr="00D84C67">
        <w:t>météo</w:t>
      </w:r>
      <w:r w:rsidR="00D517C4">
        <w:t>. Et ça c’est trop lourd.</w:t>
      </w:r>
    </w:p>
    <w:p w14:paraId="2192EE45" w14:textId="62AA47FF" w:rsidR="00D50296" w:rsidRDefault="00D50296" w:rsidP="00D50296">
      <w:pPr>
        <w:pStyle w:val="berschrift2"/>
      </w:pPr>
      <w:bookmarkStart w:id="32" w:name="_Toc138426194"/>
      <w:r w:rsidRPr="00D50296">
        <w:t>TT05 -</w:t>
      </w:r>
      <w:r w:rsidR="00295C8D">
        <w:t xml:space="preserve"> </w:t>
      </w:r>
      <w:r w:rsidR="00385DF6" w:rsidRPr="00385DF6">
        <w:t>Accéder à une DB par JDBC</w:t>
      </w:r>
      <w:bookmarkEnd w:id="32"/>
    </w:p>
    <w:p w14:paraId="3998EA50" w14:textId="6622090A" w:rsidR="00385DF6" w:rsidRDefault="004447E3" w:rsidP="004447E3">
      <w:pPr>
        <w:pStyle w:val="berschrift3"/>
      </w:pPr>
      <w:bookmarkStart w:id="33" w:name="_Toc138426195"/>
      <w:r w:rsidRPr="004447E3">
        <w:t>Code important</w:t>
      </w:r>
      <w:bookmarkEnd w:id="33"/>
    </w:p>
    <w:p w14:paraId="42C1B9BF" w14:textId="52D0E751" w:rsidR="008B4F22" w:rsidRPr="008B4F22" w:rsidRDefault="008B4F22" w:rsidP="008B4F22">
      <w:pPr>
        <w:pStyle w:val="TxtJustifi"/>
      </w:pPr>
      <w:r>
        <w:t xml:space="preserve">Pour afficher </w:t>
      </w:r>
      <w:r w:rsidR="00D0209E">
        <w:t>les pays tirés</w:t>
      </w:r>
      <w:r>
        <w:t xml:space="preserve"> depuis la base de données, on a le code suivant :</w:t>
      </w:r>
    </w:p>
    <w:p w14:paraId="11FF77D1" w14:textId="15C33522" w:rsidR="004447E3" w:rsidRDefault="008B4F22" w:rsidP="00385DF6">
      <w:pPr>
        <w:pStyle w:val="TxtJustifi"/>
      </w:pPr>
      <w:r w:rsidRPr="008B4F22">
        <w:rPr>
          <w:noProof/>
        </w:rPr>
        <w:lastRenderedPageBreak/>
        <w:drawing>
          <wp:inline distT="0" distB="0" distL="0" distR="0" wp14:anchorId="4F008AC3" wp14:editId="62D830EE">
            <wp:extent cx="6058746" cy="5658640"/>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77"/>
                    <a:stretch>
                      <a:fillRect/>
                    </a:stretch>
                  </pic:blipFill>
                  <pic:spPr>
                    <a:xfrm>
                      <a:off x="0" y="0"/>
                      <a:ext cx="6058746" cy="5658640"/>
                    </a:xfrm>
                    <a:prstGeom prst="rect">
                      <a:avLst/>
                    </a:prstGeom>
                  </pic:spPr>
                </pic:pic>
              </a:graphicData>
            </a:graphic>
          </wp:inline>
        </w:drawing>
      </w:r>
    </w:p>
    <w:p w14:paraId="7CDA26C0" w14:textId="19A74A7B" w:rsidR="008B4F22" w:rsidRDefault="008B4F22" w:rsidP="00385DF6">
      <w:pPr>
        <w:pStyle w:val="TxtJustifi"/>
      </w:pPr>
      <w:r>
        <w:t xml:space="preserve">Connection vers la </w:t>
      </w:r>
      <w:r w:rsidR="00356E4B">
        <w:t>base de données :</w:t>
      </w:r>
    </w:p>
    <w:p w14:paraId="41E10535" w14:textId="6A7E737F" w:rsidR="00356E4B" w:rsidRDefault="003B4080" w:rsidP="00385DF6">
      <w:pPr>
        <w:pStyle w:val="TxtJustifi"/>
      </w:pPr>
      <w:r w:rsidRPr="003B4080">
        <w:rPr>
          <w:noProof/>
        </w:rPr>
        <w:drawing>
          <wp:inline distT="0" distB="0" distL="0" distR="0" wp14:anchorId="18907E69" wp14:editId="76D3EE7C">
            <wp:extent cx="6188710" cy="2190115"/>
            <wp:effectExtent l="0" t="0" r="2540" b="63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78"/>
                    <a:stretch>
                      <a:fillRect/>
                    </a:stretch>
                  </pic:blipFill>
                  <pic:spPr>
                    <a:xfrm>
                      <a:off x="0" y="0"/>
                      <a:ext cx="6188710" cy="2190115"/>
                    </a:xfrm>
                    <a:prstGeom prst="rect">
                      <a:avLst/>
                    </a:prstGeom>
                  </pic:spPr>
                </pic:pic>
              </a:graphicData>
            </a:graphic>
          </wp:inline>
        </w:drawing>
      </w:r>
    </w:p>
    <w:p w14:paraId="5B70E2A9" w14:textId="4083DB68" w:rsidR="003B4080" w:rsidRDefault="003B4080" w:rsidP="00385DF6">
      <w:pPr>
        <w:pStyle w:val="TxtJustifi"/>
      </w:pPr>
      <w:r>
        <w:t>Prise de pays depuis base de données :</w:t>
      </w:r>
    </w:p>
    <w:p w14:paraId="32B5BB45" w14:textId="22F38AC6" w:rsidR="003B4080" w:rsidRDefault="003B4080" w:rsidP="00385DF6">
      <w:pPr>
        <w:pStyle w:val="TxtJustifi"/>
      </w:pPr>
      <w:r w:rsidRPr="003B4080">
        <w:rPr>
          <w:noProof/>
        </w:rPr>
        <w:lastRenderedPageBreak/>
        <w:drawing>
          <wp:inline distT="0" distB="0" distL="0" distR="0" wp14:anchorId="689DC781" wp14:editId="5F0926EA">
            <wp:extent cx="4819650" cy="3194638"/>
            <wp:effectExtent l="0" t="0" r="0" b="635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79"/>
                    <a:stretch>
                      <a:fillRect/>
                    </a:stretch>
                  </pic:blipFill>
                  <pic:spPr>
                    <a:xfrm>
                      <a:off x="0" y="0"/>
                      <a:ext cx="4824009" cy="3197528"/>
                    </a:xfrm>
                    <a:prstGeom prst="rect">
                      <a:avLst/>
                    </a:prstGeom>
                  </pic:spPr>
                </pic:pic>
              </a:graphicData>
            </a:graphic>
          </wp:inline>
        </w:drawing>
      </w:r>
    </w:p>
    <w:p w14:paraId="741F970F" w14:textId="15276F29" w:rsidR="00E418E9" w:rsidRPr="00E418E9" w:rsidRDefault="00E418E9" w:rsidP="00E418E9">
      <w:pPr>
        <w:pStyle w:val="berschrift3"/>
      </w:pPr>
      <w:bookmarkStart w:id="34" w:name="_Toc138426196"/>
      <w:r w:rsidRPr="00E418E9">
        <w:t>Hébergement</w:t>
      </w:r>
      <w:r>
        <w:t xml:space="preserve">/ DB sur </w:t>
      </w:r>
      <w:proofErr w:type="spellStart"/>
      <w:r>
        <w:t>cpanel</w:t>
      </w:r>
      <w:bookmarkEnd w:id="34"/>
      <w:proofErr w:type="spellEnd"/>
    </w:p>
    <w:p w14:paraId="652734DB" w14:textId="3E0ADDB2" w:rsidR="00E418E9" w:rsidRDefault="00163B8C" w:rsidP="00385DF6">
      <w:pPr>
        <w:pStyle w:val="TxtJustifi"/>
      </w:pPr>
      <w:r w:rsidRPr="00163B8C">
        <w:rPr>
          <w:noProof/>
        </w:rPr>
        <w:drawing>
          <wp:inline distT="0" distB="0" distL="0" distR="0" wp14:anchorId="16D73D34" wp14:editId="6CB9C242">
            <wp:extent cx="6188710" cy="870585"/>
            <wp:effectExtent l="0" t="0" r="254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870585"/>
                    </a:xfrm>
                    <a:prstGeom prst="rect">
                      <a:avLst/>
                    </a:prstGeom>
                  </pic:spPr>
                </pic:pic>
              </a:graphicData>
            </a:graphic>
          </wp:inline>
        </w:drawing>
      </w:r>
    </w:p>
    <w:p w14:paraId="41E7C816" w14:textId="50399ECA" w:rsidR="00163B8C" w:rsidRDefault="00163B8C" w:rsidP="00385DF6">
      <w:pPr>
        <w:pStyle w:val="TxtJustifi"/>
      </w:pPr>
      <w:r>
        <w:t>Sur bases de données MySQL on doit aller créer une nouvelle DB et un nouveau user.</w:t>
      </w:r>
      <w:r w:rsidR="00212917">
        <w:t xml:space="preserve"> Quand on a créé les deux, on peut mettre </w:t>
      </w:r>
      <w:r w:rsidR="00A6128D">
        <w:t>l’user</w:t>
      </w:r>
      <w:r w:rsidR="00212917">
        <w:t xml:space="preserve"> sur la base de données qu’on a créé.</w:t>
      </w:r>
    </w:p>
    <w:p w14:paraId="2D569C4D" w14:textId="6F3D5C34" w:rsidR="00212917" w:rsidRDefault="00212917" w:rsidP="00385DF6">
      <w:pPr>
        <w:pStyle w:val="TxtJustifi"/>
      </w:pPr>
      <w:r w:rsidRPr="00212917">
        <w:rPr>
          <w:noProof/>
        </w:rPr>
        <w:drawing>
          <wp:inline distT="0" distB="0" distL="0" distR="0" wp14:anchorId="138D3A45" wp14:editId="4E4E99B2">
            <wp:extent cx="5524500" cy="2960080"/>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81"/>
                    <a:stretch>
                      <a:fillRect/>
                    </a:stretch>
                  </pic:blipFill>
                  <pic:spPr>
                    <a:xfrm>
                      <a:off x="0" y="0"/>
                      <a:ext cx="5528810" cy="2962389"/>
                    </a:xfrm>
                    <a:prstGeom prst="rect">
                      <a:avLst/>
                    </a:prstGeom>
                  </pic:spPr>
                </pic:pic>
              </a:graphicData>
            </a:graphic>
          </wp:inline>
        </w:drawing>
      </w:r>
    </w:p>
    <w:p w14:paraId="20072D6E" w14:textId="6F0BD8FA" w:rsidR="00D05C81" w:rsidRDefault="00D05C81" w:rsidP="00385DF6">
      <w:pPr>
        <w:pStyle w:val="TxtJustifi"/>
      </w:pPr>
      <w:r>
        <w:t>Après on peut aller sur phpMyAdmin et on voit qu’il y a la base de données.</w:t>
      </w:r>
    </w:p>
    <w:p w14:paraId="449D3B0F" w14:textId="1987778B" w:rsidR="00D05C81" w:rsidRPr="00385DF6" w:rsidRDefault="00D05C81" w:rsidP="00385DF6">
      <w:pPr>
        <w:pStyle w:val="TxtJustifi"/>
      </w:pPr>
      <w:r w:rsidRPr="00D05C81">
        <w:rPr>
          <w:noProof/>
        </w:rPr>
        <w:lastRenderedPageBreak/>
        <w:drawing>
          <wp:inline distT="0" distB="0" distL="0" distR="0" wp14:anchorId="7D01C5BE" wp14:editId="480BF758">
            <wp:extent cx="2305372" cy="1743318"/>
            <wp:effectExtent l="0" t="0" r="0" b="9525"/>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82"/>
                    <a:stretch>
                      <a:fillRect/>
                    </a:stretch>
                  </pic:blipFill>
                  <pic:spPr>
                    <a:xfrm>
                      <a:off x="0" y="0"/>
                      <a:ext cx="2305372" cy="1743318"/>
                    </a:xfrm>
                    <a:prstGeom prst="rect">
                      <a:avLst/>
                    </a:prstGeom>
                  </pic:spPr>
                </pic:pic>
              </a:graphicData>
            </a:graphic>
          </wp:inline>
        </w:drawing>
      </w:r>
    </w:p>
    <w:p w14:paraId="296683C0" w14:textId="77777777" w:rsidR="00385DF6" w:rsidRPr="003570D3" w:rsidRDefault="00385DF6" w:rsidP="00385DF6">
      <w:pPr>
        <w:pStyle w:val="berschrift3"/>
      </w:pPr>
      <w:bookmarkStart w:id="35" w:name="_Toc138426197"/>
      <w:r w:rsidRPr="003570D3">
        <w:t>Synthèse</w:t>
      </w:r>
      <w:bookmarkEnd w:id="35"/>
    </w:p>
    <w:p w14:paraId="450825AD" w14:textId="00582E11" w:rsidR="00D10720" w:rsidRDefault="003B4080" w:rsidP="00385DF6">
      <w:pPr>
        <w:pStyle w:val="TxtJustifi"/>
      </w:pPr>
      <w:r>
        <w:t xml:space="preserve">Dans ce test on a regardé comment </w:t>
      </w:r>
      <w:r w:rsidR="00811158">
        <w:t xml:space="preserve">faire la connexion sur une base de données, il faut avoir le driver </w:t>
      </w:r>
      <w:proofErr w:type="spellStart"/>
      <w:r w:rsidR="00811158">
        <w:t>mySql</w:t>
      </w:r>
      <w:proofErr w:type="spellEnd"/>
      <w:r w:rsidR="00D10720">
        <w:t xml:space="preserve"> dans la librairie.</w:t>
      </w:r>
    </w:p>
    <w:p w14:paraId="0464FC5F" w14:textId="7752F82F" w:rsidR="00385DF6" w:rsidRPr="00385DF6" w:rsidRDefault="00D10720" w:rsidP="00385DF6">
      <w:pPr>
        <w:pStyle w:val="TxtJustifi"/>
      </w:pPr>
      <w:r>
        <w:object w:dxaOrig="1539" w:dyaOrig="997" w14:anchorId="6D3AB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45pt;height:50.25pt" o:ole="">
            <v:imagedata r:id="rId83" o:title=""/>
          </v:shape>
          <o:OLEObject Type="Embed" ProgID="Package" ShapeID="_x0000_i1025" DrawAspect="Icon" ObjectID="_1749038883" r:id="rId84"/>
        </w:object>
      </w:r>
    </w:p>
    <w:p w14:paraId="3CDA9495" w14:textId="0CC6E7DA" w:rsidR="003004AF" w:rsidRDefault="00D50296" w:rsidP="003004AF">
      <w:pPr>
        <w:pStyle w:val="berschrift2"/>
      </w:pPr>
      <w:bookmarkStart w:id="36" w:name="_Toc138426198"/>
      <w:r w:rsidRPr="00D50296">
        <w:t xml:space="preserve">TT06 </w:t>
      </w:r>
      <w:r w:rsidR="003004AF">
        <w:t>–</w:t>
      </w:r>
      <w:r w:rsidR="00F63184" w:rsidRPr="00F63184">
        <w:t xml:space="preserve"> Transfert de Bean entre JSP</w:t>
      </w:r>
      <w:bookmarkEnd w:id="36"/>
    </w:p>
    <w:p w14:paraId="10F05C1E" w14:textId="41FE6E73" w:rsidR="00F63184" w:rsidRDefault="0019660E" w:rsidP="0019660E">
      <w:pPr>
        <w:pStyle w:val="berschrift3"/>
      </w:pPr>
      <w:bookmarkStart w:id="37" w:name="_Toc138426199"/>
      <w:r>
        <w:t>Code important</w:t>
      </w:r>
      <w:bookmarkEnd w:id="37"/>
    </w:p>
    <w:p w14:paraId="58E0155B" w14:textId="0051E177" w:rsidR="000F060D" w:rsidRPr="000F060D" w:rsidRDefault="000F060D" w:rsidP="000F060D">
      <w:pPr>
        <w:pStyle w:val="TxtJustifi"/>
      </w:pPr>
      <w:r>
        <w:t xml:space="preserve">L’index, ou on a la structure du formulaire pour </w:t>
      </w:r>
      <w:r w:rsidR="00DA0729">
        <w:t xml:space="preserve">taper le </w:t>
      </w:r>
      <w:proofErr w:type="spellStart"/>
      <w:r w:rsidR="00DA0729">
        <w:t>username</w:t>
      </w:r>
      <w:proofErr w:type="spellEnd"/>
      <w:r w:rsidR="00DA0729">
        <w:t xml:space="preserve"> et le mot de passe :</w:t>
      </w:r>
    </w:p>
    <w:p w14:paraId="643EB050" w14:textId="7ED75AE7" w:rsidR="000F060D" w:rsidRDefault="000F060D" w:rsidP="000F060D">
      <w:pPr>
        <w:pStyle w:val="TxtJustifi"/>
      </w:pPr>
      <w:r w:rsidRPr="000F060D">
        <w:rPr>
          <w:noProof/>
        </w:rPr>
        <w:drawing>
          <wp:inline distT="0" distB="0" distL="0" distR="0" wp14:anchorId="3856BAF1" wp14:editId="25DE3FF9">
            <wp:extent cx="6188710" cy="2675255"/>
            <wp:effectExtent l="0" t="0" r="2540" b="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85"/>
                    <a:stretch>
                      <a:fillRect/>
                    </a:stretch>
                  </pic:blipFill>
                  <pic:spPr>
                    <a:xfrm>
                      <a:off x="0" y="0"/>
                      <a:ext cx="6188710" cy="2675255"/>
                    </a:xfrm>
                    <a:prstGeom prst="rect">
                      <a:avLst/>
                    </a:prstGeom>
                  </pic:spPr>
                </pic:pic>
              </a:graphicData>
            </a:graphic>
          </wp:inline>
        </w:drawing>
      </w:r>
    </w:p>
    <w:p w14:paraId="0D3B24FC" w14:textId="348CBEC5" w:rsidR="004E2FB4" w:rsidRDefault="00DA0729" w:rsidP="000F060D">
      <w:pPr>
        <w:pStyle w:val="TxtJustifi"/>
      </w:pPr>
      <w:r>
        <w:t>Ici on a le code pour traiter</w:t>
      </w:r>
      <w:r w:rsidR="00B333FE">
        <w:t xml:space="preserve"> le login. On check si le login est </w:t>
      </w:r>
      <w:r w:rsidR="004E2FB4">
        <w:t>juste</w:t>
      </w:r>
      <w:r w:rsidR="003E2442">
        <w:t xml:space="preserve"> et si le login est ok, il va changer la page vers la page loggée. Sinon page erreur.</w:t>
      </w:r>
    </w:p>
    <w:p w14:paraId="20CAC142" w14:textId="325D0EE5" w:rsidR="00DA0729" w:rsidRDefault="00DA0729" w:rsidP="000F060D">
      <w:pPr>
        <w:pStyle w:val="TxtJustifi"/>
      </w:pPr>
      <w:r w:rsidRPr="00DA0729">
        <w:rPr>
          <w:noProof/>
        </w:rPr>
        <w:lastRenderedPageBreak/>
        <w:drawing>
          <wp:inline distT="0" distB="0" distL="0" distR="0" wp14:anchorId="37112755" wp14:editId="0A140EAB">
            <wp:extent cx="6188710" cy="3867150"/>
            <wp:effectExtent l="0" t="0" r="2540" b="0"/>
            <wp:docPr id="61" name="Grafik 6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isch enthält.&#10;&#10;Automatisch generierte Beschreibung"/>
                    <pic:cNvPicPr/>
                  </pic:nvPicPr>
                  <pic:blipFill>
                    <a:blip r:embed="rId86"/>
                    <a:stretch>
                      <a:fillRect/>
                    </a:stretch>
                  </pic:blipFill>
                  <pic:spPr>
                    <a:xfrm>
                      <a:off x="0" y="0"/>
                      <a:ext cx="6188710" cy="3867150"/>
                    </a:xfrm>
                    <a:prstGeom prst="rect">
                      <a:avLst/>
                    </a:prstGeom>
                  </pic:spPr>
                </pic:pic>
              </a:graphicData>
            </a:graphic>
          </wp:inline>
        </w:drawing>
      </w:r>
    </w:p>
    <w:p w14:paraId="7DC9B51D" w14:textId="5A8CA9CD" w:rsidR="000F060D" w:rsidRDefault="00DE083C" w:rsidP="000F060D">
      <w:pPr>
        <w:pStyle w:val="TxtJustifi"/>
      </w:pPr>
      <w:r w:rsidRPr="00DE083C">
        <w:rPr>
          <w:noProof/>
        </w:rPr>
        <w:drawing>
          <wp:inline distT="0" distB="0" distL="0" distR="0" wp14:anchorId="7F23290F" wp14:editId="051BF60E">
            <wp:extent cx="3968151" cy="1541584"/>
            <wp:effectExtent l="0" t="0" r="0" b="1905"/>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87"/>
                    <a:stretch>
                      <a:fillRect/>
                    </a:stretch>
                  </pic:blipFill>
                  <pic:spPr>
                    <a:xfrm>
                      <a:off x="0" y="0"/>
                      <a:ext cx="3974650" cy="1544109"/>
                    </a:xfrm>
                    <a:prstGeom prst="rect">
                      <a:avLst/>
                    </a:prstGeom>
                  </pic:spPr>
                </pic:pic>
              </a:graphicData>
            </a:graphic>
          </wp:inline>
        </w:drawing>
      </w:r>
    </w:p>
    <w:p w14:paraId="615AF7D6" w14:textId="5CF0A996" w:rsidR="00DE083C" w:rsidRDefault="00DE083C" w:rsidP="000F060D">
      <w:pPr>
        <w:pStyle w:val="TxtJustifi"/>
      </w:pPr>
      <w:r>
        <w:t>Si c’est bon :</w:t>
      </w:r>
    </w:p>
    <w:p w14:paraId="17A6CA31" w14:textId="11111876" w:rsidR="003C3780" w:rsidRDefault="00244422" w:rsidP="000F060D">
      <w:pPr>
        <w:pStyle w:val="TxtJustifi"/>
      </w:pPr>
      <w:r w:rsidRPr="00244422">
        <w:rPr>
          <w:noProof/>
        </w:rPr>
        <w:drawing>
          <wp:inline distT="0" distB="0" distL="0" distR="0" wp14:anchorId="57E41B64" wp14:editId="1FC76F12">
            <wp:extent cx="4201064" cy="2163185"/>
            <wp:effectExtent l="0" t="0" r="0" b="889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88"/>
                    <a:stretch>
                      <a:fillRect/>
                    </a:stretch>
                  </pic:blipFill>
                  <pic:spPr>
                    <a:xfrm>
                      <a:off x="0" y="0"/>
                      <a:ext cx="4206011" cy="2165732"/>
                    </a:xfrm>
                    <a:prstGeom prst="rect">
                      <a:avLst/>
                    </a:prstGeom>
                  </pic:spPr>
                </pic:pic>
              </a:graphicData>
            </a:graphic>
          </wp:inline>
        </w:drawing>
      </w:r>
    </w:p>
    <w:p w14:paraId="72275617" w14:textId="134619E5" w:rsidR="00DE083C" w:rsidRDefault="003C3780" w:rsidP="000F060D">
      <w:pPr>
        <w:pStyle w:val="TxtJustifi"/>
      </w:pPr>
      <w:r w:rsidRPr="003C3780">
        <w:rPr>
          <w:noProof/>
        </w:rPr>
        <w:lastRenderedPageBreak/>
        <w:drawing>
          <wp:inline distT="0" distB="0" distL="0" distR="0" wp14:anchorId="035C2D87" wp14:editId="5C381817">
            <wp:extent cx="6188710" cy="848995"/>
            <wp:effectExtent l="0" t="0" r="2540" b="8255"/>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89"/>
                    <a:stretch>
                      <a:fillRect/>
                    </a:stretch>
                  </pic:blipFill>
                  <pic:spPr>
                    <a:xfrm>
                      <a:off x="0" y="0"/>
                      <a:ext cx="6188710" cy="848995"/>
                    </a:xfrm>
                    <a:prstGeom prst="rect">
                      <a:avLst/>
                    </a:prstGeom>
                  </pic:spPr>
                </pic:pic>
              </a:graphicData>
            </a:graphic>
          </wp:inline>
        </w:drawing>
      </w:r>
    </w:p>
    <w:p w14:paraId="34066680" w14:textId="09735B17" w:rsidR="00DE083C" w:rsidRDefault="00DE083C" w:rsidP="000F060D">
      <w:pPr>
        <w:pStyle w:val="TxtJustifi"/>
      </w:pPr>
      <w:r>
        <w:t>Si ce n’est pas bon :</w:t>
      </w:r>
    </w:p>
    <w:p w14:paraId="297A4757" w14:textId="6D41E143" w:rsidR="003C3780" w:rsidRDefault="00244422" w:rsidP="000F060D">
      <w:pPr>
        <w:pStyle w:val="TxtJustifi"/>
      </w:pPr>
      <w:r w:rsidRPr="00244422">
        <w:rPr>
          <w:noProof/>
        </w:rPr>
        <w:drawing>
          <wp:inline distT="0" distB="0" distL="0" distR="0" wp14:anchorId="136BB590" wp14:editId="57D6814C">
            <wp:extent cx="3899140" cy="1842658"/>
            <wp:effectExtent l="0" t="0" r="635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90"/>
                    <a:stretch>
                      <a:fillRect/>
                    </a:stretch>
                  </pic:blipFill>
                  <pic:spPr>
                    <a:xfrm>
                      <a:off x="0" y="0"/>
                      <a:ext cx="3906707" cy="1846234"/>
                    </a:xfrm>
                    <a:prstGeom prst="rect">
                      <a:avLst/>
                    </a:prstGeom>
                  </pic:spPr>
                </pic:pic>
              </a:graphicData>
            </a:graphic>
          </wp:inline>
        </w:drawing>
      </w:r>
    </w:p>
    <w:p w14:paraId="3DE20587" w14:textId="75B61CA8" w:rsidR="000F060D" w:rsidRPr="000F060D" w:rsidRDefault="003C3780" w:rsidP="000F060D">
      <w:pPr>
        <w:pStyle w:val="TxtJustifi"/>
      </w:pPr>
      <w:r w:rsidRPr="003C3780">
        <w:rPr>
          <w:noProof/>
        </w:rPr>
        <w:drawing>
          <wp:inline distT="0" distB="0" distL="0" distR="0" wp14:anchorId="7698C9F2" wp14:editId="4C80ED93">
            <wp:extent cx="2915729" cy="1164975"/>
            <wp:effectExtent l="0" t="0" r="0" b="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91"/>
                    <a:stretch>
                      <a:fillRect/>
                    </a:stretch>
                  </pic:blipFill>
                  <pic:spPr>
                    <a:xfrm>
                      <a:off x="0" y="0"/>
                      <a:ext cx="2923278" cy="1167991"/>
                    </a:xfrm>
                    <a:prstGeom prst="rect">
                      <a:avLst/>
                    </a:prstGeom>
                  </pic:spPr>
                </pic:pic>
              </a:graphicData>
            </a:graphic>
          </wp:inline>
        </w:drawing>
      </w:r>
    </w:p>
    <w:p w14:paraId="6E4A6C13" w14:textId="3734D8F6" w:rsidR="00650744" w:rsidRDefault="00650744" w:rsidP="00650744">
      <w:pPr>
        <w:pStyle w:val="berschrift4"/>
      </w:pPr>
      <w:bookmarkStart w:id="38" w:name="_Toc138426200"/>
      <w:r>
        <w:t>Imports</w:t>
      </w:r>
      <w:bookmarkEnd w:id="38"/>
    </w:p>
    <w:p w14:paraId="01742851" w14:textId="61043E6F" w:rsidR="00650744" w:rsidRPr="00650744" w:rsidRDefault="00405C44" w:rsidP="00650744">
      <w:pPr>
        <w:pStyle w:val="TxtJustifi"/>
      </w:pPr>
      <w:r w:rsidRPr="00405C44">
        <w:rPr>
          <w:noProof/>
        </w:rPr>
        <w:drawing>
          <wp:inline distT="0" distB="0" distL="0" distR="0" wp14:anchorId="7ADC00E3" wp14:editId="651AF920">
            <wp:extent cx="2876951" cy="142895"/>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951" cy="142895"/>
                    </a:xfrm>
                    <a:prstGeom prst="rect">
                      <a:avLst/>
                    </a:prstGeom>
                  </pic:spPr>
                </pic:pic>
              </a:graphicData>
            </a:graphic>
          </wp:inline>
        </w:drawing>
      </w:r>
    </w:p>
    <w:p w14:paraId="5F59405F" w14:textId="5169E400" w:rsidR="0019660E" w:rsidRDefault="00A17710" w:rsidP="00A17710">
      <w:pPr>
        <w:pStyle w:val="berschrift4"/>
      </w:pPr>
      <w:bookmarkStart w:id="39" w:name="_Toc138426201"/>
      <w:r w:rsidRPr="00A17710">
        <w:t xml:space="preserve">Instanciation des </w:t>
      </w:r>
      <w:proofErr w:type="spellStart"/>
      <w:r w:rsidRPr="00A17710">
        <w:t>Beans</w:t>
      </w:r>
      <w:bookmarkEnd w:id="39"/>
      <w:proofErr w:type="spellEnd"/>
    </w:p>
    <w:p w14:paraId="2A884C89" w14:textId="059826C6" w:rsidR="00A17710" w:rsidRDefault="00923050" w:rsidP="00A17710">
      <w:r w:rsidRPr="00923050">
        <w:rPr>
          <w:noProof/>
        </w:rPr>
        <w:drawing>
          <wp:inline distT="0" distB="0" distL="0" distR="0" wp14:anchorId="3F08D092" wp14:editId="50365345">
            <wp:extent cx="5449060" cy="409632"/>
            <wp:effectExtent l="0" t="0" r="0"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9060" cy="409632"/>
                    </a:xfrm>
                    <a:prstGeom prst="rect">
                      <a:avLst/>
                    </a:prstGeom>
                  </pic:spPr>
                </pic:pic>
              </a:graphicData>
            </a:graphic>
          </wp:inline>
        </w:drawing>
      </w:r>
    </w:p>
    <w:p w14:paraId="39141BC3" w14:textId="6C57352B" w:rsidR="00923050" w:rsidRDefault="00577AC7" w:rsidP="00577AC7">
      <w:pPr>
        <w:pStyle w:val="berschrift4"/>
      </w:pPr>
      <w:bookmarkStart w:id="40" w:name="_Toc138426202"/>
      <w:r>
        <w:t>Redirection vers des pages</w:t>
      </w:r>
      <w:bookmarkEnd w:id="40"/>
    </w:p>
    <w:p w14:paraId="5BB073DB" w14:textId="40FDA8D5" w:rsidR="00352324" w:rsidRPr="00577AC7" w:rsidRDefault="00352324" w:rsidP="00577AC7">
      <w:r w:rsidRPr="00352324">
        <w:rPr>
          <w:noProof/>
        </w:rPr>
        <w:drawing>
          <wp:inline distT="0" distB="0" distL="0" distR="0" wp14:anchorId="7E300364" wp14:editId="12FF13FC">
            <wp:extent cx="3010320" cy="238158"/>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0320" cy="238158"/>
                    </a:xfrm>
                    <a:prstGeom prst="rect">
                      <a:avLst/>
                    </a:prstGeom>
                  </pic:spPr>
                </pic:pic>
              </a:graphicData>
            </a:graphic>
          </wp:inline>
        </w:drawing>
      </w:r>
    </w:p>
    <w:p w14:paraId="0BD57A4F" w14:textId="77777777" w:rsidR="00F63184" w:rsidRPr="003570D3" w:rsidRDefault="00F63184" w:rsidP="00F63184">
      <w:pPr>
        <w:pStyle w:val="berschrift3"/>
      </w:pPr>
      <w:bookmarkStart w:id="41" w:name="_Toc138426203"/>
      <w:r w:rsidRPr="003570D3">
        <w:t>Synthèse</w:t>
      </w:r>
      <w:bookmarkEnd w:id="41"/>
    </w:p>
    <w:p w14:paraId="59A9D552" w14:textId="0810986C" w:rsidR="00F63184" w:rsidRPr="003004AF" w:rsidRDefault="00A17E01" w:rsidP="003004AF">
      <w:pPr>
        <w:pStyle w:val="TxtJustifi"/>
      </w:pPr>
      <w:r>
        <w:t xml:space="preserve">Pour ce test </w:t>
      </w:r>
      <w:r w:rsidR="00467F2D">
        <w:t xml:space="preserve">on a utilisé les </w:t>
      </w:r>
      <w:proofErr w:type="spellStart"/>
      <w:r w:rsidR="00467F2D">
        <w:t>beans</w:t>
      </w:r>
      <w:proofErr w:type="spellEnd"/>
      <w:r w:rsidR="00467F2D">
        <w:t xml:space="preserve">. Pour les utiliser on doit toujours instancier les </w:t>
      </w:r>
      <w:proofErr w:type="spellStart"/>
      <w:r w:rsidR="00467F2D">
        <w:t>beans</w:t>
      </w:r>
      <w:proofErr w:type="spellEnd"/>
      <w:r w:rsidR="00467F2D">
        <w:t xml:space="preserve"> et les importer. On a bien utilisé les commandes </w:t>
      </w:r>
      <w:proofErr w:type="spellStart"/>
      <w:r w:rsidR="00467F2D">
        <w:t>jsp</w:t>
      </w:r>
      <w:proofErr w:type="spellEnd"/>
      <w:r w:rsidR="00467F2D">
        <w:t xml:space="preserve"> pour différentes choses.</w:t>
      </w:r>
      <w:r w:rsidR="00B815B0">
        <w:t xml:space="preserve"> Comme la redirection des pages, par exemple quand le login est un succès, il va changer vers </w:t>
      </w:r>
      <w:r w:rsidR="000E524A">
        <w:t>le page loggé</w:t>
      </w:r>
      <w:r w:rsidR="00B815B0">
        <w:t xml:space="preserve">. Aussi pour utiliser les </w:t>
      </w:r>
      <w:proofErr w:type="spellStart"/>
      <w:r w:rsidR="00B815B0">
        <w:t>beans</w:t>
      </w:r>
      <w:proofErr w:type="spellEnd"/>
      <w:r w:rsidR="00B815B0">
        <w:t xml:space="preserve"> on </w:t>
      </w:r>
      <w:r w:rsidR="000E524A">
        <w:t xml:space="preserve">a besoin la commande </w:t>
      </w:r>
      <w:proofErr w:type="spellStart"/>
      <w:proofErr w:type="gramStart"/>
      <w:r w:rsidR="000E524A">
        <w:t>jsp:useBean</w:t>
      </w:r>
      <w:proofErr w:type="spellEnd"/>
      <w:proofErr w:type="gramEnd"/>
      <w:r w:rsidR="000E524A">
        <w:t xml:space="preserve"> dans le body.</w:t>
      </w:r>
    </w:p>
    <w:p w14:paraId="3180E799" w14:textId="21FCFEF3" w:rsidR="00D50296" w:rsidRDefault="00D50296" w:rsidP="00D50296">
      <w:pPr>
        <w:pStyle w:val="berschrift2"/>
      </w:pPr>
      <w:bookmarkStart w:id="42" w:name="_Toc138426204"/>
      <w:r w:rsidRPr="00D50296">
        <w:t>TT07 -</w:t>
      </w:r>
      <w:r w:rsidR="00DD3A49">
        <w:t xml:space="preserve"> </w:t>
      </w:r>
      <w:r w:rsidR="00DD3A49" w:rsidRPr="00DD3A49">
        <w:t>Création et utilisation d'une servlet</w:t>
      </w:r>
      <w:bookmarkEnd w:id="42"/>
    </w:p>
    <w:p w14:paraId="01CD6F39" w14:textId="705C3232" w:rsidR="00D52AFB" w:rsidRPr="00D52AFB" w:rsidRDefault="00D52AFB" w:rsidP="00D52AFB">
      <w:pPr>
        <w:pStyle w:val="berschrift3"/>
      </w:pPr>
      <w:bookmarkStart w:id="43" w:name="_Toc138426205"/>
      <w:r>
        <w:t>Partie 1</w:t>
      </w:r>
      <w:bookmarkEnd w:id="43"/>
    </w:p>
    <w:p w14:paraId="0CBE7689" w14:textId="6B743851" w:rsidR="00831A3A" w:rsidRPr="00831A3A" w:rsidRDefault="00831A3A" w:rsidP="00831A3A">
      <w:pPr>
        <w:pStyle w:val="TxtJustifi"/>
      </w:pPr>
      <w:r>
        <w:t>On créer un nouveau servlet :</w:t>
      </w:r>
    </w:p>
    <w:p w14:paraId="378FE33C" w14:textId="2DF5A004" w:rsidR="00DD3A49" w:rsidRDefault="00831A3A" w:rsidP="00DD3A49">
      <w:pPr>
        <w:pStyle w:val="TxtJustifi"/>
      </w:pPr>
      <w:r>
        <w:rPr>
          <w:noProof/>
        </w:rPr>
        <w:lastRenderedPageBreak/>
        <mc:AlternateContent>
          <mc:Choice Requires="wpi">
            <w:drawing>
              <wp:anchor distT="0" distB="0" distL="114300" distR="114300" simplePos="0" relativeHeight="251669504" behindDoc="0" locked="0" layoutInCell="1" allowOverlap="1" wp14:anchorId="5C6083AF" wp14:editId="13BE8FC7">
                <wp:simplePos x="0" y="0"/>
                <wp:positionH relativeFrom="column">
                  <wp:posOffset>2290259</wp:posOffset>
                </wp:positionH>
                <wp:positionV relativeFrom="paragraph">
                  <wp:posOffset>1068738</wp:posOffset>
                </wp:positionV>
                <wp:extent cx="662400" cy="9360"/>
                <wp:effectExtent l="95250" t="133350" r="118745" b="162560"/>
                <wp:wrapNone/>
                <wp:docPr id="68" name="Freihand 68"/>
                <wp:cNvGraphicFramePr/>
                <a:graphic xmlns:a="http://schemas.openxmlformats.org/drawingml/2006/main">
                  <a:graphicData uri="http://schemas.microsoft.com/office/word/2010/wordprocessingInk">
                    <w14:contentPart bwMode="auto" r:id="rId95">
                      <w14:nvContentPartPr>
                        <w14:cNvContentPartPr/>
                      </w14:nvContentPartPr>
                      <w14:xfrm>
                        <a:off x="0" y="0"/>
                        <a:ext cx="662400" cy="9360"/>
                      </w14:xfrm>
                    </w14:contentPart>
                  </a:graphicData>
                </a:graphic>
              </wp:anchor>
            </w:drawing>
          </mc:Choice>
          <mc:Fallback>
            <w:pict>
              <v:shape w14:anchorId="16D0D003" id="Freihand 68" o:spid="_x0000_s1026" type="#_x0000_t75" style="position:absolute;margin-left:176.1pt;margin-top:75.65pt;width:60.65pt;height:17.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">
                <v:imagedata r:id="rId96" o:title=""/>
              </v:shape>
            </w:pict>
          </mc:Fallback>
        </mc:AlternateContent>
      </w:r>
      <w:r w:rsidRPr="00831A3A">
        <w:rPr>
          <w:noProof/>
        </w:rPr>
        <w:drawing>
          <wp:inline distT="0" distB="0" distL="0" distR="0" wp14:anchorId="0AD6043F" wp14:editId="4F6D9AC2">
            <wp:extent cx="4753638" cy="1219370"/>
            <wp:effectExtent l="0" t="0" r="889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638" cy="1219370"/>
                    </a:xfrm>
                    <a:prstGeom prst="rect">
                      <a:avLst/>
                    </a:prstGeom>
                  </pic:spPr>
                </pic:pic>
              </a:graphicData>
            </a:graphic>
          </wp:inline>
        </w:drawing>
      </w:r>
    </w:p>
    <w:p w14:paraId="43089158" w14:textId="65FD687F" w:rsidR="00831A3A" w:rsidRDefault="00E354D8" w:rsidP="00DD3A49">
      <w:pPr>
        <w:pStyle w:val="TxtJustifi"/>
      </w:pPr>
      <w:r>
        <w:t xml:space="preserve">On la place dans le package </w:t>
      </w:r>
      <w:proofErr w:type="spellStart"/>
      <w:r>
        <w:t>workers</w:t>
      </w:r>
      <w:proofErr w:type="spellEnd"/>
      <w:r>
        <w:t> :</w:t>
      </w:r>
    </w:p>
    <w:p w14:paraId="459EBFB4" w14:textId="28F5A971" w:rsidR="00E354D8" w:rsidRDefault="00E354D8" w:rsidP="00DD3A49">
      <w:pPr>
        <w:pStyle w:val="TxtJustifi"/>
      </w:pPr>
      <w:r w:rsidRPr="00E354D8">
        <w:rPr>
          <w:noProof/>
        </w:rPr>
        <w:drawing>
          <wp:inline distT="0" distB="0" distL="0" distR="0" wp14:anchorId="4592A645" wp14:editId="22AE75C6">
            <wp:extent cx="6188710" cy="2107565"/>
            <wp:effectExtent l="0" t="0" r="2540" b="6985"/>
            <wp:docPr id="69" name="Grafik 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nthält.&#10;&#10;Automatisch generierte Beschreibung"/>
                    <pic:cNvPicPr/>
                  </pic:nvPicPr>
                  <pic:blipFill>
                    <a:blip r:embed="rId98"/>
                    <a:stretch>
                      <a:fillRect/>
                    </a:stretch>
                  </pic:blipFill>
                  <pic:spPr>
                    <a:xfrm>
                      <a:off x="0" y="0"/>
                      <a:ext cx="6188710" cy="2107565"/>
                    </a:xfrm>
                    <a:prstGeom prst="rect">
                      <a:avLst/>
                    </a:prstGeom>
                  </pic:spPr>
                </pic:pic>
              </a:graphicData>
            </a:graphic>
          </wp:inline>
        </w:drawing>
      </w:r>
    </w:p>
    <w:p w14:paraId="73721F5A" w14:textId="53DB7D93" w:rsidR="00E354D8" w:rsidRPr="005407B8" w:rsidRDefault="005407B8" w:rsidP="00DD3A49">
      <w:pPr>
        <w:pStyle w:val="TxtJustifi"/>
        <w:rPr>
          <w:lang w:val="en-US"/>
        </w:rPr>
      </w:pPr>
      <w:r w:rsidRPr="005407B8">
        <w:rPr>
          <w:lang w:val="en-US"/>
        </w:rPr>
        <w:t xml:space="preserve">On </w:t>
      </w:r>
      <w:proofErr w:type="spellStart"/>
      <w:r w:rsidRPr="005407B8">
        <w:rPr>
          <w:lang w:val="en-US"/>
        </w:rPr>
        <w:t>coche</w:t>
      </w:r>
      <w:proofErr w:type="spellEnd"/>
      <w:r w:rsidRPr="005407B8">
        <w:rPr>
          <w:lang w:val="en-US"/>
        </w:rPr>
        <w:t xml:space="preserve"> le </w:t>
      </w:r>
      <w:r w:rsidR="00A60D3E" w:rsidRPr="005407B8">
        <w:rPr>
          <w:lang w:val="en-US"/>
        </w:rPr>
        <w:t>case:</w:t>
      </w:r>
      <w:r w:rsidRPr="005407B8">
        <w:rPr>
          <w:lang w:val="en-US"/>
        </w:rPr>
        <w:t xml:space="preserve"> add information to </w:t>
      </w:r>
      <w:r>
        <w:rPr>
          <w:lang w:val="en-US"/>
        </w:rPr>
        <w:t>deployment descriptor</w:t>
      </w:r>
    </w:p>
    <w:p w14:paraId="14B1886E" w14:textId="169CC0BF" w:rsidR="005407B8" w:rsidRDefault="005407B8" w:rsidP="00DD3A49">
      <w:pPr>
        <w:pStyle w:val="TxtJustifi"/>
      </w:pPr>
      <w:r w:rsidRPr="005407B8">
        <w:rPr>
          <w:noProof/>
        </w:rPr>
        <w:drawing>
          <wp:inline distT="0" distB="0" distL="0" distR="0" wp14:anchorId="169B1B2F" wp14:editId="5B630215">
            <wp:extent cx="6188710" cy="2218055"/>
            <wp:effectExtent l="0" t="0" r="2540" b="0"/>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99"/>
                    <a:stretch>
                      <a:fillRect/>
                    </a:stretch>
                  </pic:blipFill>
                  <pic:spPr>
                    <a:xfrm>
                      <a:off x="0" y="0"/>
                      <a:ext cx="6188710" cy="2218055"/>
                    </a:xfrm>
                    <a:prstGeom prst="rect">
                      <a:avLst/>
                    </a:prstGeom>
                  </pic:spPr>
                </pic:pic>
              </a:graphicData>
            </a:graphic>
          </wp:inline>
        </w:drawing>
      </w:r>
    </w:p>
    <w:p w14:paraId="49965F7B" w14:textId="7D0BCB25" w:rsidR="00E354D8" w:rsidRDefault="00A60D3E" w:rsidP="00DD3A49">
      <w:pPr>
        <w:pStyle w:val="TxtJustifi"/>
      </w:pPr>
      <w:r>
        <w:t>Si on run le file, il l’ouvre, mais il y a une url différente :</w:t>
      </w:r>
    </w:p>
    <w:p w14:paraId="340F7BCE" w14:textId="683C3C92" w:rsidR="00A60D3E" w:rsidRDefault="0018406C" w:rsidP="00DD3A49">
      <w:pPr>
        <w:pStyle w:val="TxtJustifi"/>
      </w:pPr>
      <w:r w:rsidRPr="0018406C">
        <w:rPr>
          <w:noProof/>
        </w:rPr>
        <w:drawing>
          <wp:inline distT="0" distB="0" distL="0" distR="0" wp14:anchorId="7333B0C6" wp14:editId="69381960">
            <wp:extent cx="3950898" cy="802174"/>
            <wp:effectExtent l="0" t="0" r="0" b="0"/>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00"/>
                    <a:stretch>
                      <a:fillRect/>
                    </a:stretch>
                  </pic:blipFill>
                  <pic:spPr>
                    <a:xfrm>
                      <a:off x="0" y="0"/>
                      <a:ext cx="3963100" cy="804652"/>
                    </a:xfrm>
                    <a:prstGeom prst="rect">
                      <a:avLst/>
                    </a:prstGeom>
                  </pic:spPr>
                </pic:pic>
              </a:graphicData>
            </a:graphic>
          </wp:inline>
        </w:drawing>
      </w:r>
    </w:p>
    <w:p w14:paraId="69ECAC57" w14:textId="2F90A738" w:rsidR="0018406C" w:rsidRDefault="00B25910" w:rsidP="00DD3A49">
      <w:pPr>
        <w:pStyle w:val="TxtJustifi"/>
      </w:pPr>
      <w:r w:rsidRPr="00B25910">
        <w:t xml:space="preserve">L'url est </w:t>
      </w:r>
      <w:proofErr w:type="gramStart"/>
      <w:r w:rsidRPr="00B25910">
        <w:t>composé</w:t>
      </w:r>
      <w:proofErr w:type="gramEnd"/>
      <w:r w:rsidRPr="00B25910">
        <w:t xml:space="preserve"> du chemin de </w:t>
      </w:r>
      <w:proofErr w:type="spellStart"/>
      <w:r w:rsidRPr="00B25910">
        <w:t>context</w:t>
      </w:r>
      <w:proofErr w:type="spellEnd"/>
      <w:r w:rsidRPr="00B25910">
        <w:t xml:space="preserve"> correspondant au nom du projet, stocké dans context.xml, et de l'url-pattern de la servlet défini dans le fichier web.xml</w:t>
      </w:r>
    </w:p>
    <w:p w14:paraId="5B6BED4D" w14:textId="4ABA5D89" w:rsidR="00B25910" w:rsidRDefault="00B25910" w:rsidP="00DD3A49">
      <w:pPr>
        <w:pStyle w:val="TxtJustifi"/>
      </w:pPr>
      <w:r>
        <w:rPr>
          <w:noProof/>
        </w:rPr>
        <w:drawing>
          <wp:inline distT="0" distB="0" distL="0" distR="0" wp14:anchorId="474E6969" wp14:editId="15DBBE25">
            <wp:extent cx="3933645" cy="884884"/>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5240" cy="889742"/>
                    </a:xfrm>
                    <a:prstGeom prst="rect">
                      <a:avLst/>
                    </a:prstGeom>
                  </pic:spPr>
                </pic:pic>
              </a:graphicData>
            </a:graphic>
          </wp:inline>
        </w:drawing>
      </w:r>
    </w:p>
    <w:p w14:paraId="6AA33A44" w14:textId="2D76F0F3" w:rsidR="00B25910" w:rsidRDefault="004E28D4" w:rsidP="00DD3A49">
      <w:pPr>
        <w:pStyle w:val="TxtJustifi"/>
      </w:pPr>
      <w:r w:rsidRPr="004E28D4">
        <w:lastRenderedPageBreak/>
        <w:t>La balise &lt;servlet-mapping&gt; est utilisée pour définir l'url-mapping, c’est-à-dire l’adresse à laquelle il faudra accéder pour voir cette Servlet.</w:t>
      </w:r>
    </w:p>
    <w:p w14:paraId="07CD1ABB" w14:textId="24F1A32B" w:rsidR="004E28D4" w:rsidRDefault="004E28D4" w:rsidP="00DD3A49">
      <w:pPr>
        <w:pStyle w:val="TxtJustifi"/>
      </w:pPr>
      <w:r>
        <w:rPr>
          <w:noProof/>
        </w:rPr>
        <w:drawing>
          <wp:inline distT="0" distB="0" distL="0" distR="0" wp14:anchorId="7BA9B0E6" wp14:editId="78BBF4A2">
            <wp:extent cx="4661834" cy="2549994"/>
            <wp:effectExtent l="0" t="0" r="5715" b="3175"/>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pic:nvPicPr>
                  <pic:blipFill>
                    <a:blip r:embed="rId102"/>
                    <a:stretch>
                      <a:fillRect/>
                    </a:stretch>
                  </pic:blipFill>
                  <pic:spPr>
                    <a:xfrm>
                      <a:off x="0" y="0"/>
                      <a:ext cx="4673004" cy="2556104"/>
                    </a:xfrm>
                    <a:prstGeom prst="rect">
                      <a:avLst/>
                    </a:prstGeom>
                  </pic:spPr>
                </pic:pic>
              </a:graphicData>
            </a:graphic>
          </wp:inline>
        </w:drawing>
      </w:r>
    </w:p>
    <w:p w14:paraId="650D66BC" w14:textId="1CC81AF0" w:rsidR="004E4ED2" w:rsidRDefault="00D52AFB" w:rsidP="00DD3A49">
      <w:pPr>
        <w:pStyle w:val="TxtJustifi"/>
      </w:pPr>
      <w:r>
        <w:t xml:space="preserve">Pour obtenir </w:t>
      </w:r>
      <w:r w:rsidR="008F0409">
        <w:t>l’url suivant pour accéder au fichier servlet on doit appliquer ce code :</w:t>
      </w:r>
    </w:p>
    <w:p w14:paraId="43BE2BA6" w14:textId="308AC7BF" w:rsidR="008F0409" w:rsidRDefault="009C604F" w:rsidP="00DD3A49">
      <w:pPr>
        <w:pStyle w:val="TxtJustifi"/>
      </w:pPr>
      <w:proofErr w:type="gramStart"/>
      <w:r w:rsidRPr="009C604F">
        <w:t>localhost:</w:t>
      </w:r>
      <w:proofErr w:type="gramEnd"/>
      <w:r w:rsidRPr="009C604F">
        <w:t>808</w:t>
      </w:r>
      <w:r>
        <w:t>5</w:t>
      </w:r>
      <w:r w:rsidRPr="009C604F">
        <w:t>/Path/File</w:t>
      </w:r>
    </w:p>
    <w:p w14:paraId="571DB29E" w14:textId="1A833A21" w:rsidR="009C604F" w:rsidRDefault="00E956E3" w:rsidP="00DD3A49">
      <w:pPr>
        <w:pStyle w:val="TxtJustifi"/>
      </w:pPr>
      <w:r>
        <w:t>Dans le fichier context.xml :</w:t>
      </w:r>
    </w:p>
    <w:p w14:paraId="3759CCAB" w14:textId="602FC36E" w:rsidR="00E956E3" w:rsidRDefault="00E956E3" w:rsidP="00DD3A49">
      <w:pPr>
        <w:pStyle w:val="TxtJustifi"/>
      </w:pPr>
      <w:r w:rsidRPr="00E956E3">
        <w:rPr>
          <w:noProof/>
        </w:rPr>
        <w:drawing>
          <wp:inline distT="0" distB="0" distL="0" distR="0" wp14:anchorId="74D9D98E" wp14:editId="2970FB75">
            <wp:extent cx="5313872" cy="923630"/>
            <wp:effectExtent l="0" t="0" r="127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8220" cy="926124"/>
                    </a:xfrm>
                    <a:prstGeom prst="rect">
                      <a:avLst/>
                    </a:prstGeom>
                  </pic:spPr>
                </pic:pic>
              </a:graphicData>
            </a:graphic>
          </wp:inline>
        </w:drawing>
      </w:r>
    </w:p>
    <w:p w14:paraId="23692D8D" w14:textId="27A55686" w:rsidR="00E956E3" w:rsidRDefault="00E956E3" w:rsidP="00DD3A49">
      <w:pPr>
        <w:pStyle w:val="TxtJustifi"/>
      </w:pPr>
      <w:r>
        <w:t xml:space="preserve">Dans le </w:t>
      </w:r>
      <w:r w:rsidR="006708E1">
        <w:t>fichier web.xml :</w:t>
      </w:r>
    </w:p>
    <w:p w14:paraId="379CB168" w14:textId="548FB6D9" w:rsidR="008721B8" w:rsidRDefault="006708E1" w:rsidP="008721B8">
      <w:pPr>
        <w:pStyle w:val="TxtJustifi"/>
      </w:pPr>
      <w:r w:rsidRPr="006708E1">
        <w:rPr>
          <w:noProof/>
        </w:rPr>
        <w:drawing>
          <wp:inline distT="0" distB="0" distL="0" distR="0" wp14:anchorId="65801B90" wp14:editId="6F6EE82A">
            <wp:extent cx="6188710" cy="2286635"/>
            <wp:effectExtent l="0" t="0" r="2540" b="0"/>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04"/>
                    <a:stretch>
                      <a:fillRect/>
                    </a:stretch>
                  </pic:blipFill>
                  <pic:spPr>
                    <a:xfrm>
                      <a:off x="0" y="0"/>
                      <a:ext cx="6188710" cy="2286635"/>
                    </a:xfrm>
                    <a:prstGeom prst="rect">
                      <a:avLst/>
                    </a:prstGeom>
                  </pic:spPr>
                </pic:pic>
              </a:graphicData>
            </a:graphic>
          </wp:inline>
        </w:drawing>
      </w:r>
    </w:p>
    <w:p w14:paraId="286683DE" w14:textId="32644064" w:rsidR="008721B8" w:rsidRDefault="008721B8" w:rsidP="008721B8">
      <w:pPr>
        <w:pStyle w:val="TxtJustifi"/>
      </w:pPr>
      <w:r>
        <w:t>Résultat :</w:t>
      </w:r>
    </w:p>
    <w:p w14:paraId="4B07126C" w14:textId="58845A62" w:rsidR="008721B8" w:rsidRDefault="008721B8" w:rsidP="008721B8">
      <w:pPr>
        <w:pStyle w:val="TxtJustifi"/>
      </w:pPr>
      <w:r w:rsidRPr="008721B8">
        <w:rPr>
          <w:noProof/>
        </w:rPr>
        <w:drawing>
          <wp:inline distT="0" distB="0" distL="0" distR="0" wp14:anchorId="688C49AD" wp14:editId="68F35726">
            <wp:extent cx="4191585" cy="943107"/>
            <wp:effectExtent l="0" t="0" r="0" b="9525"/>
            <wp:docPr id="78" name="Grafik 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descr="Ein Bild, das Text enthält.&#10;&#10;Automatisch generierte Beschreibung"/>
                    <pic:cNvPicPr/>
                  </pic:nvPicPr>
                  <pic:blipFill>
                    <a:blip r:embed="rId105"/>
                    <a:stretch>
                      <a:fillRect/>
                    </a:stretch>
                  </pic:blipFill>
                  <pic:spPr>
                    <a:xfrm>
                      <a:off x="0" y="0"/>
                      <a:ext cx="4191585" cy="943107"/>
                    </a:xfrm>
                    <a:prstGeom prst="rect">
                      <a:avLst/>
                    </a:prstGeom>
                  </pic:spPr>
                </pic:pic>
              </a:graphicData>
            </a:graphic>
          </wp:inline>
        </w:drawing>
      </w:r>
    </w:p>
    <w:p w14:paraId="08E19A56" w14:textId="5E509536" w:rsidR="004E28D4" w:rsidRDefault="006708E1" w:rsidP="006708E1">
      <w:pPr>
        <w:pStyle w:val="berschrift3"/>
      </w:pPr>
      <w:bookmarkStart w:id="44" w:name="_Toc138426206"/>
      <w:r w:rsidRPr="006708E1">
        <w:lastRenderedPageBreak/>
        <w:t>Partie 2</w:t>
      </w:r>
      <w:bookmarkEnd w:id="44"/>
    </w:p>
    <w:p w14:paraId="54792A6F" w14:textId="6A775739" w:rsidR="00C366F4" w:rsidRPr="00C366F4" w:rsidRDefault="00C366F4" w:rsidP="00C366F4">
      <w:pPr>
        <w:pStyle w:val="TxtJustifi"/>
      </w:pPr>
      <w:r>
        <w:t xml:space="preserve">Maintenant j’ai rajouté le index.html qui demande de se loger. Et si on </w:t>
      </w:r>
      <w:r w:rsidR="00D97E8A">
        <w:t>clique sur soumettre, on va vers la page servlet :</w:t>
      </w:r>
    </w:p>
    <w:p w14:paraId="12ED8729" w14:textId="1AFD75A5" w:rsidR="006708E1" w:rsidRDefault="00A92EC9" w:rsidP="006708E1">
      <w:pPr>
        <w:pStyle w:val="TxtJustifi"/>
      </w:pPr>
      <w:r w:rsidRPr="00A92EC9">
        <w:rPr>
          <w:noProof/>
        </w:rPr>
        <w:drawing>
          <wp:inline distT="0" distB="0" distL="0" distR="0" wp14:anchorId="0896FE02" wp14:editId="4B08FDCE">
            <wp:extent cx="6188710" cy="1406525"/>
            <wp:effectExtent l="0" t="0" r="2540" b="3175"/>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106"/>
                    <a:stretch>
                      <a:fillRect/>
                    </a:stretch>
                  </pic:blipFill>
                  <pic:spPr>
                    <a:xfrm>
                      <a:off x="0" y="0"/>
                      <a:ext cx="6188710" cy="1406525"/>
                    </a:xfrm>
                    <a:prstGeom prst="rect">
                      <a:avLst/>
                    </a:prstGeom>
                  </pic:spPr>
                </pic:pic>
              </a:graphicData>
            </a:graphic>
          </wp:inline>
        </w:drawing>
      </w:r>
    </w:p>
    <w:p w14:paraId="32BD3A80" w14:textId="26946AB1" w:rsidR="00D97E8A" w:rsidRDefault="00D97E8A" w:rsidP="006708E1">
      <w:pPr>
        <w:pStyle w:val="TxtJustifi"/>
      </w:pPr>
      <w:r>
        <w:t>Page servlet :</w:t>
      </w:r>
    </w:p>
    <w:p w14:paraId="26CDC884" w14:textId="37B2CEDA" w:rsidR="00D97E8A" w:rsidRDefault="00D97E8A" w:rsidP="006708E1">
      <w:pPr>
        <w:pStyle w:val="TxtJustifi"/>
      </w:pPr>
      <w:r w:rsidRPr="00D97E8A">
        <w:rPr>
          <w:noProof/>
        </w:rPr>
        <w:drawing>
          <wp:inline distT="0" distB="0" distL="0" distR="0" wp14:anchorId="452A3E0C" wp14:editId="009B392A">
            <wp:extent cx="4782217" cy="1571844"/>
            <wp:effectExtent l="0" t="0" r="0" b="9525"/>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7"/>
                    <a:stretch>
                      <a:fillRect/>
                    </a:stretch>
                  </pic:blipFill>
                  <pic:spPr>
                    <a:xfrm>
                      <a:off x="0" y="0"/>
                      <a:ext cx="4782217" cy="1571844"/>
                    </a:xfrm>
                    <a:prstGeom prst="rect">
                      <a:avLst/>
                    </a:prstGeom>
                  </pic:spPr>
                </pic:pic>
              </a:graphicData>
            </a:graphic>
          </wp:inline>
        </w:drawing>
      </w:r>
    </w:p>
    <w:p w14:paraId="61B64860" w14:textId="1B20F995" w:rsidR="00246332" w:rsidRDefault="00246332" w:rsidP="006708E1">
      <w:pPr>
        <w:pStyle w:val="TxtJustifi"/>
      </w:pPr>
      <w:r>
        <w:t>Code dans le fichier index.html :</w:t>
      </w:r>
    </w:p>
    <w:p w14:paraId="5B138AB1" w14:textId="75DBB3CA" w:rsidR="00246332" w:rsidRDefault="00246332" w:rsidP="006708E1">
      <w:pPr>
        <w:pStyle w:val="TxtJustifi"/>
      </w:pPr>
      <w:r w:rsidRPr="00246332">
        <w:rPr>
          <w:noProof/>
        </w:rPr>
        <w:drawing>
          <wp:inline distT="0" distB="0" distL="0" distR="0" wp14:anchorId="088D562E" wp14:editId="36F82E98">
            <wp:extent cx="6188710" cy="1546860"/>
            <wp:effectExtent l="0" t="0" r="2540" b="0"/>
            <wp:docPr id="83" name="Grafik 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Text enthält.&#10;&#10;Automatisch generierte Beschreibung"/>
                    <pic:cNvPicPr/>
                  </pic:nvPicPr>
                  <pic:blipFill>
                    <a:blip r:embed="rId108"/>
                    <a:stretch>
                      <a:fillRect/>
                    </a:stretch>
                  </pic:blipFill>
                  <pic:spPr>
                    <a:xfrm>
                      <a:off x="0" y="0"/>
                      <a:ext cx="6188710" cy="1546860"/>
                    </a:xfrm>
                    <a:prstGeom prst="rect">
                      <a:avLst/>
                    </a:prstGeom>
                  </pic:spPr>
                </pic:pic>
              </a:graphicData>
            </a:graphic>
          </wp:inline>
        </w:drawing>
      </w:r>
    </w:p>
    <w:p w14:paraId="1CFA2280" w14:textId="3DA594A4" w:rsidR="00A92EC9" w:rsidRDefault="006C7670" w:rsidP="006708E1">
      <w:pPr>
        <w:pStyle w:val="TxtJustifi"/>
      </w:pPr>
      <w:r>
        <w:t>Code dans le fichier servlet :</w:t>
      </w:r>
    </w:p>
    <w:p w14:paraId="40F45F7D" w14:textId="619E9F0B" w:rsidR="00831A3A" w:rsidRPr="00DD3A49" w:rsidRDefault="006C7670" w:rsidP="00DD3A49">
      <w:pPr>
        <w:pStyle w:val="TxtJustifi"/>
      </w:pPr>
      <w:r w:rsidRPr="006C7670">
        <w:rPr>
          <w:noProof/>
        </w:rPr>
        <w:drawing>
          <wp:inline distT="0" distB="0" distL="0" distR="0" wp14:anchorId="18167463" wp14:editId="7A838336">
            <wp:extent cx="6188710" cy="2339975"/>
            <wp:effectExtent l="0" t="0" r="2540" b="3175"/>
            <wp:docPr id="82" name="Grafik 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enthält.&#10;&#10;Automatisch generierte Beschreibung"/>
                    <pic:cNvPicPr/>
                  </pic:nvPicPr>
                  <pic:blipFill>
                    <a:blip r:embed="rId109"/>
                    <a:stretch>
                      <a:fillRect/>
                    </a:stretch>
                  </pic:blipFill>
                  <pic:spPr>
                    <a:xfrm>
                      <a:off x="0" y="0"/>
                      <a:ext cx="6188710" cy="2339975"/>
                    </a:xfrm>
                    <a:prstGeom prst="rect">
                      <a:avLst/>
                    </a:prstGeom>
                  </pic:spPr>
                </pic:pic>
              </a:graphicData>
            </a:graphic>
          </wp:inline>
        </w:drawing>
      </w:r>
    </w:p>
    <w:p w14:paraId="3945915F" w14:textId="2A5B803B" w:rsidR="00D50296" w:rsidRDefault="00D50296" w:rsidP="005656F2">
      <w:pPr>
        <w:pStyle w:val="berschrift2"/>
      </w:pPr>
      <w:bookmarkStart w:id="45" w:name="_Toc138426207"/>
      <w:r w:rsidRPr="00D50296">
        <w:lastRenderedPageBreak/>
        <w:t xml:space="preserve">TT08 </w:t>
      </w:r>
      <w:r w:rsidR="00C25174">
        <w:t>–</w:t>
      </w:r>
      <w:r w:rsidR="005656F2">
        <w:t xml:space="preserve"> Servlet, </w:t>
      </w:r>
      <w:r w:rsidR="005656F2" w:rsidRPr="005656F2">
        <w:t>Utilisation de la session</w:t>
      </w:r>
      <w:bookmarkEnd w:id="45"/>
    </w:p>
    <w:p w14:paraId="38515694" w14:textId="0FCE1B43" w:rsidR="00C25174" w:rsidRDefault="005656F2" w:rsidP="005656F2">
      <w:pPr>
        <w:pStyle w:val="berschrift3"/>
      </w:pPr>
      <w:bookmarkStart w:id="46" w:name="_Toc138426208"/>
      <w:r>
        <w:t>Code important</w:t>
      </w:r>
      <w:bookmarkEnd w:id="46"/>
    </w:p>
    <w:p w14:paraId="1A8A791C" w14:textId="7AB60687" w:rsidR="00666A1C" w:rsidRDefault="005656F2" w:rsidP="005656F2">
      <w:pPr>
        <w:pStyle w:val="TxtJustifi"/>
      </w:pPr>
      <w:r>
        <w:t xml:space="preserve">On a de nouveau la page de login. On va </w:t>
      </w:r>
      <w:r w:rsidR="005946A2">
        <w:t xml:space="preserve">vérifier si le login est OK ou pas dans </w:t>
      </w:r>
      <w:proofErr w:type="spellStart"/>
      <w:r w:rsidR="00223E0C">
        <w:t>GatewayServlet</w:t>
      </w:r>
      <w:proofErr w:type="spellEnd"/>
      <w:r w:rsidR="00666A1C">
        <w:t xml:space="preserve">. Et on va rediriger vers </w:t>
      </w:r>
      <w:r w:rsidR="00CB388C">
        <w:t>la page correspondante</w:t>
      </w:r>
      <w:r w:rsidR="00666A1C">
        <w:t> :</w:t>
      </w:r>
    </w:p>
    <w:p w14:paraId="34255324" w14:textId="16115C72" w:rsidR="000626F8" w:rsidRDefault="000626F8" w:rsidP="000626F8">
      <w:pPr>
        <w:pStyle w:val="berschrift4"/>
      </w:pPr>
      <w:bookmarkStart w:id="47" w:name="_Toc138426209"/>
      <w:r>
        <w:t>GatewayServlet.java</w:t>
      </w:r>
      <w:bookmarkEnd w:id="47"/>
    </w:p>
    <w:p w14:paraId="4243CBBC"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FF"/>
          <w:sz w:val="18"/>
          <w:szCs w:val="18"/>
          <w:lang w:val="en-US" w:eastAsia="fr-CH"/>
        </w:rPr>
        <w:t>protected</w:t>
      </w:r>
      <w:r w:rsidRPr="00CB388C">
        <w:rPr>
          <w:rFonts w:ascii="Consolas" w:hAnsi="Consolas" w:cs="Courier New"/>
          <w:color w:val="000000"/>
          <w:sz w:val="18"/>
          <w:szCs w:val="18"/>
          <w:lang w:val="en-US" w:eastAsia="fr-CH"/>
        </w:rPr>
        <w:t xml:space="preserve"> </w:t>
      </w:r>
      <w:r w:rsidRPr="00CB388C">
        <w:rPr>
          <w:rFonts w:ascii="Consolas" w:hAnsi="Consolas" w:cs="Courier New"/>
          <w:color w:val="0000FF"/>
          <w:sz w:val="18"/>
          <w:szCs w:val="18"/>
          <w:lang w:val="en-US" w:eastAsia="fr-CH"/>
        </w:rPr>
        <w:t>void</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800000"/>
          <w:sz w:val="18"/>
          <w:szCs w:val="18"/>
          <w:lang w:val="en-US" w:eastAsia="fr-CH"/>
        </w:rPr>
        <w:t>processRequest</w:t>
      </w:r>
      <w:proofErr w:type="spellEnd"/>
      <w:r w:rsidRPr="00CB388C">
        <w:rPr>
          <w:rFonts w:ascii="Consolas" w:hAnsi="Consolas" w:cs="Courier New"/>
          <w:color w:val="000000"/>
          <w:sz w:val="18"/>
          <w:szCs w:val="18"/>
          <w:lang w:val="en-US" w:eastAsia="fr-CH"/>
        </w:rPr>
        <w:t>(</w:t>
      </w:r>
      <w:proofErr w:type="spellStart"/>
      <w:proofErr w:type="gramEnd"/>
      <w:r w:rsidRPr="00CB388C">
        <w:rPr>
          <w:rFonts w:ascii="Consolas" w:hAnsi="Consolas" w:cs="Courier New"/>
          <w:color w:val="000000"/>
          <w:sz w:val="18"/>
          <w:szCs w:val="18"/>
          <w:lang w:val="en-US" w:eastAsia="fr-CH"/>
        </w:rPr>
        <w:t>HttpServletRequest</w:t>
      </w:r>
      <w:proofErr w:type="spellEnd"/>
      <w:r w:rsidRPr="00CB388C">
        <w:rPr>
          <w:rFonts w:ascii="Consolas" w:hAnsi="Consolas" w:cs="Courier New"/>
          <w:color w:val="000000"/>
          <w:sz w:val="18"/>
          <w:szCs w:val="18"/>
          <w:lang w:val="en-US" w:eastAsia="fr-CH"/>
        </w:rPr>
        <w:t xml:space="preserve"> request, </w:t>
      </w:r>
      <w:proofErr w:type="spellStart"/>
      <w:r w:rsidRPr="00CB388C">
        <w:rPr>
          <w:rFonts w:ascii="Consolas" w:hAnsi="Consolas" w:cs="Courier New"/>
          <w:color w:val="000000"/>
          <w:sz w:val="18"/>
          <w:szCs w:val="18"/>
          <w:lang w:val="en-US" w:eastAsia="fr-CH"/>
        </w:rPr>
        <w:t>HttpServletResponse</w:t>
      </w:r>
      <w:proofErr w:type="spellEnd"/>
      <w:r w:rsidRPr="00CB388C">
        <w:rPr>
          <w:rFonts w:ascii="Consolas" w:hAnsi="Consolas" w:cs="Courier New"/>
          <w:color w:val="000000"/>
          <w:sz w:val="18"/>
          <w:szCs w:val="18"/>
          <w:lang w:val="en-US" w:eastAsia="fr-CH"/>
        </w:rPr>
        <w:t xml:space="preserve"> response)</w:t>
      </w:r>
    </w:p>
    <w:p w14:paraId="3DEBB208"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0000FF"/>
          <w:sz w:val="18"/>
          <w:szCs w:val="18"/>
          <w:lang w:val="en-US" w:eastAsia="fr-CH"/>
        </w:rPr>
        <w:t>throws</w:t>
      </w: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ServletException</w:t>
      </w:r>
      <w:proofErr w:type="spellEnd"/>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IOException</w:t>
      </w:r>
      <w:proofErr w:type="spellEnd"/>
      <w:r w:rsidRPr="00CB388C">
        <w:rPr>
          <w:rFonts w:ascii="Consolas" w:hAnsi="Consolas" w:cs="Courier New"/>
          <w:color w:val="000000"/>
          <w:sz w:val="18"/>
          <w:szCs w:val="18"/>
          <w:lang w:val="en-US" w:eastAsia="fr-CH"/>
        </w:rPr>
        <w:t xml:space="preserve"> {</w:t>
      </w:r>
    </w:p>
    <w:p w14:paraId="1619A25E"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response.</w:t>
      </w:r>
      <w:r w:rsidRPr="00CB388C">
        <w:rPr>
          <w:rFonts w:ascii="Consolas" w:hAnsi="Consolas" w:cs="Courier New"/>
          <w:color w:val="800000"/>
          <w:sz w:val="18"/>
          <w:szCs w:val="18"/>
          <w:lang w:val="en-US" w:eastAsia="fr-CH"/>
        </w:rPr>
        <w:t>setContentType</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"text/</w:t>
      </w:r>
      <w:proofErr w:type="spellStart"/>
      <w:r w:rsidRPr="00CB388C">
        <w:rPr>
          <w:rFonts w:ascii="Consolas" w:hAnsi="Consolas" w:cs="Courier New"/>
          <w:color w:val="008000"/>
          <w:sz w:val="18"/>
          <w:szCs w:val="18"/>
          <w:lang w:val="en-US" w:eastAsia="fr-CH"/>
        </w:rPr>
        <w:t>html;charset</w:t>
      </w:r>
      <w:proofErr w:type="spellEnd"/>
      <w:r w:rsidRPr="00CB388C">
        <w:rPr>
          <w:rFonts w:ascii="Consolas" w:hAnsi="Consolas" w:cs="Courier New"/>
          <w:color w:val="008000"/>
          <w:sz w:val="18"/>
          <w:szCs w:val="18"/>
          <w:lang w:val="en-US" w:eastAsia="fr-CH"/>
        </w:rPr>
        <w:t>=UTF-8"</w:t>
      </w:r>
      <w:r w:rsidRPr="00CB388C">
        <w:rPr>
          <w:rFonts w:ascii="Consolas" w:hAnsi="Consolas" w:cs="Courier New"/>
          <w:color w:val="000000"/>
          <w:sz w:val="18"/>
          <w:szCs w:val="18"/>
          <w:lang w:val="en-US" w:eastAsia="fr-CH"/>
        </w:rPr>
        <w:t>);</w:t>
      </w:r>
    </w:p>
    <w:p w14:paraId="7076B23C"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//SESSION</w:t>
      </w:r>
    </w:p>
    <w:p w14:paraId="14A08995"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HttpSession</w:t>
      </w:r>
      <w:proofErr w:type="spellEnd"/>
      <w:r w:rsidRPr="00CB388C">
        <w:rPr>
          <w:rFonts w:ascii="Consolas" w:hAnsi="Consolas" w:cs="Courier New"/>
          <w:color w:val="000000"/>
          <w:sz w:val="18"/>
          <w:szCs w:val="18"/>
          <w:lang w:val="en-US" w:eastAsia="fr-CH"/>
        </w:rPr>
        <w:t xml:space="preserve"> session </w:t>
      </w:r>
      <w:r w:rsidRPr="00CB388C">
        <w:rPr>
          <w:rFonts w:ascii="Consolas" w:hAnsi="Consolas" w:cs="Courier New"/>
          <w:color w:val="FF0000"/>
          <w:sz w:val="18"/>
          <w:szCs w:val="18"/>
          <w:shd w:val="clear" w:color="auto" w:fill="F0F0F0"/>
          <w:lang w:val="en-US" w:eastAsia="fr-CH"/>
        </w:rPr>
        <w:t>=</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request.</w:t>
      </w:r>
      <w:r w:rsidRPr="00CB388C">
        <w:rPr>
          <w:rFonts w:ascii="Consolas" w:hAnsi="Consolas" w:cs="Courier New"/>
          <w:color w:val="800000"/>
          <w:sz w:val="18"/>
          <w:szCs w:val="18"/>
          <w:lang w:val="en-US" w:eastAsia="fr-CH"/>
        </w:rPr>
        <w:t>getSession</w:t>
      </w:r>
      <w:proofErr w:type="spellEnd"/>
      <w:proofErr w:type="gramEnd"/>
      <w:r w:rsidRPr="00CB388C">
        <w:rPr>
          <w:rFonts w:ascii="Consolas" w:hAnsi="Consolas" w:cs="Courier New"/>
          <w:color w:val="000000"/>
          <w:sz w:val="18"/>
          <w:szCs w:val="18"/>
          <w:lang w:val="en-US" w:eastAsia="fr-CH"/>
        </w:rPr>
        <w:t>();</w:t>
      </w:r>
    </w:p>
    <w:p w14:paraId="6DCACE40"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session.</w:t>
      </w:r>
      <w:r w:rsidRPr="00CB388C">
        <w:rPr>
          <w:rFonts w:ascii="Consolas" w:hAnsi="Consolas" w:cs="Courier New"/>
          <w:color w:val="800000"/>
          <w:sz w:val="18"/>
          <w:szCs w:val="18"/>
          <w:lang w:val="en-US" w:eastAsia="fr-CH"/>
        </w:rPr>
        <w:t>setMaxInactiveInterval</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8000C0"/>
          <w:sz w:val="18"/>
          <w:szCs w:val="18"/>
          <w:lang w:val="en-US" w:eastAsia="fr-CH"/>
        </w:rPr>
        <w:t>20</w:t>
      </w:r>
      <w:r w:rsidRPr="00CB388C">
        <w:rPr>
          <w:rFonts w:ascii="Consolas" w:hAnsi="Consolas" w:cs="Courier New"/>
          <w:color w:val="000000"/>
          <w:sz w:val="18"/>
          <w:szCs w:val="18"/>
          <w:lang w:val="en-US" w:eastAsia="fr-CH"/>
        </w:rPr>
        <w:t>);</w:t>
      </w:r>
    </w:p>
    <w:p w14:paraId="18576523"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p>
    <w:p w14:paraId="6BCFBB2A"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w:t>
      </w:r>
      <w:proofErr w:type="spellStart"/>
      <w:r w:rsidRPr="00CB388C">
        <w:rPr>
          <w:rFonts w:ascii="Consolas" w:hAnsi="Consolas" w:cs="Courier New"/>
          <w:color w:val="B0B0B0"/>
          <w:sz w:val="18"/>
          <w:szCs w:val="18"/>
          <w:lang w:val="en-US" w:eastAsia="fr-CH"/>
        </w:rPr>
        <w:t>Récupération</w:t>
      </w:r>
      <w:proofErr w:type="spellEnd"/>
      <w:r w:rsidRPr="00CB388C">
        <w:rPr>
          <w:rFonts w:ascii="Consolas" w:hAnsi="Consolas" w:cs="Courier New"/>
          <w:color w:val="B0B0B0"/>
          <w:sz w:val="18"/>
          <w:szCs w:val="18"/>
          <w:lang w:val="en-US" w:eastAsia="fr-CH"/>
        </w:rPr>
        <w:t xml:space="preserve"> login</w:t>
      </w:r>
    </w:p>
    <w:p w14:paraId="1B4C3717"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String pw </w:t>
      </w:r>
      <w:r w:rsidRPr="00CB388C">
        <w:rPr>
          <w:rFonts w:ascii="Consolas" w:hAnsi="Consolas" w:cs="Courier New"/>
          <w:color w:val="FF0000"/>
          <w:sz w:val="18"/>
          <w:szCs w:val="18"/>
          <w:shd w:val="clear" w:color="auto" w:fill="F0F0F0"/>
          <w:lang w:val="en-US" w:eastAsia="fr-CH"/>
        </w:rPr>
        <w:t>=</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request.</w:t>
      </w:r>
      <w:r w:rsidRPr="00CB388C">
        <w:rPr>
          <w:rFonts w:ascii="Consolas" w:hAnsi="Consolas" w:cs="Courier New"/>
          <w:color w:val="800000"/>
          <w:sz w:val="18"/>
          <w:szCs w:val="18"/>
          <w:lang w:val="en-US" w:eastAsia="fr-CH"/>
        </w:rPr>
        <w:t>getParameter</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"password"</w:t>
      </w:r>
      <w:r w:rsidRPr="00CB388C">
        <w:rPr>
          <w:rFonts w:ascii="Consolas" w:hAnsi="Consolas" w:cs="Courier New"/>
          <w:color w:val="000000"/>
          <w:sz w:val="18"/>
          <w:szCs w:val="18"/>
          <w:lang w:val="en-US" w:eastAsia="fr-CH"/>
        </w:rPr>
        <w:t>);</w:t>
      </w:r>
    </w:p>
    <w:p w14:paraId="55EA3882"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String username </w:t>
      </w:r>
      <w:r w:rsidRPr="00CB388C">
        <w:rPr>
          <w:rFonts w:ascii="Consolas" w:hAnsi="Consolas" w:cs="Courier New"/>
          <w:color w:val="FF0000"/>
          <w:sz w:val="18"/>
          <w:szCs w:val="18"/>
          <w:shd w:val="clear" w:color="auto" w:fill="F0F0F0"/>
          <w:lang w:val="en-US" w:eastAsia="fr-CH"/>
        </w:rPr>
        <w:t>=</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request.</w:t>
      </w:r>
      <w:r w:rsidRPr="00CB388C">
        <w:rPr>
          <w:rFonts w:ascii="Consolas" w:hAnsi="Consolas" w:cs="Courier New"/>
          <w:color w:val="800000"/>
          <w:sz w:val="18"/>
          <w:szCs w:val="18"/>
          <w:lang w:val="en-US" w:eastAsia="fr-CH"/>
        </w:rPr>
        <w:t>getParameter</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"username"</w:t>
      </w:r>
      <w:r w:rsidRPr="00CB388C">
        <w:rPr>
          <w:rFonts w:ascii="Consolas" w:hAnsi="Consolas" w:cs="Courier New"/>
          <w:color w:val="000000"/>
          <w:sz w:val="18"/>
          <w:szCs w:val="18"/>
          <w:lang w:val="en-US" w:eastAsia="fr-CH"/>
        </w:rPr>
        <w:t>);</w:t>
      </w:r>
    </w:p>
    <w:p w14:paraId="1586B430"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p>
    <w:p w14:paraId="6BBB4A8F"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 xml:space="preserve">//check if login </w:t>
      </w:r>
      <w:proofErr w:type="spellStart"/>
      <w:r w:rsidRPr="00CB388C">
        <w:rPr>
          <w:rFonts w:ascii="Consolas" w:hAnsi="Consolas" w:cs="Courier New"/>
          <w:color w:val="B0B0B0"/>
          <w:sz w:val="18"/>
          <w:szCs w:val="18"/>
          <w:lang w:val="en-US" w:eastAsia="fr-CH"/>
        </w:rPr>
        <w:t>est</w:t>
      </w:r>
      <w:proofErr w:type="spellEnd"/>
      <w:r w:rsidRPr="00CB388C">
        <w:rPr>
          <w:rFonts w:ascii="Consolas" w:hAnsi="Consolas" w:cs="Courier New"/>
          <w:color w:val="B0B0B0"/>
          <w:sz w:val="18"/>
          <w:szCs w:val="18"/>
          <w:lang w:val="en-US" w:eastAsia="fr-CH"/>
        </w:rPr>
        <w:t xml:space="preserve"> </w:t>
      </w:r>
      <w:proofErr w:type="spellStart"/>
      <w:r w:rsidRPr="00CB388C">
        <w:rPr>
          <w:rFonts w:ascii="Consolas" w:hAnsi="Consolas" w:cs="Courier New"/>
          <w:color w:val="B0B0B0"/>
          <w:sz w:val="18"/>
          <w:szCs w:val="18"/>
          <w:lang w:val="en-US" w:eastAsia="fr-CH"/>
        </w:rPr>
        <w:t>correcte</w:t>
      </w:r>
      <w:proofErr w:type="spellEnd"/>
    </w:p>
    <w:p w14:paraId="0B2847D7"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0000FF"/>
          <w:sz w:val="18"/>
          <w:szCs w:val="18"/>
          <w:lang w:val="en-US" w:eastAsia="fr-CH"/>
        </w:rPr>
        <w:t>if</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username.</w:t>
      </w:r>
      <w:r w:rsidRPr="00CB388C">
        <w:rPr>
          <w:rFonts w:ascii="Consolas" w:hAnsi="Consolas" w:cs="Courier New"/>
          <w:color w:val="800000"/>
          <w:sz w:val="18"/>
          <w:szCs w:val="18"/>
          <w:lang w:val="en-US" w:eastAsia="fr-CH"/>
        </w:rPr>
        <w:t>equals</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"user"</w:t>
      </w:r>
      <w:r w:rsidRPr="00CB388C">
        <w:rPr>
          <w:rFonts w:ascii="Consolas" w:hAnsi="Consolas" w:cs="Courier New"/>
          <w:color w:val="000000"/>
          <w:sz w:val="18"/>
          <w:szCs w:val="18"/>
          <w:lang w:val="en-US" w:eastAsia="fr-CH"/>
        </w:rPr>
        <w:t xml:space="preserve">) </w:t>
      </w:r>
      <w:r w:rsidRPr="00CB388C">
        <w:rPr>
          <w:rFonts w:ascii="Consolas" w:hAnsi="Consolas" w:cs="Courier New"/>
          <w:color w:val="FF0000"/>
          <w:sz w:val="18"/>
          <w:szCs w:val="18"/>
          <w:shd w:val="clear" w:color="auto" w:fill="F0F0F0"/>
          <w:lang w:val="en-US" w:eastAsia="fr-CH"/>
        </w:rPr>
        <w:t>&amp;&amp;</w:t>
      </w: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pw.</w:t>
      </w:r>
      <w:r w:rsidRPr="00CB388C">
        <w:rPr>
          <w:rFonts w:ascii="Consolas" w:hAnsi="Consolas" w:cs="Courier New"/>
          <w:color w:val="800000"/>
          <w:sz w:val="18"/>
          <w:szCs w:val="18"/>
          <w:lang w:val="en-US" w:eastAsia="fr-CH"/>
        </w:rPr>
        <w:t>equals</w:t>
      </w:r>
      <w:proofErr w:type="spell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"pass"</w:t>
      </w:r>
      <w:r w:rsidRPr="00CB388C">
        <w:rPr>
          <w:rFonts w:ascii="Consolas" w:hAnsi="Consolas" w:cs="Courier New"/>
          <w:color w:val="000000"/>
          <w:sz w:val="18"/>
          <w:szCs w:val="18"/>
          <w:lang w:val="en-US" w:eastAsia="fr-CH"/>
        </w:rPr>
        <w:t>)) {</w:t>
      </w:r>
    </w:p>
    <w:p w14:paraId="2358A832"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//BEANS</w:t>
      </w:r>
    </w:p>
    <w:p w14:paraId="1B395CA2" w14:textId="77777777" w:rsidR="00CB388C" w:rsidRPr="00AC3727"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r w:rsidRPr="00AC3727">
        <w:rPr>
          <w:rFonts w:ascii="Consolas" w:hAnsi="Consolas" w:cs="Courier New"/>
          <w:color w:val="000000"/>
          <w:sz w:val="18"/>
          <w:szCs w:val="18"/>
          <w:lang w:val="en-US" w:eastAsia="fr-CH"/>
        </w:rPr>
        <w:t>BeanInfo</w:t>
      </w:r>
      <w:proofErr w:type="spellEnd"/>
      <w:r w:rsidRPr="00AC3727">
        <w:rPr>
          <w:rFonts w:ascii="Consolas" w:hAnsi="Consolas" w:cs="Courier New"/>
          <w:color w:val="000000"/>
          <w:sz w:val="18"/>
          <w:szCs w:val="18"/>
          <w:lang w:val="en-US" w:eastAsia="fr-CH"/>
        </w:rPr>
        <w:t xml:space="preserve"> info </w:t>
      </w:r>
      <w:r w:rsidRPr="00AC3727">
        <w:rPr>
          <w:rFonts w:ascii="Consolas" w:hAnsi="Consolas" w:cs="Courier New"/>
          <w:color w:val="FF0000"/>
          <w:sz w:val="18"/>
          <w:szCs w:val="18"/>
          <w:shd w:val="clear" w:color="auto" w:fill="F0F0F0"/>
          <w:lang w:val="en-US" w:eastAsia="fr-CH"/>
        </w:rPr>
        <w:t>=</w:t>
      </w:r>
      <w:r w:rsidRPr="00AC3727">
        <w:rPr>
          <w:rFonts w:ascii="Consolas" w:hAnsi="Consolas" w:cs="Courier New"/>
          <w:color w:val="000000"/>
          <w:sz w:val="18"/>
          <w:szCs w:val="18"/>
          <w:lang w:val="en-US" w:eastAsia="fr-CH"/>
        </w:rPr>
        <w:t xml:space="preserve"> </w:t>
      </w:r>
      <w:r w:rsidRPr="00AC3727">
        <w:rPr>
          <w:rFonts w:ascii="Consolas" w:hAnsi="Consolas" w:cs="Courier New"/>
          <w:color w:val="0000FF"/>
          <w:sz w:val="18"/>
          <w:szCs w:val="18"/>
          <w:lang w:val="en-US" w:eastAsia="fr-CH"/>
        </w:rPr>
        <w:t>new</w:t>
      </w:r>
      <w:r w:rsidRPr="00AC3727">
        <w:rPr>
          <w:rFonts w:ascii="Consolas" w:hAnsi="Consolas" w:cs="Courier New"/>
          <w:color w:val="000000"/>
          <w:sz w:val="18"/>
          <w:szCs w:val="18"/>
          <w:lang w:val="en-US" w:eastAsia="fr-CH"/>
        </w:rPr>
        <w:t xml:space="preserve"> </w:t>
      </w:r>
      <w:proofErr w:type="spellStart"/>
      <w:proofErr w:type="gramStart"/>
      <w:r w:rsidRPr="00AC3727">
        <w:rPr>
          <w:rFonts w:ascii="Consolas" w:hAnsi="Consolas" w:cs="Courier New"/>
          <w:color w:val="000000"/>
          <w:sz w:val="18"/>
          <w:szCs w:val="18"/>
          <w:lang w:val="en-US" w:eastAsia="fr-CH"/>
        </w:rPr>
        <w:t>BeanInfo</w:t>
      </w:r>
      <w:proofErr w:type="spellEnd"/>
      <w:r w:rsidRPr="00AC3727">
        <w:rPr>
          <w:rFonts w:ascii="Consolas" w:hAnsi="Consolas" w:cs="Courier New"/>
          <w:color w:val="000000"/>
          <w:sz w:val="18"/>
          <w:szCs w:val="18"/>
          <w:lang w:val="en-US" w:eastAsia="fr-CH"/>
        </w:rPr>
        <w:t>(</w:t>
      </w:r>
      <w:proofErr w:type="gramEnd"/>
      <w:r w:rsidRPr="00AC3727">
        <w:rPr>
          <w:rFonts w:ascii="Consolas" w:hAnsi="Consolas" w:cs="Courier New"/>
          <w:color w:val="000000"/>
          <w:sz w:val="18"/>
          <w:szCs w:val="18"/>
          <w:lang w:val="en-US" w:eastAsia="fr-CH"/>
        </w:rPr>
        <w:t>);</w:t>
      </w:r>
    </w:p>
    <w:p w14:paraId="02A37DDC"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de-CH" w:eastAsia="fr-CH"/>
        </w:rPr>
      </w:pPr>
      <w:r w:rsidRPr="00AC3727">
        <w:rPr>
          <w:rFonts w:ascii="Consolas" w:hAnsi="Consolas" w:cs="Courier New"/>
          <w:color w:val="000000"/>
          <w:sz w:val="18"/>
          <w:szCs w:val="18"/>
          <w:lang w:val="en-US" w:eastAsia="fr-CH"/>
        </w:rPr>
        <w:t xml:space="preserve">            </w:t>
      </w:r>
      <w:r w:rsidRPr="00CB388C">
        <w:rPr>
          <w:rFonts w:ascii="Consolas" w:hAnsi="Consolas" w:cs="Courier New"/>
          <w:color w:val="000000"/>
          <w:sz w:val="18"/>
          <w:szCs w:val="18"/>
          <w:lang w:val="de-CH" w:eastAsia="fr-CH"/>
        </w:rPr>
        <w:t xml:space="preserve">Adresse </w:t>
      </w:r>
      <w:proofErr w:type="spellStart"/>
      <w:r w:rsidRPr="00CB388C">
        <w:rPr>
          <w:rFonts w:ascii="Consolas" w:hAnsi="Consolas" w:cs="Courier New"/>
          <w:color w:val="000000"/>
          <w:sz w:val="18"/>
          <w:szCs w:val="18"/>
          <w:lang w:val="de-CH" w:eastAsia="fr-CH"/>
        </w:rPr>
        <w:t>adresse</w:t>
      </w:r>
      <w:proofErr w:type="spellEnd"/>
      <w:r w:rsidRPr="00CB388C">
        <w:rPr>
          <w:rFonts w:ascii="Consolas" w:hAnsi="Consolas" w:cs="Courier New"/>
          <w:color w:val="000000"/>
          <w:sz w:val="18"/>
          <w:szCs w:val="18"/>
          <w:lang w:val="de-CH" w:eastAsia="fr-CH"/>
        </w:rPr>
        <w:t xml:space="preserve"> </w:t>
      </w:r>
      <w:r w:rsidRPr="00CB388C">
        <w:rPr>
          <w:rFonts w:ascii="Consolas" w:hAnsi="Consolas" w:cs="Courier New"/>
          <w:color w:val="FF0000"/>
          <w:sz w:val="18"/>
          <w:szCs w:val="18"/>
          <w:shd w:val="clear" w:color="auto" w:fill="F0F0F0"/>
          <w:lang w:val="de-CH" w:eastAsia="fr-CH"/>
        </w:rPr>
        <w:t>=</w:t>
      </w:r>
      <w:r w:rsidRPr="00CB388C">
        <w:rPr>
          <w:rFonts w:ascii="Consolas" w:hAnsi="Consolas" w:cs="Courier New"/>
          <w:color w:val="000000"/>
          <w:sz w:val="18"/>
          <w:szCs w:val="18"/>
          <w:lang w:val="de-CH" w:eastAsia="fr-CH"/>
        </w:rPr>
        <w:t xml:space="preserve"> </w:t>
      </w:r>
      <w:proofErr w:type="spellStart"/>
      <w:r w:rsidRPr="00CB388C">
        <w:rPr>
          <w:rFonts w:ascii="Consolas" w:hAnsi="Consolas" w:cs="Courier New"/>
          <w:color w:val="0000FF"/>
          <w:sz w:val="18"/>
          <w:szCs w:val="18"/>
          <w:lang w:val="de-CH" w:eastAsia="fr-CH"/>
        </w:rPr>
        <w:t>new</w:t>
      </w:r>
      <w:proofErr w:type="spellEnd"/>
      <w:r w:rsidRPr="00CB388C">
        <w:rPr>
          <w:rFonts w:ascii="Consolas" w:hAnsi="Consolas" w:cs="Courier New"/>
          <w:color w:val="000000"/>
          <w:sz w:val="18"/>
          <w:szCs w:val="18"/>
          <w:lang w:val="de-CH" w:eastAsia="fr-CH"/>
        </w:rPr>
        <w:t xml:space="preserve"> </w:t>
      </w:r>
      <w:proofErr w:type="gramStart"/>
      <w:r w:rsidRPr="00CB388C">
        <w:rPr>
          <w:rFonts w:ascii="Consolas" w:hAnsi="Consolas" w:cs="Courier New"/>
          <w:color w:val="000000"/>
          <w:sz w:val="18"/>
          <w:szCs w:val="18"/>
          <w:lang w:val="de-CH" w:eastAsia="fr-CH"/>
        </w:rPr>
        <w:t>Adresse(</w:t>
      </w:r>
      <w:proofErr w:type="gramEnd"/>
      <w:r w:rsidRPr="00CB388C">
        <w:rPr>
          <w:rFonts w:ascii="Consolas" w:hAnsi="Consolas" w:cs="Courier New"/>
          <w:color w:val="008000"/>
          <w:sz w:val="18"/>
          <w:szCs w:val="18"/>
          <w:lang w:val="de-CH" w:eastAsia="fr-CH"/>
        </w:rPr>
        <w:t>"Franzen"</w:t>
      </w:r>
      <w:r w:rsidRPr="00CB388C">
        <w:rPr>
          <w:rFonts w:ascii="Consolas" w:hAnsi="Consolas" w:cs="Courier New"/>
          <w:color w:val="000000"/>
          <w:sz w:val="18"/>
          <w:szCs w:val="18"/>
          <w:lang w:val="de-CH" w:eastAsia="fr-CH"/>
        </w:rPr>
        <w:t xml:space="preserve">, </w:t>
      </w:r>
      <w:r w:rsidRPr="00CB388C">
        <w:rPr>
          <w:rFonts w:ascii="Consolas" w:hAnsi="Consolas" w:cs="Courier New"/>
          <w:color w:val="008000"/>
          <w:sz w:val="18"/>
          <w:szCs w:val="18"/>
          <w:lang w:val="de-CH" w:eastAsia="fr-CH"/>
        </w:rPr>
        <w:t>"Leander"</w:t>
      </w:r>
      <w:r w:rsidRPr="00CB388C">
        <w:rPr>
          <w:rFonts w:ascii="Consolas" w:hAnsi="Consolas" w:cs="Courier New"/>
          <w:color w:val="000000"/>
          <w:sz w:val="18"/>
          <w:szCs w:val="18"/>
          <w:lang w:val="de-CH" w:eastAsia="fr-CH"/>
        </w:rPr>
        <w:t xml:space="preserve">, </w:t>
      </w:r>
      <w:r w:rsidRPr="00CB388C">
        <w:rPr>
          <w:rFonts w:ascii="Consolas" w:hAnsi="Consolas" w:cs="Courier New"/>
          <w:color w:val="008000"/>
          <w:sz w:val="18"/>
          <w:szCs w:val="18"/>
          <w:lang w:val="de-CH" w:eastAsia="fr-CH"/>
        </w:rPr>
        <w:t>"Zur Schür 10"</w:t>
      </w:r>
      <w:r w:rsidRPr="00CB388C">
        <w:rPr>
          <w:rFonts w:ascii="Consolas" w:hAnsi="Consolas" w:cs="Courier New"/>
          <w:color w:val="000000"/>
          <w:sz w:val="18"/>
          <w:szCs w:val="18"/>
          <w:lang w:val="de-CH" w:eastAsia="fr-CH"/>
        </w:rPr>
        <w:t xml:space="preserve">, </w:t>
      </w:r>
      <w:r w:rsidRPr="00CB388C">
        <w:rPr>
          <w:rFonts w:ascii="Consolas" w:hAnsi="Consolas" w:cs="Courier New"/>
          <w:color w:val="8000C0"/>
          <w:sz w:val="18"/>
          <w:szCs w:val="18"/>
          <w:lang w:val="de-CH" w:eastAsia="fr-CH"/>
        </w:rPr>
        <w:t>1736</w:t>
      </w:r>
      <w:r w:rsidRPr="00CB388C">
        <w:rPr>
          <w:rFonts w:ascii="Consolas" w:hAnsi="Consolas" w:cs="Courier New"/>
          <w:color w:val="000000"/>
          <w:sz w:val="18"/>
          <w:szCs w:val="18"/>
          <w:lang w:val="de-CH" w:eastAsia="fr-CH"/>
        </w:rPr>
        <w:t xml:space="preserve">, </w:t>
      </w:r>
      <w:r w:rsidRPr="00CB388C">
        <w:rPr>
          <w:rFonts w:ascii="Consolas" w:hAnsi="Consolas" w:cs="Courier New"/>
          <w:color w:val="008000"/>
          <w:sz w:val="18"/>
          <w:szCs w:val="18"/>
          <w:lang w:val="de-CH" w:eastAsia="fr-CH"/>
        </w:rPr>
        <w:t>"St. Silvester"</w:t>
      </w:r>
      <w:r w:rsidRPr="00CB388C">
        <w:rPr>
          <w:rFonts w:ascii="Consolas" w:hAnsi="Consolas" w:cs="Courier New"/>
          <w:color w:val="000000"/>
          <w:sz w:val="18"/>
          <w:szCs w:val="18"/>
          <w:lang w:val="de-CH" w:eastAsia="fr-CH"/>
        </w:rPr>
        <w:t>);</w:t>
      </w:r>
    </w:p>
    <w:p w14:paraId="55200D94"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de-CH" w:eastAsia="fr-CH"/>
        </w:rPr>
      </w:pPr>
    </w:p>
    <w:p w14:paraId="49B5CA7F"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de-CH" w:eastAsia="fr-CH"/>
        </w:rPr>
      </w:pPr>
      <w:r w:rsidRPr="00CB388C">
        <w:rPr>
          <w:rFonts w:ascii="Consolas" w:hAnsi="Consolas" w:cs="Courier New"/>
          <w:color w:val="000000"/>
          <w:sz w:val="18"/>
          <w:szCs w:val="18"/>
          <w:lang w:val="de-CH" w:eastAsia="fr-CH"/>
        </w:rPr>
        <w:t xml:space="preserve">            </w:t>
      </w:r>
      <w:r w:rsidRPr="00CB388C">
        <w:rPr>
          <w:rFonts w:ascii="Consolas" w:hAnsi="Consolas" w:cs="Courier New"/>
          <w:color w:val="B0B0B0"/>
          <w:sz w:val="18"/>
          <w:szCs w:val="18"/>
          <w:lang w:val="de-CH" w:eastAsia="fr-CH"/>
        </w:rPr>
        <w:t>//SET INFO</w:t>
      </w:r>
    </w:p>
    <w:p w14:paraId="5E2651E9"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de-CH" w:eastAsia="fr-CH"/>
        </w:rPr>
      </w:pPr>
      <w:r w:rsidRPr="00CB388C">
        <w:rPr>
          <w:rFonts w:ascii="Consolas" w:hAnsi="Consolas" w:cs="Courier New"/>
          <w:color w:val="000000"/>
          <w:sz w:val="18"/>
          <w:szCs w:val="18"/>
          <w:lang w:val="de-CH" w:eastAsia="fr-CH"/>
        </w:rPr>
        <w:t xml:space="preserve">            </w:t>
      </w:r>
      <w:proofErr w:type="spellStart"/>
      <w:proofErr w:type="gramStart"/>
      <w:r w:rsidRPr="00CB388C">
        <w:rPr>
          <w:rFonts w:ascii="Consolas" w:hAnsi="Consolas" w:cs="Courier New"/>
          <w:color w:val="000000"/>
          <w:sz w:val="18"/>
          <w:szCs w:val="18"/>
          <w:lang w:val="de-CH" w:eastAsia="fr-CH"/>
        </w:rPr>
        <w:t>info.</w:t>
      </w:r>
      <w:r w:rsidRPr="00CB388C">
        <w:rPr>
          <w:rFonts w:ascii="Consolas" w:hAnsi="Consolas" w:cs="Courier New"/>
          <w:color w:val="800000"/>
          <w:sz w:val="18"/>
          <w:szCs w:val="18"/>
          <w:lang w:val="de-CH" w:eastAsia="fr-CH"/>
        </w:rPr>
        <w:t>setAdr</w:t>
      </w:r>
      <w:proofErr w:type="spellEnd"/>
      <w:proofErr w:type="gramEnd"/>
      <w:r w:rsidRPr="00CB388C">
        <w:rPr>
          <w:rFonts w:ascii="Consolas" w:hAnsi="Consolas" w:cs="Courier New"/>
          <w:color w:val="000000"/>
          <w:sz w:val="18"/>
          <w:szCs w:val="18"/>
          <w:lang w:val="de-CH" w:eastAsia="fr-CH"/>
        </w:rPr>
        <w:t>(</w:t>
      </w:r>
      <w:proofErr w:type="spellStart"/>
      <w:r w:rsidRPr="00CB388C">
        <w:rPr>
          <w:rFonts w:ascii="Consolas" w:hAnsi="Consolas" w:cs="Courier New"/>
          <w:color w:val="000000"/>
          <w:sz w:val="18"/>
          <w:szCs w:val="18"/>
          <w:lang w:val="de-CH" w:eastAsia="fr-CH"/>
        </w:rPr>
        <w:t>adresse</w:t>
      </w:r>
      <w:proofErr w:type="spellEnd"/>
      <w:r w:rsidRPr="00CB388C">
        <w:rPr>
          <w:rFonts w:ascii="Consolas" w:hAnsi="Consolas" w:cs="Courier New"/>
          <w:color w:val="000000"/>
          <w:sz w:val="18"/>
          <w:szCs w:val="18"/>
          <w:lang w:val="de-CH" w:eastAsia="fr-CH"/>
        </w:rPr>
        <w:t>);</w:t>
      </w:r>
    </w:p>
    <w:p w14:paraId="7F21476F"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de-CH" w:eastAsia="fr-CH"/>
        </w:rPr>
        <w:t xml:space="preserve">            </w:t>
      </w:r>
      <w:proofErr w:type="spellStart"/>
      <w:proofErr w:type="gramStart"/>
      <w:r w:rsidRPr="00CB388C">
        <w:rPr>
          <w:rFonts w:ascii="Consolas" w:hAnsi="Consolas" w:cs="Courier New"/>
          <w:color w:val="000000"/>
          <w:sz w:val="18"/>
          <w:szCs w:val="18"/>
          <w:lang w:val="en-US" w:eastAsia="fr-CH"/>
        </w:rPr>
        <w:t>info.</w:t>
      </w:r>
      <w:r w:rsidRPr="00CB388C">
        <w:rPr>
          <w:rFonts w:ascii="Consolas" w:hAnsi="Consolas" w:cs="Courier New"/>
          <w:color w:val="800000"/>
          <w:sz w:val="18"/>
          <w:szCs w:val="18"/>
          <w:lang w:val="en-US" w:eastAsia="fr-CH"/>
        </w:rPr>
        <w:t>setAccess</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8000C0"/>
          <w:sz w:val="18"/>
          <w:szCs w:val="18"/>
          <w:lang w:val="en-US" w:eastAsia="fr-CH"/>
        </w:rPr>
        <w:t>true</w:t>
      </w:r>
      <w:r w:rsidRPr="00CB388C">
        <w:rPr>
          <w:rFonts w:ascii="Consolas" w:hAnsi="Consolas" w:cs="Courier New"/>
          <w:color w:val="000000"/>
          <w:sz w:val="18"/>
          <w:szCs w:val="18"/>
          <w:lang w:val="en-US" w:eastAsia="fr-CH"/>
        </w:rPr>
        <w:t>);</w:t>
      </w:r>
    </w:p>
    <w:p w14:paraId="3ABE6DD4"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info.</w:t>
      </w:r>
      <w:r w:rsidRPr="00CB388C">
        <w:rPr>
          <w:rFonts w:ascii="Consolas" w:hAnsi="Consolas" w:cs="Courier New"/>
          <w:color w:val="800000"/>
          <w:sz w:val="18"/>
          <w:szCs w:val="18"/>
          <w:lang w:val="en-US" w:eastAsia="fr-CH"/>
        </w:rPr>
        <w:t>setNom</w:t>
      </w:r>
      <w:proofErr w:type="spellEnd"/>
      <w:proofErr w:type="gramEnd"/>
      <w:r w:rsidRPr="00CB388C">
        <w:rPr>
          <w:rFonts w:ascii="Consolas" w:hAnsi="Consolas" w:cs="Courier New"/>
          <w:color w:val="000000"/>
          <w:sz w:val="18"/>
          <w:szCs w:val="18"/>
          <w:lang w:val="en-US" w:eastAsia="fr-CH"/>
        </w:rPr>
        <w:t>(username);</w:t>
      </w:r>
    </w:p>
    <w:p w14:paraId="36882546"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p>
    <w:p w14:paraId="200ABE4E"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eastAsia="fr-CH"/>
        </w:rPr>
        <w:t xml:space="preserve">//ajouter </w:t>
      </w:r>
      <w:proofErr w:type="spellStart"/>
      <w:r w:rsidRPr="00CB388C">
        <w:rPr>
          <w:rFonts w:ascii="Consolas" w:hAnsi="Consolas" w:cs="Courier New"/>
          <w:color w:val="B0B0B0"/>
          <w:sz w:val="18"/>
          <w:szCs w:val="18"/>
          <w:lang w:eastAsia="fr-CH"/>
        </w:rPr>
        <w:t>a</w:t>
      </w:r>
      <w:proofErr w:type="spellEnd"/>
      <w:r w:rsidRPr="00CB388C">
        <w:rPr>
          <w:rFonts w:ascii="Consolas" w:hAnsi="Consolas" w:cs="Courier New"/>
          <w:color w:val="B0B0B0"/>
          <w:sz w:val="18"/>
          <w:szCs w:val="18"/>
          <w:lang w:eastAsia="fr-CH"/>
        </w:rPr>
        <w:t xml:space="preserve"> la session les infos</w:t>
      </w:r>
    </w:p>
    <w:p w14:paraId="573381F0"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eastAsia="fr-CH"/>
        </w:rPr>
        <w:t xml:space="preserve">            </w:t>
      </w:r>
      <w:proofErr w:type="spellStart"/>
      <w:proofErr w:type="gramStart"/>
      <w:r w:rsidRPr="00CB388C">
        <w:rPr>
          <w:rFonts w:ascii="Consolas" w:hAnsi="Consolas" w:cs="Courier New"/>
          <w:color w:val="000000"/>
          <w:sz w:val="18"/>
          <w:szCs w:val="18"/>
          <w:lang w:val="en-US" w:eastAsia="fr-CH"/>
        </w:rPr>
        <w:t>session.</w:t>
      </w:r>
      <w:r w:rsidRPr="00CB388C">
        <w:rPr>
          <w:rFonts w:ascii="Consolas" w:hAnsi="Consolas" w:cs="Courier New"/>
          <w:color w:val="800000"/>
          <w:sz w:val="18"/>
          <w:szCs w:val="18"/>
          <w:lang w:val="en-US" w:eastAsia="fr-CH"/>
        </w:rPr>
        <w:t>setAttribute</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"info"</w:t>
      </w:r>
      <w:r w:rsidRPr="00CB388C">
        <w:rPr>
          <w:rFonts w:ascii="Consolas" w:hAnsi="Consolas" w:cs="Courier New"/>
          <w:color w:val="000000"/>
          <w:sz w:val="18"/>
          <w:szCs w:val="18"/>
          <w:lang w:val="en-US" w:eastAsia="fr-CH"/>
        </w:rPr>
        <w:t>, info);</w:t>
      </w:r>
    </w:p>
    <w:p w14:paraId="6E0CB897"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p>
    <w:p w14:paraId="791261FA"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 xml:space="preserve">//Forwarder to site </w:t>
      </w:r>
      <w:proofErr w:type="spellStart"/>
      <w:r w:rsidRPr="00CB388C">
        <w:rPr>
          <w:rFonts w:ascii="Consolas" w:hAnsi="Consolas" w:cs="Courier New"/>
          <w:color w:val="B0B0B0"/>
          <w:sz w:val="18"/>
          <w:szCs w:val="18"/>
          <w:lang w:val="en-US" w:eastAsia="fr-CH"/>
        </w:rPr>
        <w:t>maJspLogge.jsp</w:t>
      </w:r>
      <w:proofErr w:type="spellEnd"/>
    </w:p>
    <w:p w14:paraId="5145AE07"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RequestDispatcher</w:t>
      </w:r>
      <w:proofErr w:type="spellEnd"/>
      <w:r w:rsidRPr="00CB388C">
        <w:rPr>
          <w:rFonts w:ascii="Consolas" w:hAnsi="Consolas" w:cs="Courier New"/>
          <w:color w:val="000000"/>
          <w:sz w:val="18"/>
          <w:szCs w:val="18"/>
          <w:lang w:val="en-US" w:eastAsia="fr-CH"/>
        </w:rPr>
        <w:t xml:space="preserve"> dispatch </w:t>
      </w:r>
      <w:r w:rsidRPr="00CB388C">
        <w:rPr>
          <w:rFonts w:ascii="Consolas" w:hAnsi="Consolas" w:cs="Courier New"/>
          <w:color w:val="FF0000"/>
          <w:sz w:val="18"/>
          <w:szCs w:val="18"/>
          <w:shd w:val="clear" w:color="auto" w:fill="F0F0F0"/>
          <w:lang w:val="en-US" w:eastAsia="fr-CH"/>
        </w:rPr>
        <w:t>=</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request.</w:t>
      </w:r>
      <w:r w:rsidRPr="00CB388C">
        <w:rPr>
          <w:rFonts w:ascii="Consolas" w:hAnsi="Consolas" w:cs="Courier New"/>
          <w:color w:val="800000"/>
          <w:sz w:val="18"/>
          <w:szCs w:val="18"/>
          <w:lang w:val="en-US" w:eastAsia="fr-CH"/>
        </w:rPr>
        <w:t>getRequestDispatcher</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w:t>
      </w:r>
      <w:proofErr w:type="spellStart"/>
      <w:r w:rsidRPr="00CB388C">
        <w:rPr>
          <w:rFonts w:ascii="Consolas" w:hAnsi="Consolas" w:cs="Courier New"/>
          <w:color w:val="008000"/>
          <w:sz w:val="18"/>
          <w:szCs w:val="18"/>
          <w:lang w:val="en-US" w:eastAsia="fr-CH"/>
        </w:rPr>
        <w:t>maJspLogge.jsp</w:t>
      </w:r>
      <w:proofErr w:type="spellEnd"/>
      <w:r w:rsidRPr="00CB388C">
        <w:rPr>
          <w:rFonts w:ascii="Consolas" w:hAnsi="Consolas" w:cs="Courier New"/>
          <w:color w:val="008000"/>
          <w:sz w:val="18"/>
          <w:szCs w:val="18"/>
          <w:lang w:val="en-US" w:eastAsia="fr-CH"/>
        </w:rPr>
        <w:t>"</w:t>
      </w:r>
      <w:r w:rsidRPr="00CB388C">
        <w:rPr>
          <w:rFonts w:ascii="Consolas" w:hAnsi="Consolas" w:cs="Courier New"/>
          <w:color w:val="000000"/>
          <w:sz w:val="18"/>
          <w:szCs w:val="18"/>
          <w:lang w:val="en-US" w:eastAsia="fr-CH"/>
        </w:rPr>
        <w:t>);</w:t>
      </w:r>
    </w:p>
    <w:p w14:paraId="79322645"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dispatch.</w:t>
      </w:r>
      <w:proofErr w:type="gramStart"/>
      <w:r w:rsidRPr="00CB388C">
        <w:rPr>
          <w:rFonts w:ascii="Consolas" w:hAnsi="Consolas" w:cs="Courier New"/>
          <w:color w:val="800000"/>
          <w:sz w:val="18"/>
          <w:szCs w:val="18"/>
          <w:lang w:val="en-US" w:eastAsia="fr-CH"/>
        </w:rPr>
        <w:t>forward</w:t>
      </w:r>
      <w:proofErr w:type="spellEnd"/>
      <w:r w:rsidRPr="00CB388C">
        <w:rPr>
          <w:rFonts w:ascii="Consolas" w:hAnsi="Consolas" w:cs="Courier New"/>
          <w:color w:val="000000"/>
          <w:sz w:val="18"/>
          <w:szCs w:val="18"/>
          <w:lang w:val="en-US" w:eastAsia="fr-CH"/>
        </w:rPr>
        <w:t>(</w:t>
      </w:r>
      <w:proofErr w:type="gramEnd"/>
      <w:r w:rsidRPr="00CB388C">
        <w:rPr>
          <w:rFonts w:ascii="Consolas" w:hAnsi="Consolas" w:cs="Courier New"/>
          <w:color w:val="000000"/>
          <w:sz w:val="18"/>
          <w:szCs w:val="18"/>
          <w:lang w:val="en-US" w:eastAsia="fr-CH"/>
        </w:rPr>
        <w:t>request, response);</w:t>
      </w:r>
    </w:p>
    <w:p w14:paraId="13F31C35"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 </w:t>
      </w:r>
      <w:r w:rsidRPr="00CB388C">
        <w:rPr>
          <w:rFonts w:ascii="Consolas" w:hAnsi="Consolas" w:cs="Courier New"/>
          <w:color w:val="0000FF"/>
          <w:sz w:val="18"/>
          <w:szCs w:val="18"/>
          <w:lang w:val="en-US" w:eastAsia="fr-CH"/>
        </w:rPr>
        <w:t>else</w:t>
      </w:r>
      <w:r w:rsidRPr="00CB388C">
        <w:rPr>
          <w:rFonts w:ascii="Consolas" w:hAnsi="Consolas" w:cs="Courier New"/>
          <w:color w:val="000000"/>
          <w:sz w:val="18"/>
          <w:szCs w:val="18"/>
          <w:lang w:val="en-US" w:eastAsia="fr-CH"/>
        </w:rPr>
        <w:t xml:space="preserve"> {</w:t>
      </w:r>
    </w:p>
    <w:p w14:paraId="708DC989"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//Bean error</w:t>
      </w:r>
    </w:p>
    <w:p w14:paraId="0A797406"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val="en-US" w:eastAsia="fr-CH"/>
        </w:rPr>
        <w:t>BeanError</w:t>
      </w:r>
      <w:proofErr w:type="spellEnd"/>
      <w:r w:rsidRPr="00CB388C">
        <w:rPr>
          <w:rFonts w:ascii="Consolas" w:hAnsi="Consolas" w:cs="Courier New"/>
          <w:color w:val="000000"/>
          <w:sz w:val="18"/>
          <w:szCs w:val="18"/>
          <w:lang w:val="en-US" w:eastAsia="fr-CH"/>
        </w:rPr>
        <w:t xml:space="preserve"> error </w:t>
      </w:r>
      <w:r w:rsidRPr="00CB388C">
        <w:rPr>
          <w:rFonts w:ascii="Consolas" w:hAnsi="Consolas" w:cs="Courier New"/>
          <w:color w:val="FF0000"/>
          <w:sz w:val="18"/>
          <w:szCs w:val="18"/>
          <w:shd w:val="clear" w:color="auto" w:fill="F0F0F0"/>
          <w:lang w:val="en-US" w:eastAsia="fr-CH"/>
        </w:rPr>
        <w:t>=</w:t>
      </w:r>
      <w:r w:rsidRPr="00CB388C">
        <w:rPr>
          <w:rFonts w:ascii="Consolas" w:hAnsi="Consolas" w:cs="Courier New"/>
          <w:color w:val="000000"/>
          <w:sz w:val="18"/>
          <w:szCs w:val="18"/>
          <w:lang w:val="en-US" w:eastAsia="fr-CH"/>
        </w:rPr>
        <w:t xml:space="preserve"> </w:t>
      </w:r>
      <w:r w:rsidRPr="00CB388C">
        <w:rPr>
          <w:rFonts w:ascii="Consolas" w:hAnsi="Consolas" w:cs="Courier New"/>
          <w:color w:val="0000FF"/>
          <w:sz w:val="18"/>
          <w:szCs w:val="18"/>
          <w:lang w:val="en-US" w:eastAsia="fr-CH"/>
        </w:rPr>
        <w:t>new</w:t>
      </w: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BeanError</w:t>
      </w:r>
      <w:proofErr w:type="spellEnd"/>
      <w:r w:rsidRPr="00CB388C">
        <w:rPr>
          <w:rFonts w:ascii="Consolas" w:hAnsi="Consolas" w:cs="Courier New"/>
          <w:color w:val="000000"/>
          <w:sz w:val="18"/>
          <w:szCs w:val="18"/>
          <w:lang w:val="en-US" w:eastAsia="fr-CH"/>
        </w:rPr>
        <w:t>(</w:t>
      </w:r>
      <w:proofErr w:type="gramEnd"/>
      <w:r w:rsidRPr="00CB388C">
        <w:rPr>
          <w:rFonts w:ascii="Consolas" w:hAnsi="Consolas" w:cs="Courier New"/>
          <w:color w:val="000000"/>
          <w:sz w:val="18"/>
          <w:szCs w:val="18"/>
          <w:lang w:val="en-US" w:eastAsia="fr-CH"/>
        </w:rPr>
        <w:t>);</w:t>
      </w:r>
    </w:p>
    <w:p w14:paraId="7064C957"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error.</w:t>
      </w:r>
      <w:r w:rsidRPr="00CB388C">
        <w:rPr>
          <w:rFonts w:ascii="Consolas" w:hAnsi="Consolas" w:cs="Courier New"/>
          <w:color w:val="800000"/>
          <w:sz w:val="18"/>
          <w:szCs w:val="18"/>
          <w:lang w:val="en-US" w:eastAsia="fr-CH"/>
        </w:rPr>
        <w:t>setActif</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8000C0"/>
          <w:sz w:val="18"/>
          <w:szCs w:val="18"/>
          <w:lang w:val="en-US" w:eastAsia="fr-CH"/>
        </w:rPr>
        <w:t>true</w:t>
      </w:r>
      <w:r w:rsidRPr="00CB388C">
        <w:rPr>
          <w:rFonts w:ascii="Consolas" w:hAnsi="Consolas" w:cs="Courier New"/>
          <w:color w:val="000000"/>
          <w:sz w:val="18"/>
          <w:szCs w:val="18"/>
          <w:lang w:val="en-US" w:eastAsia="fr-CH"/>
        </w:rPr>
        <w:t>);</w:t>
      </w:r>
    </w:p>
    <w:p w14:paraId="658D1387"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error.</w:t>
      </w:r>
      <w:r w:rsidRPr="00CB388C">
        <w:rPr>
          <w:rFonts w:ascii="Consolas" w:hAnsi="Consolas" w:cs="Courier New"/>
          <w:color w:val="800000"/>
          <w:sz w:val="18"/>
          <w:szCs w:val="18"/>
          <w:lang w:val="en-US" w:eastAsia="fr-CH"/>
        </w:rPr>
        <w:t>setContexte</w:t>
      </w:r>
      <w:proofErr w:type="spellEnd"/>
      <w:proofErr w:type="gramEnd"/>
      <w:r w:rsidRPr="00CB388C">
        <w:rPr>
          <w:rFonts w:ascii="Consolas" w:hAnsi="Consolas" w:cs="Courier New"/>
          <w:color w:val="000000"/>
          <w:sz w:val="18"/>
          <w:szCs w:val="18"/>
          <w:lang w:val="en-US" w:eastAsia="fr-CH"/>
        </w:rPr>
        <w:t>(</w:t>
      </w:r>
      <w:proofErr w:type="spellStart"/>
      <w:r w:rsidRPr="00CB388C">
        <w:rPr>
          <w:rFonts w:ascii="Consolas" w:hAnsi="Consolas" w:cs="Courier New"/>
          <w:color w:val="000000"/>
          <w:sz w:val="18"/>
          <w:szCs w:val="18"/>
          <w:lang w:val="en-US" w:eastAsia="fr-CH"/>
        </w:rPr>
        <w:t>request.</w:t>
      </w:r>
      <w:r w:rsidRPr="00CB388C">
        <w:rPr>
          <w:rFonts w:ascii="Consolas" w:hAnsi="Consolas" w:cs="Courier New"/>
          <w:color w:val="800000"/>
          <w:sz w:val="18"/>
          <w:szCs w:val="18"/>
          <w:lang w:val="en-US" w:eastAsia="fr-CH"/>
        </w:rPr>
        <w:t>getContextPath</w:t>
      </w:r>
      <w:proofErr w:type="spellEnd"/>
      <w:r w:rsidRPr="00CB388C">
        <w:rPr>
          <w:rFonts w:ascii="Consolas" w:hAnsi="Consolas" w:cs="Courier New"/>
          <w:color w:val="000000"/>
          <w:sz w:val="18"/>
          <w:szCs w:val="18"/>
          <w:lang w:val="en-US" w:eastAsia="fr-CH"/>
        </w:rPr>
        <w:t>());</w:t>
      </w:r>
    </w:p>
    <w:p w14:paraId="703304DF"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error.</w:t>
      </w:r>
      <w:r w:rsidRPr="00CB388C">
        <w:rPr>
          <w:rFonts w:ascii="Consolas" w:hAnsi="Consolas" w:cs="Courier New"/>
          <w:color w:val="800000"/>
          <w:sz w:val="18"/>
          <w:szCs w:val="18"/>
          <w:lang w:val="en-US" w:eastAsia="fr-CH"/>
        </w:rPr>
        <w:t>setMessage</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"Login failed"</w:t>
      </w:r>
      <w:r w:rsidRPr="00CB388C">
        <w:rPr>
          <w:rFonts w:ascii="Consolas" w:hAnsi="Consolas" w:cs="Courier New"/>
          <w:color w:val="000000"/>
          <w:sz w:val="18"/>
          <w:szCs w:val="18"/>
          <w:lang w:val="en-US" w:eastAsia="fr-CH"/>
        </w:rPr>
        <w:t>);</w:t>
      </w:r>
    </w:p>
    <w:p w14:paraId="704ECF40"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error.</w:t>
      </w:r>
      <w:r w:rsidRPr="00CB388C">
        <w:rPr>
          <w:rFonts w:ascii="Consolas" w:hAnsi="Consolas" w:cs="Courier New"/>
          <w:color w:val="800000"/>
          <w:sz w:val="18"/>
          <w:szCs w:val="18"/>
          <w:lang w:val="en-US" w:eastAsia="fr-CH"/>
        </w:rPr>
        <w:t>setRedirection</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w:t>
      </w:r>
      <w:proofErr w:type="spellStart"/>
      <w:r w:rsidRPr="00CB388C">
        <w:rPr>
          <w:rFonts w:ascii="Consolas" w:hAnsi="Consolas" w:cs="Courier New"/>
          <w:color w:val="008000"/>
          <w:sz w:val="18"/>
          <w:szCs w:val="18"/>
          <w:lang w:val="en-US" w:eastAsia="fr-CH"/>
        </w:rPr>
        <w:t>erreur.jsp</w:t>
      </w:r>
      <w:proofErr w:type="spellEnd"/>
      <w:r w:rsidRPr="00CB388C">
        <w:rPr>
          <w:rFonts w:ascii="Consolas" w:hAnsi="Consolas" w:cs="Courier New"/>
          <w:color w:val="008000"/>
          <w:sz w:val="18"/>
          <w:szCs w:val="18"/>
          <w:lang w:val="en-US" w:eastAsia="fr-CH"/>
        </w:rPr>
        <w:t>"</w:t>
      </w:r>
      <w:r w:rsidRPr="00CB388C">
        <w:rPr>
          <w:rFonts w:ascii="Consolas" w:hAnsi="Consolas" w:cs="Courier New"/>
          <w:color w:val="000000"/>
          <w:sz w:val="18"/>
          <w:szCs w:val="18"/>
          <w:lang w:val="en-US" w:eastAsia="fr-CH"/>
        </w:rPr>
        <w:t>);</w:t>
      </w:r>
    </w:p>
    <w:p w14:paraId="1A71CE5A"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proofErr w:type="spellStart"/>
      <w:proofErr w:type="gramStart"/>
      <w:r w:rsidRPr="00CB388C">
        <w:rPr>
          <w:rFonts w:ascii="Consolas" w:hAnsi="Consolas" w:cs="Courier New"/>
          <w:color w:val="000000"/>
          <w:sz w:val="18"/>
          <w:szCs w:val="18"/>
          <w:lang w:val="en-US" w:eastAsia="fr-CH"/>
        </w:rPr>
        <w:t>error.</w:t>
      </w:r>
      <w:r w:rsidRPr="00CB388C">
        <w:rPr>
          <w:rFonts w:ascii="Consolas" w:hAnsi="Consolas" w:cs="Courier New"/>
          <w:color w:val="800000"/>
          <w:sz w:val="18"/>
          <w:szCs w:val="18"/>
          <w:lang w:val="en-US" w:eastAsia="fr-CH"/>
        </w:rPr>
        <w:t>setSource</w:t>
      </w:r>
      <w:proofErr w:type="spellEnd"/>
      <w:proofErr w:type="gramEnd"/>
      <w:r w:rsidRPr="00CB388C">
        <w:rPr>
          <w:rFonts w:ascii="Consolas" w:hAnsi="Consolas" w:cs="Courier New"/>
          <w:color w:val="000000"/>
          <w:sz w:val="18"/>
          <w:szCs w:val="18"/>
          <w:lang w:val="en-US" w:eastAsia="fr-CH"/>
        </w:rPr>
        <w:t>(</w:t>
      </w:r>
      <w:proofErr w:type="spellStart"/>
      <w:r w:rsidRPr="00CB388C">
        <w:rPr>
          <w:rFonts w:ascii="Consolas" w:hAnsi="Consolas" w:cs="Courier New"/>
          <w:color w:val="000000"/>
          <w:sz w:val="18"/>
          <w:szCs w:val="18"/>
          <w:lang w:val="en-US" w:eastAsia="fr-CH"/>
        </w:rPr>
        <w:t>request.</w:t>
      </w:r>
      <w:r w:rsidRPr="00CB388C">
        <w:rPr>
          <w:rFonts w:ascii="Consolas" w:hAnsi="Consolas" w:cs="Courier New"/>
          <w:color w:val="800000"/>
          <w:sz w:val="18"/>
          <w:szCs w:val="18"/>
          <w:lang w:val="en-US" w:eastAsia="fr-CH"/>
        </w:rPr>
        <w:t>getServletPath</w:t>
      </w:r>
      <w:proofErr w:type="spellEnd"/>
      <w:r w:rsidRPr="00CB388C">
        <w:rPr>
          <w:rFonts w:ascii="Consolas" w:hAnsi="Consolas" w:cs="Courier New"/>
          <w:color w:val="000000"/>
          <w:sz w:val="18"/>
          <w:szCs w:val="18"/>
          <w:lang w:val="en-US" w:eastAsia="fr-CH"/>
        </w:rPr>
        <w:t>());</w:t>
      </w:r>
    </w:p>
    <w:p w14:paraId="1B060F2A"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p>
    <w:p w14:paraId="52808823"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eastAsia="fr-CH"/>
        </w:rPr>
        <w:t xml:space="preserve">//ajouter </w:t>
      </w:r>
      <w:proofErr w:type="spellStart"/>
      <w:r w:rsidRPr="00CB388C">
        <w:rPr>
          <w:rFonts w:ascii="Consolas" w:hAnsi="Consolas" w:cs="Courier New"/>
          <w:color w:val="B0B0B0"/>
          <w:sz w:val="18"/>
          <w:szCs w:val="18"/>
          <w:lang w:eastAsia="fr-CH"/>
        </w:rPr>
        <w:t>a</w:t>
      </w:r>
      <w:proofErr w:type="spellEnd"/>
      <w:r w:rsidRPr="00CB388C">
        <w:rPr>
          <w:rFonts w:ascii="Consolas" w:hAnsi="Consolas" w:cs="Courier New"/>
          <w:color w:val="B0B0B0"/>
          <w:sz w:val="18"/>
          <w:szCs w:val="18"/>
          <w:lang w:eastAsia="fr-CH"/>
        </w:rPr>
        <w:t xml:space="preserve"> la session les infos</w:t>
      </w:r>
    </w:p>
    <w:p w14:paraId="27F3844D"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eastAsia="fr-CH"/>
        </w:rPr>
        <w:t xml:space="preserve">            </w:t>
      </w:r>
      <w:proofErr w:type="spellStart"/>
      <w:proofErr w:type="gramStart"/>
      <w:r w:rsidRPr="00CB388C">
        <w:rPr>
          <w:rFonts w:ascii="Consolas" w:hAnsi="Consolas" w:cs="Courier New"/>
          <w:color w:val="000000"/>
          <w:sz w:val="18"/>
          <w:szCs w:val="18"/>
          <w:lang w:val="en-US" w:eastAsia="fr-CH"/>
        </w:rPr>
        <w:t>session.</w:t>
      </w:r>
      <w:r w:rsidRPr="00CB388C">
        <w:rPr>
          <w:rFonts w:ascii="Consolas" w:hAnsi="Consolas" w:cs="Courier New"/>
          <w:color w:val="800000"/>
          <w:sz w:val="18"/>
          <w:szCs w:val="18"/>
          <w:lang w:val="en-US" w:eastAsia="fr-CH"/>
        </w:rPr>
        <w:t>setAttribute</w:t>
      </w:r>
      <w:proofErr w:type="spellEnd"/>
      <w:proofErr w:type="gramEnd"/>
      <w:r w:rsidRPr="00CB388C">
        <w:rPr>
          <w:rFonts w:ascii="Consolas" w:hAnsi="Consolas" w:cs="Courier New"/>
          <w:color w:val="000000"/>
          <w:sz w:val="18"/>
          <w:szCs w:val="18"/>
          <w:lang w:val="en-US" w:eastAsia="fr-CH"/>
        </w:rPr>
        <w:t>(</w:t>
      </w:r>
      <w:r w:rsidRPr="00CB388C">
        <w:rPr>
          <w:rFonts w:ascii="Consolas" w:hAnsi="Consolas" w:cs="Courier New"/>
          <w:color w:val="008000"/>
          <w:sz w:val="18"/>
          <w:szCs w:val="18"/>
          <w:lang w:val="en-US" w:eastAsia="fr-CH"/>
        </w:rPr>
        <w:t>"error"</w:t>
      </w:r>
      <w:r w:rsidRPr="00CB388C">
        <w:rPr>
          <w:rFonts w:ascii="Consolas" w:hAnsi="Consolas" w:cs="Courier New"/>
          <w:color w:val="000000"/>
          <w:sz w:val="18"/>
          <w:szCs w:val="18"/>
          <w:lang w:val="en-US" w:eastAsia="fr-CH"/>
        </w:rPr>
        <w:t>, error);</w:t>
      </w:r>
    </w:p>
    <w:p w14:paraId="442752CB"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p>
    <w:p w14:paraId="33A000E6"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val="en-US" w:eastAsia="fr-CH"/>
        </w:rPr>
      </w:pPr>
      <w:r w:rsidRPr="00CB388C">
        <w:rPr>
          <w:rFonts w:ascii="Consolas" w:hAnsi="Consolas" w:cs="Courier New"/>
          <w:color w:val="000000"/>
          <w:sz w:val="18"/>
          <w:szCs w:val="18"/>
          <w:lang w:val="en-US" w:eastAsia="fr-CH"/>
        </w:rPr>
        <w:t xml:space="preserve">            </w:t>
      </w:r>
      <w:r w:rsidRPr="00CB388C">
        <w:rPr>
          <w:rFonts w:ascii="Consolas" w:hAnsi="Consolas" w:cs="Courier New"/>
          <w:color w:val="B0B0B0"/>
          <w:sz w:val="18"/>
          <w:szCs w:val="18"/>
          <w:lang w:val="en-US" w:eastAsia="fr-CH"/>
        </w:rPr>
        <w:t xml:space="preserve">//Forwarder to site </w:t>
      </w:r>
      <w:proofErr w:type="spellStart"/>
      <w:r w:rsidRPr="00CB388C">
        <w:rPr>
          <w:rFonts w:ascii="Consolas" w:hAnsi="Consolas" w:cs="Courier New"/>
          <w:color w:val="B0B0B0"/>
          <w:sz w:val="18"/>
          <w:szCs w:val="18"/>
          <w:lang w:val="en-US" w:eastAsia="fr-CH"/>
        </w:rPr>
        <w:t>erreur.jsp</w:t>
      </w:r>
      <w:proofErr w:type="spellEnd"/>
    </w:p>
    <w:p w14:paraId="1C4F5884"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eastAsia="fr-CH"/>
        </w:rPr>
      </w:pPr>
      <w:r w:rsidRPr="00CB388C">
        <w:rPr>
          <w:rFonts w:ascii="Consolas" w:hAnsi="Consolas" w:cs="Courier New"/>
          <w:color w:val="000000"/>
          <w:sz w:val="18"/>
          <w:szCs w:val="18"/>
          <w:lang w:val="en-US" w:eastAsia="fr-CH"/>
        </w:rPr>
        <w:t xml:space="preserve">            </w:t>
      </w:r>
      <w:proofErr w:type="spellStart"/>
      <w:r w:rsidRPr="00CB388C">
        <w:rPr>
          <w:rFonts w:ascii="Consolas" w:hAnsi="Consolas" w:cs="Courier New"/>
          <w:color w:val="000000"/>
          <w:sz w:val="18"/>
          <w:szCs w:val="18"/>
          <w:lang w:eastAsia="fr-CH"/>
        </w:rPr>
        <w:t>RequestDispatcher</w:t>
      </w:r>
      <w:proofErr w:type="spellEnd"/>
      <w:r w:rsidRPr="00CB388C">
        <w:rPr>
          <w:rFonts w:ascii="Consolas" w:hAnsi="Consolas" w:cs="Courier New"/>
          <w:color w:val="000000"/>
          <w:sz w:val="18"/>
          <w:szCs w:val="18"/>
          <w:lang w:eastAsia="fr-CH"/>
        </w:rPr>
        <w:t xml:space="preserve"> dispatch </w:t>
      </w:r>
      <w:r w:rsidRPr="00CB388C">
        <w:rPr>
          <w:rFonts w:ascii="Consolas" w:hAnsi="Consolas" w:cs="Courier New"/>
          <w:color w:val="FF0000"/>
          <w:sz w:val="18"/>
          <w:szCs w:val="18"/>
          <w:shd w:val="clear" w:color="auto" w:fill="F0F0F0"/>
          <w:lang w:eastAsia="fr-CH"/>
        </w:rPr>
        <w:t>=</w:t>
      </w:r>
      <w:r w:rsidRPr="00CB388C">
        <w:rPr>
          <w:rFonts w:ascii="Consolas" w:hAnsi="Consolas" w:cs="Courier New"/>
          <w:color w:val="000000"/>
          <w:sz w:val="18"/>
          <w:szCs w:val="18"/>
          <w:lang w:eastAsia="fr-CH"/>
        </w:rPr>
        <w:t xml:space="preserve"> </w:t>
      </w:r>
      <w:proofErr w:type="spellStart"/>
      <w:proofErr w:type="gramStart"/>
      <w:r w:rsidRPr="00CB388C">
        <w:rPr>
          <w:rFonts w:ascii="Consolas" w:hAnsi="Consolas" w:cs="Courier New"/>
          <w:color w:val="000000"/>
          <w:sz w:val="18"/>
          <w:szCs w:val="18"/>
          <w:lang w:eastAsia="fr-CH"/>
        </w:rPr>
        <w:t>request.</w:t>
      </w:r>
      <w:r w:rsidRPr="00CB388C">
        <w:rPr>
          <w:rFonts w:ascii="Consolas" w:hAnsi="Consolas" w:cs="Courier New"/>
          <w:color w:val="800000"/>
          <w:sz w:val="18"/>
          <w:szCs w:val="18"/>
          <w:lang w:eastAsia="fr-CH"/>
        </w:rPr>
        <w:t>getRequestDispatcher</w:t>
      </w:r>
      <w:proofErr w:type="spellEnd"/>
      <w:proofErr w:type="gramEnd"/>
      <w:r w:rsidRPr="00CB388C">
        <w:rPr>
          <w:rFonts w:ascii="Consolas" w:hAnsi="Consolas" w:cs="Courier New"/>
          <w:color w:val="000000"/>
          <w:sz w:val="18"/>
          <w:szCs w:val="18"/>
          <w:lang w:eastAsia="fr-CH"/>
        </w:rPr>
        <w:t>(</w:t>
      </w:r>
      <w:r w:rsidRPr="00CB388C">
        <w:rPr>
          <w:rFonts w:ascii="Consolas" w:hAnsi="Consolas" w:cs="Courier New"/>
          <w:color w:val="008000"/>
          <w:sz w:val="18"/>
          <w:szCs w:val="18"/>
          <w:lang w:eastAsia="fr-CH"/>
        </w:rPr>
        <w:t>"</w:t>
      </w:r>
      <w:proofErr w:type="spellStart"/>
      <w:r w:rsidRPr="00CB388C">
        <w:rPr>
          <w:rFonts w:ascii="Consolas" w:hAnsi="Consolas" w:cs="Courier New"/>
          <w:color w:val="008000"/>
          <w:sz w:val="18"/>
          <w:szCs w:val="18"/>
          <w:lang w:eastAsia="fr-CH"/>
        </w:rPr>
        <w:t>erreur.jsp</w:t>
      </w:r>
      <w:proofErr w:type="spellEnd"/>
      <w:r w:rsidRPr="00CB388C">
        <w:rPr>
          <w:rFonts w:ascii="Consolas" w:hAnsi="Consolas" w:cs="Courier New"/>
          <w:color w:val="008000"/>
          <w:sz w:val="18"/>
          <w:szCs w:val="18"/>
          <w:lang w:eastAsia="fr-CH"/>
        </w:rPr>
        <w:t>"</w:t>
      </w:r>
      <w:r w:rsidRPr="00CB388C">
        <w:rPr>
          <w:rFonts w:ascii="Consolas" w:hAnsi="Consolas" w:cs="Courier New"/>
          <w:color w:val="000000"/>
          <w:sz w:val="18"/>
          <w:szCs w:val="18"/>
          <w:lang w:eastAsia="fr-CH"/>
        </w:rPr>
        <w:t>);</w:t>
      </w:r>
    </w:p>
    <w:p w14:paraId="2B037514"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eastAsia="fr-CH"/>
        </w:rPr>
      </w:pPr>
      <w:r w:rsidRPr="00CB388C">
        <w:rPr>
          <w:rFonts w:ascii="Consolas" w:hAnsi="Consolas" w:cs="Courier New"/>
          <w:color w:val="000000"/>
          <w:sz w:val="18"/>
          <w:szCs w:val="18"/>
          <w:lang w:eastAsia="fr-CH"/>
        </w:rPr>
        <w:t xml:space="preserve">            </w:t>
      </w:r>
      <w:proofErr w:type="spellStart"/>
      <w:proofErr w:type="gramStart"/>
      <w:r w:rsidRPr="00CB388C">
        <w:rPr>
          <w:rFonts w:ascii="Consolas" w:hAnsi="Consolas" w:cs="Courier New"/>
          <w:color w:val="000000"/>
          <w:sz w:val="18"/>
          <w:szCs w:val="18"/>
          <w:lang w:eastAsia="fr-CH"/>
        </w:rPr>
        <w:t>dispatch</w:t>
      </w:r>
      <w:proofErr w:type="gramEnd"/>
      <w:r w:rsidRPr="00CB388C">
        <w:rPr>
          <w:rFonts w:ascii="Consolas" w:hAnsi="Consolas" w:cs="Courier New"/>
          <w:color w:val="000000"/>
          <w:sz w:val="18"/>
          <w:szCs w:val="18"/>
          <w:lang w:eastAsia="fr-CH"/>
        </w:rPr>
        <w:t>.</w:t>
      </w:r>
      <w:r w:rsidRPr="00CB388C">
        <w:rPr>
          <w:rFonts w:ascii="Consolas" w:hAnsi="Consolas" w:cs="Courier New"/>
          <w:color w:val="800000"/>
          <w:sz w:val="18"/>
          <w:szCs w:val="18"/>
          <w:lang w:eastAsia="fr-CH"/>
        </w:rPr>
        <w:t>forward</w:t>
      </w:r>
      <w:proofErr w:type="spellEnd"/>
      <w:r w:rsidRPr="00CB388C">
        <w:rPr>
          <w:rFonts w:ascii="Consolas" w:hAnsi="Consolas" w:cs="Courier New"/>
          <w:color w:val="000000"/>
          <w:sz w:val="18"/>
          <w:szCs w:val="18"/>
          <w:lang w:eastAsia="fr-CH"/>
        </w:rPr>
        <w:t>(</w:t>
      </w:r>
      <w:proofErr w:type="spellStart"/>
      <w:r w:rsidRPr="00CB388C">
        <w:rPr>
          <w:rFonts w:ascii="Consolas" w:hAnsi="Consolas" w:cs="Courier New"/>
          <w:color w:val="000000"/>
          <w:sz w:val="18"/>
          <w:szCs w:val="18"/>
          <w:lang w:eastAsia="fr-CH"/>
        </w:rPr>
        <w:t>request</w:t>
      </w:r>
      <w:proofErr w:type="spellEnd"/>
      <w:r w:rsidRPr="00CB388C">
        <w:rPr>
          <w:rFonts w:ascii="Consolas" w:hAnsi="Consolas" w:cs="Courier New"/>
          <w:color w:val="000000"/>
          <w:sz w:val="18"/>
          <w:szCs w:val="18"/>
          <w:lang w:eastAsia="fr-CH"/>
        </w:rPr>
        <w:t xml:space="preserve">, </w:t>
      </w:r>
      <w:proofErr w:type="spellStart"/>
      <w:r w:rsidRPr="00CB388C">
        <w:rPr>
          <w:rFonts w:ascii="Consolas" w:hAnsi="Consolas" w:cs="Courier New"/>
          <w:color w:val="000000"/>
          <w:sz w:val="18"/>
          <w:szCs w:val="18"/>
          <w:lang w:eastAsia="fr-CH"/>
        </w:rPr>
        <w:t>response</w:t>
      </w:r>
      <w:proofErr w:type="spellEnd"/>
      <w:r w:rsidRPr="00CB388C">
        <w:rPr>
          <w:rFonts w:ascii="Consolas" w:hAnsi="Consolas" w:cs="Courier New"/>
          <w:color w:val="000000"/>
          <w:sz w:val="18"/>
          <w:szCs w:val="18"/>
          <w:lang w:eastAsia="fr-CH"/>
        </w:rPr>
        <w:t>);</w:t>
      </w:r>
    </w:p>
    <w:p w14:paraId="3EAF51CA"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eastAsia="fr-CH"/>
        </w:rPr>
      </w:pPr>
      <w:r w:rsidRPr="00CB388C">
        <w:rPr>
          <w:rFonts w:ascii="Consolas" w:hAnsi="Consolas" w:cs="Courier New"/>
          <w:color w:val="000000"/>
          <w:sz w:val="18"/>
          <w:szCs w:val="18"/>
          <w:lang w:eastAsia="fr-CH"/>
        </w:rPr>
        <w:t xml:space="preserve">        }</w:t>
      </w:r>
    </w:p>
    <w:p w14:paraId="66E17DD5" w14:textId="77777777" w:rsidR="00CB388C" w:rsidRPr="00CB388C" w:rsidRDefault="00CB388C" w:rsidP="00CB388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0" w:lineRule="atLeast"/>
        <w:rPr>
          <w:rFonts w:ascii="Consolas" w:hAnsi="Consolas" w:cs="Courier New"/>
          <w:color w:val="000000"/>
          <w:sz w:val="18"/>
          <w:szCs w:val="18"/>
          <w:lang w:eastAsia="fr-CH"/>
        </w:rPr>
      </w:pPr>
      <w:r w:rsidRPr="00CB388C">
        <w:rPr>
          <w:rFonts w:ascii="Consolas" w:hAnsi="Consolas" w:cs="Courier New"/>
          <w:color w:val="000000"/>
          <w:sz w:val="18"/>
          <w:szCs w:val="18"/>
          <w:lang w:eastAsia="fr-CH"/>
        </w:rPr>
        <w:t xml:space="preserve">    }</w:t>
      </w:r>
    </w:p>
    <w:p w14:paraId="3D63C106" w14:textId="5895150E" w:rsidR="00666A1C" w:rsidRDefault="00CB388C" w:rsidP="005656F2">
      <w:pPr>
        <w:pStyle w:val="TxtJustifi"/>
      </w:pPr>
      <w:r>
        <w:t xml:space="preserve">On a après les deux pages </w:t>
      </w:r>
      <w:proofErr w:type="spellStart"/>
      <w:r>
        <w:t>jsp</w:t>
      </w:r>
      <w:proofErr w:type="spellEnd"/>
      <w:r>
        <w:t xml:space="preserve"> qui sont : </w:t>
      </w:r>
      <w:proofErr w:type="spellStart"/>
      <w:r>
        <w:t>maJspLogge.jsp</w:t>
      </w:r>
      <w:proofErr w:type="spellEnd"/>
      <w:r>
        <w:t xml:space="preserve"> quand le login est OK, et </w:t>
      </w:r>
      <w:proofErr w:type="spellStart"/>
      <w:r>
        <w:t>erreur.jsp</w:t>
      </w:r>
      <w:proofErr w:type="spellEnd"/>
      <w:r>
        <w:t xml:space="preserve"> </w:t>
      </w:r>
      <w:proofErr w:type="spellStart"/>
      <w:r>
        <w:t>wuand</w:t>
      </w:r>
      <w:proofErr w:type="spellEnd"/>
      <w:r>
        <w:t xml:space="preserve"> le login n’est pas OK</w:t>
      </w:r>
    </w:p>
    <w:p w14:paraId="6A558EC1" w14:textId="27299490" w:rsidR="00CB388C" w:rsidRPr="000626F8" w:rsidRDefault="00CB388C" w:rsidP="000626F8">
      <w:pPr>
        <w:pStyle w:val="berschrift4"/>
      </w:pPr>
      <w:bookmarkStart w:id="48" w:name="_Toc138426210"/>
      <w:proofErr w:type="spellStart"/>
      <w:r w:rsidRPr="000626F8">
        <w:t>maJspLogge.jsp</w:t>
      </w:r>
      <w:bookmarkEnd w:id="48"/>
      <w:proofErr w:type="spellEnd"/>
    </w:p>
    <w:p w14:paraId="6AC86CD3"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FF0000"/>
          <w:sz w:val="18"/>
          <w:szCs w:val="18"/>
          <w:shd w:val="clear" w:color="auto" w:fill="F0F0F0"/>
          <w:lang w:val="en-US"/>
        </w:rPr>
        <w:t>&lt;%--</w:t>
      </w:r>
      <w:r w:rsidRPr="000626F8">
        <w:rPr>
          <w:rStyle w:val="HTMLCode"/>
          <w:rFonts w:ascii="Consolas" w:hAnsi="Consolas"/>
          <w:color w:val="000000"/>
          <w:sz w:val="18"/>
          <w:szCs w:val="18"/>
          <w:lang w:val="en-US"/>
        </w:rPr>
        <w:t xml:space="preserve"> </w:t>
      </w:r>
    </w:p>
    <w:p w14:paraId="2603BEC2"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Document</w:t>
      </w:r>
      <w:r w:rsidRPr="000626F8">
        <w:rPr>
          <w:rStyle w:val="HTMLCode"/>
          <w:rFonts w:ascii="Consolas" w:hAnsi="Consolas"/>
          <w:color w:val="000000"/>
          <w:sz w:val="18"/>
          <w:szCs w:val="18"/>
          <w:lang w:val="en-US"/>
        </w:rPr>
        <w:t xml:space="preserve"> </w:t>
      </w:r>
      <w:proofErr w:type="gramStart"/>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w:t>
      </w:r>
      <w:proofErr w:type="gramEnd"/>
      <w:r w:rsidRPr="000626F8">
        <w:rPr>
          <w:rStyle w:val="HTMLCode"/>
          <w:rFonts w:ascii="Consolas" w:hAnsi="Consolas"/>
          <w:color w:val="000000"/>
          <w:sz w:val="18"/>
          <w:szCs w:val="18"/>
          <w:lang w:val="en-US"/>
        </w:rPr>
        <w:t xml:space="preserve"> </w:t>
      </w:r>
      <w:proofErr w:type="spellStart"/>
      <w:r w:rsidRPr="000626F8">
        <w:rPr>
          <w:rStyle w:val="HTMLCode"/>
          <w:rFonts w:ascii="Consolas" w:hAnsi="Consolas"/>
          <w:color w:val="000000"/>
          <w:sz w:val="18"/>
          <w:szCs w:val="18"/>
          <w:lang w:val="en-US"/>
        </w:rPr>
        <w:t>maJspLogge</w:t>
      </w:r>
      <w:proofErr w:type="spellEnd"/>
    </w:p>
    <w:p w14:paraId="78B9E5B9"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Created</w:t>
      </w:r>
      <w:r w:rsidRPr="000626F8">
        <w:rPr>
          <w:rStyle w:val="HTMLCode"/>
          <w:rFonts w:ascii="Consolas" w:hAnsi="Consolas"/>
          <w:color w:val="000000"/>
          <w:sz w:val="18"/>
          <w:szCs w:val="18"/>
          <w:lang w:val="en-US"/>
        </w:rPr>
        <w:t xml:space="preserve"> </w:t>
      </w:r>
      <w:proofErr w:type="gramStart"/>
      <w:r w:rsidRPr="000626F8">
        <w:rPr>
          <w:rStyle w:val="HTMLCode"/>
          <w:rFonts w:ascii="Consolas" w:hAnsi="Consolas"/>
          <w:color w:val="000000"/>
          <w:sz w:val="18"/>
          <w:szCs w:val="18"/>
          <w:lang w:val="en-US"/>
        </w:rPr>
        <w:t xml:space="preserve">on </w:t>
      </w:r>
      <w:r w:rsidRPr="000626F8">
        <w:rPr>
          <w:rStyle w:val="token"/>
          <w:rFonts w:ascii="Consolas" w:hAnsi="Consolas"/>
          <w:color w:val="FF0000"/>
          <w:sz w:val="18"/>
          <w:szCs w:val="18"/>
          <w:shd w:val="clear" w:color="auto" w:fill="F0F0F0"/>
          <w:lang w:val="en-US"/>
        </w:rPr>
        <w:t>:</w:t>
      </w:r>
      <w:proofErr w:type="gramEnd"/>
      <w:r w:rsidRPr="000626F8">
        <w:rPr>
          <w:rStyle w:val="HTMLCode"/>
          <w:rFonts w:ascii="Consolas" w:hAnsi="Consolas"/>
          <w:color w:val="000000"/>
          <w:sz w:val="18"/>
          <w:szCs w:val="18"/>
          <w:lang w:val="en-US"/>
        </w:rPr>
        <w:t xml:space="preserve"> </w:t>
      </w:r>
      <w:r w:rsidRPr="000626F8">
        <w:rPr>
          <w:rStyle w:val="token"/>
          <w:rFonts w:ascii="Consolas" w:hAnsi="Consolas"/>
          <w:color w:val="8000C0"/>
          <w:sz w:val="18"/>
          <w:szCs w:val="18"/>
          <w:lang w:val="en-US"/>
        </w:rPr>
        <w:t>30.03.2023</w:t>
      </w:r>
      <w:r w:rsidRPr="000626F8">
        <w:rPr>
          <w:rStyle w:val="token"/>
          <w:rFonts w:ascii="Consolas" w:hAnsi="Consolas"/>
          <w:color w:val="000000"/>
          <w:sz w:val="18"/>
          <w:szCs w:val="18"/>
          <w:lang w:val="en-US"/>
        </w:rPr>
        <w:t>,</w:t>
      </w:r>
      <w:r w:rsidRPr="000626F8">
        <w:rPr>
          <w:rStyle w:val="HTMLCode"/>
          <w:rFonts w:ascii="Consolas" w:hAnsi="Consolas"/>
          <w:color w:val="000000"/>
          <w:sz w:val="18"/>
          <w:szCs w:val="18"/>
          <w:lang w:val="en-US"/>
        </w:rPr>
        <w:t xml:space="preserve"> </w:t>
      </w:r>
      <w:r w:rsidRPr="000626F8">
        <w:rPr>
          <w:rStyle w:val="token"/>
          <w:rFonts w:ascii="Consolas" w:hAnsi="Consolas"/>
          <w:color w:val="8000C0"/>
          <w:sz w:val="18"/>
          <w:szCs w:val="18"/>
          <w:lang w:val="en-US"/>
        </w:rPr>
        <w:t>14</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8000C0"/>
          <w:sz w:val="18"/>
          <w:szCs w:val="18"/>
          <w:lang w:val="en-US"/>
        </w:rPr>
        <w:t>03</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8000C0"/>
          <w:sz w:val="18"/>
          <w:szCs w:val="18"/>
          <w:lang w:val="en-US"/>
        </w:rPr>
        <w:t>42</w:t>
      </w:r>
    </w:p>
    <w:p w14:paraId="0EAEF4D4"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Author</w:t>
      </w:r>
      <w:r w:rsidRPr="000626F8">
        <w:rPr>
          <w:rStyle w:val="HTMLCode"/>
          <w:rFonts w:ascii="Consolas" w:hAnsi="Consolas"/>
          <w:color w:val="000000"/>
          <w:sz w:val="18"/>
          <w:szCs w:val="18"/>
          <w:lang w:val="en-US"/>
        </w:rPr>
        <w:t xml:space="preserve">   </w:t>
      </w:r>
      <w:proofErr w:type="gramStart"/>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w:t>
      </w:r>
      <w:proofErr w:type="gramEnd"/>
      <w:r w:rsidRPr="000626F8">
        <w:rPr>
          <w:rStyle w:val="HTMLCode"/>
          <w:rFonts w:ascii="Consolas" w:hAnsi="Consolas"/>
          <w:color w:val="000000"/>
          <w:sz w:val="18"/>
          <w:szCs w:val="18"/>
          <w:lang w:val="en-US"/>
        </w:rPr>
        <w:t xml:space="preserve"> </w:t>
      </w:r>
      <w:proofErr w:type="spellStart"/>
      <w:r w:rsidRPr="000626F8">
        <w:rPr>
          <w:rStyle w:val="token"/>
          <w:rFonts w:ascii="Consolas" w:hAnsi="Consolas"/>
          <w:color w:val="000000"/>
          <w:sz w:val="18"/>
          <w:szCs w:val="18"/>
          <w:lang w:val="en-US"/>
        </w:rPr>
        <w:t>FranzenL</w:t>
      </w:r>
      <w:proofErr w:type="spellEnd"/>
    </w:p>
    <w:p w14:paraId="68F31DFD"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FF0000"/>
          <w:sz w:val="18"/>
          <w:szCs w:val="18"/>
          <w:shd w:val="clear" w:color="auto" w:fill="F0F0F0"/>
          <w:lang w:val="en-US"/>
        </w:rPr>
        <w:lastRenderedPageBreak/>
        <w:t>--%&gt;</w:t>
      </w:r>
    </w:p>
    <w:p w14:paraId="51D25CDC"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p>
    <w:p w14:paraId="0E41379F"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FF0000"/>
          <w:sz w:val="18"/>
          <w:szCs w:val="18"/>
          <w:shd w:val="clear" w:color="auto" w:fill="F0F0F0"/>
          <w:lang w:val="en-US"/>
        </w:rPr>
        <w:t>&lt;%</w:t>
      </w:r>
      <w:r w:rsidRPr="000626F8">
        <w:rPr>
          <w:rStyle w:val="token"/>
          <w:rFonts w:ascii="Consolas" w:hAnsi="Consolas"/>
          <w:color w:val="000000"/>
          <w:sz w:val="18"/>
          <w:szCs w:val="18"/>
          <w:lang w:val="en-US"/>
        </w:rPr>
        <w:t>@page</w:t>
      </w:r>
      <w:r w:rsidRPr="000626F8">
        <w:rPr>
          <w:rStyle w:val="HTMLCode"/>
          <w:rFonts w:ascii="Consolas" w:hAnsi="Consolas"/>
          <w:color w:val="000000"/>
          <w:sz w:val="18"/>
          <w:szCs w:val="18"/>
          <w:lang w:val="en-US"/>
        </w:rPr>
        <w:t xml:space="preserve"> </w:t>
      </w:r>
      <w:r w:rsidRPr="000626F8">
        <w:rPr>
          <w:rStyle w:val="token"/>
          <w:rFonts w:ascii="Consolas" w:hAnsi="Consolas"/>
          <w:color w:val="0000FF"/>
          <w:sz w:val="18"/>
          <w:szCs w:val="18"/>
          <w:lang w:val="en-US"/>
        </w:rPr>
        <w:t>import</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w:t>
      </w:r>
      <w:proofErr w:type="spellStart"/>
      <w:proofErr w:type="gramStart"/>
      <w:r w:rsidRPr="000626F8">
        <w:rPr>
          <w:rStyle w:val="token"/>
          <w:rFonts w:ascii="Consolas" w:hAnsi="Consolas"/>
          <w:color w:val="008000"/>
          <w:sz w:val="18"/>
          <w:szCs w:val="18"/>
          <w:lang w:val="en-US"/>
        </w:rPr>
        <w:t>javax.sound</w:t>
      </w:r>
      <w:proofErr w:type="gramEnd"/>
      <w:r w:rsidRPr="000626F8">
        <w:rPr>
          <w:rStyle w:val="token"/>
          <w:rFonts w:ascii="Consolas" w:hAnsi="Consolas"/>
          <w:color w:val="008000"/>
          <w:sz w:val="18"/>
          <w:szCs w:val="18"/>
          <w:lang w:val="en-US"/>
        </w:rPr>
        <w:t>.midi.MidiDevice.Info</w:t>
      </w:r>
      <w:proofErr w:type="spellEnd"/>
      <w:r w:rsidRPr="000626F8">
        <w:rPr>
          <w:rStyle w:val="token"/>
          <w:rFonts w:ascii="Consolas" w:hAnsi="Consolas"/>
          <w:color w:val="008000"/>
          <w:sz w:val="18"/>
          <w:szCs w:val="18"/>
          <w:lang w:val="en-US"/>
        </w:rPr>
        <w:t>"</w:t>
      </w:r>
      <w:r w:rsidRPr="000626F8">
        <w:rPr>
          <w:rStyle w:val="token"/>
          <w:rFonts w:ascii="Consolas" w:hAnsi="Consolas"/>
          <w:color w:val="FF0000"/>
          <w:sz w:val="18"/>
          <w:szCs w:val="18"/>
          <w:shd w:val="clear" w:color="auto" w:fill="F0F0F0"/>
          <w:lang w:val="en-US"/>
        </w:rPr>
        <w:t>%&gt;</w:t>
      </w:r>
    </w:p>
    <w:p w14:paraId="76FF7E1D"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FF0000"/>
          <w:sz w:val="18"/>
          <w:szCs w:val="18"/>
          <w:shd w:val="clear" w:color="auto" w:fill="F0F0F0"/>
          <w:lang w:val="en-US"/>
        </w:rPr>
        <w:t>&lt;%</w:t>
      </w:r>
      <w:r w:rsidRPr="000626F8">
        <w:rPr>
          <w:rStyle w:val="token"/>
          <w:rFonts w:ascii="Consolas" w:hAnsi="Consolas"/>
          <w:color w:val="000000"/>
          <w:sz w:val="18"/>
          <w:szCs w:val="18"/>
          <w:lang w:val="en-US"/>
        </w:rPr>
        <w:t>@page</w:t>
      </w:r>
      <w:r w:rsidRPr="000626F8">
        <w:rPr>
          <w:rStyle w:val="HTMLCode"/>
          <w:rFonts w:ascii="Consolas" w:hAnsi="Consolas"/>
          <w:color w:val="000000"/>
          <w:sz w:val="18"/>
          <w:szCs w:val="18"/>
          <w:lang w:val="en-US"/>
        </w:rPr>
        <w:t xml:space="preserve"> </w:t>
      </w:r>
      <w:proofErr w:type="spellStart"/>
      <w:r w:rsidRPr="000626F8">
        <w:rPr>
          <w:rStyle w:val="HTMLCode"/>
          <w:rFonts w:ascii="Consolas" w:hAnsi="Consolas"/>
          <w:color w:val="000000"/>
          <w:sz w:val="18"/>
          <w:szCs w:val="18"/>
          <w:lang w:val="en-US"/>
        </w:rPr>
        <w:t>contentType</w:t>
      </w:r>
      <w:proofErr w:type="spellEnd"/>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"text/html"</w:t>
      </w:r>
      <w:r w:rsidRPr="000626F8">
        <w:rPr>
          <w:rStyle w:val="HTMLCode"/>
          <w:rFonts w:ascii="Consolas" w:hAnsi="Consolas"/>
          <w:color w:val="000000"/>
          <w:sz w:val="18"/>
          <w:szCs w:val="18"/>
          <w:lang w:val="en-US"/>
        </w:rPr>
        <w:t xml:space="preserve"> </w:t>
      </w:r>
      <w:proofErr w:type="spellStart"/>
      <w:r w:rsidRPr="000626F8">
        <w:rPr>
          <w:rStyle w:val="HTMLCode"/>
          <w:rFonts w:ascii="Consolas" w:hAnsi="Consolas"/>
          <w:color w:val="000000"/>
          <w:sz w:val="18"/>
          <w:szCs w:val="18"/>
          <w:lang w:val="en-US"/>
        </w:rPr>
        <w:t>pageEncoding</w:t>
      </w:r>
      <w:proofErr w:type="spellEnd"/>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"UTF-8"</w:t>
      </w:r>
      <w:r w:rsidRPr="000626F8">
        <w:rPr>
          <w:rStyle w:val="token"/>
          <w:rFonts w:ascii="Consolas" w:hAnsi="Consolas"/>
          <w:color w:val="FF0000"/>
          <w:sz w:val="18"/>
          <w:szCs w:val="18"/>
          <w:shd w:val="clear" w:color="auto" w:fill="F0F0F0"/>
          <w:lang w:val="en-US"/>
        </w:rPr>
        <w:t>%&gt;</w:t>
      </w:r>
    </w:p>
    <w:p w14:paraId="429616F2"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FF0000"/>
          <w:sz w:val="18"/>
          <w:szCs w:val="18"/>
          <w:shd w:val="clear" w:color="auto" w:fill="F0F0F0"/>
          <w:lang w:val="en-US"/>
        </w:rPr>
        <w:t>&lt;%</w:t>
      </w:r>
      <w:r w:rsidRPr="000626F8">
        <w:rPr>
          <w:rStyle w:val="token"/>
          <w:rFonts w:ascii="Consolas" w:hAnsi="Consolas"/>
          <w:color w:val="000000"/>
          <w:sz w:val="18"/>
          <w:szCs w:val="18"/>
          <w:lang w:val="en-US"/>
        </w:rPr>
        <w:t>@page</w:t>
      </w:r>
      <w:r w:rsidRPr="000626F8">
        <w:rPr>
          <w:rStyle w:val="HTMLCode"/>
          <w:rFonts w:ascii="Consolas" w:hAnsi="Consolas"/>
          <w:color w:val="000000"/>
          <w:sz w:val="18"/>
          <w:szCs w:val="18"/>
          <w:lang w:val="en-US"/>
        </w:rPr>
        <w:t xml:space="preserve"> </w:t>
      </w:r>
      <w:r w:rsidRPr="000626F8">
        <w:rPr>
          <w:rStyle w:val="token"/>
          <w:rFonts w:ascii="Consolas" w:hAnsi="Consolas"/>
          <w:color w:val="0000FF"/>
          <w:sz w:val="18"/>
          <w:szCs w:val="18"/>
          <w:lang w:val="en-US"/>
        </w:rPr>
        <w:t>import</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w:t>
      </w:r>
      <w:proofErr w:type="spellStart"/>
      <w:proofErr w:type="gramStart"/>
      <w:r w:rsidRPr="000626F8">
        <w:rPr>
          <w:rStyle w:val="token"/>
          <w:rFonts w:ascii="Consolas" w:hAnsi="Consolas"/>
          <w:color w:val="008000"/>
          <w:sz w:val="18"/>
          <w:szCs w:val="18"/>
          <w:lang w:val="en-US"/>
        </w:rPr>
        <w:t>beans.BeanInfo</w:t>
      </w:r>
      <w:proofErr w:type="spellEnd"/>
      <w:proofErr w:type="gramEnd"/>
      <w:r w:rsidRPr="000626F8">
        <w:rPr>
          <w:rStyle w:val="token"/>
          <w:rFonts w:ascii="Consolas" w:hAnsi="Consolas"/>
          <w:color w:val="008000"/>
          <w:sz w:val="18"/>
          <w:szCs w:val="18"/>
          <w:lang w:val="en-US"/>
        </w:rPr>
        <w:t>"</w:t>
      </w:r>
      <w:r w:rsidRPr="000626F8">
        <w:rPr>
          <w:rStyle w:val="token"/>
          <w:rFonts w:ascii="Consolas" w:hAnsi="Consolas"/>
          <w:color w:val="FF0000"/>
          <w:sz w:val="18"/>
          <w:szCs w:val="18"/>
          <w:shd w:val="clear" w:color="auto" w:fill="F0F0F0"/>
          <w:lang w:val="en-US"/>
        </w:rPr>
        <w:t>%&gt;</w:t>
      </w:r>
    </w:p>
    <w:p w14:paraId="12FB17DC"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FF0000"/>
          <w:sz w:val="18"/>
          <w:szCs w:val="18"/>
          <w:shd w:val="clear" w:color="auto" w:fill="F0F0F0"/>
          <w:lang w:val="en-US"/>
        </w:rPr>
        <w:t>&lt;!</w:t>
      </w:r>
      <w:r w:rsidRPr="000626F8">
        <w:rPr>
          <w:rStyle w:val="HTMLCode"/>
          <w:rFonts w:ascii="Consolas" w:hAnsi="Consolas"/>
          <w:color w:val="000000"/>
          <w:sz w:val="18"/>
          <w:szCs w:val="18"/>
          <w:lang w:val="en-US"/>
        </w:rPr>
        <w:t>DOCTYPE html</w:t>
      </w:r>
      <w:r w:rsidRPr="000626F8">
        <w:rPr>
          <w:rStyle w:val="token"/>
          <w:rFonts w:ascii="Consolas" w:hAnsi="Consolas"/>
          <w:color w:val="FF0000"/>
          <w:sz w:val="18"/>
          <w:szCs w:val="18"/>
          <w:shd w:val="clear" w:color="auto" w:fill="F0F0F0"/>
          <w:lang w:val="en-US"/>
        </w:rPr>
        <w:t>&gt;</w:t>
      </w:r>
    </w:p>
    <w:p w14:paraId="45CF1383"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token"/>
          <w:rFonts w:ascii="Consolas" w:hAnsi="Consolas"/>
          <w:color w:val="000000"/>
          <w:sz w:val="18"/>
          <w:szCs w:val="18"/>
          <w:lang w:val="en-US"/>
        </w:rPr>
        <w:t>&lt;html&gt;</w:t>
      </w:r>
    </w:p>
    <w:p w14:paraId="342C5218"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&lt;head&gt;</w:t>
      </w:r>
    </w:p>
    <w:p w14:paraId="235643D4"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&lt;</w:t>
      </w:r>
      <w:r w:rsidRPr="000626F8">
        <w:rPr>
          <w:rStyle w:val="HTMLCode"/>
          <w:rFonts w:ascii="Consolas" w:hAnsi="Consolas"/>
          <w:color w:val="000000"/>
          <w:sz w:val="18"/>
          <w:szCs w:val="18"/>
          <w:lang w:val="en-US"/>
        </w:rPr>
        <w:t>meta http</w:t>
      </w:r>
      <w:r w:rsidRPr="000626F8">
        <w:rPr>
          <w:rStyle w:val="token"/>
          <w:rFonts w:ascii="Consolas" w:hAnsi="Consolas"/>
          <w:color w:val="FF0000"/>
          <w:sz w:val="18"/>
          <w:szCs w:val="18"/>
          <w:shd w:val="clear" w:color="auto" w:fill="F0F0F0"/>
          <w:lang w:val="en-US"/>
        </w:rPr>
        <w:t>-</w:t>
      </w:r>
      <w:proofErr w:type="spellStart"/>
      <w:r w:rsidRPr="000626F8">
        <w:rPr>
          <w:rStyle w:val="HTMLCode"/>
          <w:rFonts w:ascii="Consolas" w:hAnsi="Consolas"/>
          <w:color w:val="000000"/>
          <w:sz w:val="18"/>
          <w:szCs w:val="18"/>
          <w:lang w:val="en-US"/>
        </w:rPr>
        <w:t>equiv</w:t>
      </w:r>
      <w:proofErr w:type="spellEnd"/>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"Content-Type"</w:t>
      </w:r>
      <w:r w:rsidRPr="000626F8">
        <w:rPr>
          <w:rStyle w:val="HTMLCode"/>
          <w:rFonts w:ascii="Consolas" w:hAnsi="Consolas"/>
          <w:color w:val="000000"/>
          <w:sz w:val="18"/>
          <w:szCs w:val="18"/>
          <w:lang w:val="en-US"/>
        </w:rPr>
        <w:t xml:space="preserve"> content</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"text/html; charset=UTF-8"</w:t>
      </w:r>
      <w:r w:rsidRPr="000626F8">
        <w:rPr>
          <w:rStyle w:val="token"/>
          <w:rFonts w:ascii="Consolas" w:hAnsi="Consolas"/>
          <w:color w:val="FF0000"/>
          <w:sz w:val="18"/>
          <w:szCs w:val="18"/>
          <w:shd w:val="clear" w:color="auto" w:fill="F0F0F0"/>
          <w:lang w:val="en-US"/>
        </w:rPr>
        <w:t>&gt;</w:t>
      </w:r>
    </w:p>
    <w:p w14:paraId="3F74DF14"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&lt;title&gt;</w:t>
      </w:r>
      <w:r w:rsidRPr="000626F8">
        <w:rPr>
          <w:rStyle w:val="HTMLCode"/>
          <w:rFonts w:ascii="Consolas" w:hAnsi="Consolas"/>
          <w:color w:val="000000"/>
          <w:sz w:val="18"/>
          <w:szCs w:val="18"/>
          <w:lang w:val="en-US"/>
        </w:rPr>
        <w:t xml:space="preserve">JSP </w:t>
      </w:r>
      <w:r w:rsidRPr="000626F8">
        <w:rPr>
          <w:rStyle w:val="token"/>
          <w:rFonts w:ascii="Consolas" w:hAnsi="Consolas"/>
          <w:color w:val="000000"/>
          <w:sz w:val="18"/>
          <w:szCs w:val="18"/>
          <w:lang w:val="en-US"/>
        </w:rPr>
        <w:t>Page</w:t>
      </w:r>
      <w:r w:rsidRPr="000626F8">
        <w:rPr>
          <w:rStyle w:val="HTMLCode"/>
          <w:rFonts w:ascii="Consolas" w:hAnsi="Consolas"/>
          <w:color w:val="000000"/>
          <w:sz w:val="18"/>
          <w:szCs w:val="18"/>
          <w:lang w:val="en-US"/>
        </w:rPr>
        <w:t xml:space="preserve"> </w:t>
      </w:r>
      <w:proofErr w:type="spellStart"/>
      <w:r w:rsidRPr="000626F8">
        <w:rPr>
          <w:rStyle w:val="token"/>
          <w:rFonts w:ascii="Consolas" w:hAnsi="Consolas"/>
          <w:color w:val="000000"/>
          <w:sz w:val="18"/>
          <w:szCs w:val="18"/>
          <w:lang w:val="en-US"/>
        </w:rPr>
        <w:t>Logg</w:t>
      </w:r>
      <w:r w:rsidRPr="000626F8">
        <w:rPr>
          <w:rStyle w:val="HTMLCode"/>
          <w:rFonts w:ascii="Consolas" w:hAnsi="Consolas"/>
          <w:color w:val="000000"/>
          <w:sz w:val="18"/>
          <w:szCs w:val="18"/>
          <w:lang w:val="en-US"/>
        </w:rPr>
        <w:t>é</w:t>
      </w:r>
      <w:proofErr w:type="spellEnd"/>
      <w:r w:rsidRPr="000626F8">
        <w:rPr>
          <w:rStyle w:val="token"/>
          <w:rFonts w:ascii="Consolas" w:hAnsi="Consolas"/>
          <w:color w:val="FF0000"/>
          <w:sz w:val="18"/>
          <w:szCs w:val="18"/>
          <w:shd w:val="clear" w:color="auto" w:fill="F0F0F0"/>
          <w:lang w:val="en-US"/>
        </w:rPr>
        <w:t>&lt;/</w:t>
      </w:r>
      <w:r w:rsidRPr="000626F8">
        <w:rPr>
          <w:rStyle w:val="HTMLCode"/>
          <w:rFonts w:ascii="Consolas" w:hAnsi="Consolas"/>
          <w:color w:val="000000"/>
          <w:sz w:val="18"/>
          <w:szCs w:val="18"/>
          <w:lang w:val="en-US"/>
        </w:rPr>
        <w:t>title</w:t>
      </w:r>
      <w:r w:rsidRPr="000626F8">
        <w:rPr>
          <w:rStyle w:val="token"/>
          <w:rFonts w:ascii="Consolas" w:hAnsi="Consolas"/>
          <w:color w:val="FF0000"/>
          <w:sz w:val="18"/>
          <w:szCs w:val="18"/>
          <w:shd w:val="clear" w:color="auto" w:fill="F0F0F0"/>
          <w:lang w:val="en-US"/>
        </w:rPr>
        <w:t>&gt;</w:t>
      </w:r>
    </w:p>
    <w:p w14:paraId="019ECB8D"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&lt;/</w:t>
      </w:r>
      <w:r w:rsidRPr="000626F8">
        <w:rPr>
          <w:rStyle w:val="HTMLCode"/>
          <w:rFonts w:ascii="Consolas" w:hAnsi="Consolas"/>
          <w:color w:val="000000"/>
          <w:sz w:val="18"/>
          <w:szCs w:val="18"/>
          <w:lang w:val="en-US"/>
        </w:rPr>
        <w:t>head</w:t>
      </w:r>
      <w:r w:rsidRPr="000626F8">
        <w:rPr>
          <w:rStyle w:val="token"/>
          <w:rFonts w:ascii="Consolas" w:hAnsi="Consolas"/>
          <w:color w:val="FF0000"/>
          <w:sz w:val="18"/>
          <w:szCs w:val="18"/>
          <w:shd w:val="clear" w:color="auto" w:fill="F0F0F0"/>
          <w:lang w:val="en-US"/>
        </w:rPr>
        <w:t>&gt;</w:t>
      </w:r>
    </w:p>
    <w:p w14:paraId="43F38610"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&lt;body&gt;</w:t>
      </w:r>
    </w:p>
    <w:p w14:paraId="706AE33C"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&lt;</w:t>
      </w:r>
      <w:proofErr w:type="spellStart"/>
      <w:proofErr w:type="gramStart"/>
      <w:r w:rsidRPr="000626F8">
        <w:rPr>
          <w:rStyle w:val="HTMLCode"/>
          <w:rFonts w:ascii="Consolas" w:hAnsi="Consolas"/>
          <w:color w:val="000000"/>
          <w:sz w:val="18"/>
          <w:szCs w:val="18"/>
          <w:lang w:val="en-US"/>
        </w:rPr>
        <w:t>jsp</w:t>
      </w:r>
      <w:r w:rsidRPr="000626F8">
        <w:rPr>
          <w:rStyle w:val="token"/>
          <w:rFonts w:ascii="Consolas" w:hAnsi="Consolas"/>
          <w:color w:val="FF0000"/>
          <w:sz w:val="18"/>
          <w:szCs w:val="18"/>
          <w:shd w:val="clear" w:color="auto" w:fill="F0F0F0"/>
          <w:lang w:val="en-US"/>
        </w:rPr>
        <w:t>:</w:t>
      </w:r>
      <w:r w:rsidRPr="000626F8">
        <w:rPr>
          <w:rStyle w:val="HTMLCode"/>
          <w:rFonts w:ascii="Consolas" w:hAnsi="Consolas"/>
          <w:color w:val="000000"/>
          <w:sz w:val="18"/>
          <w:szCs w:val="18"/>
          <w:lang w:val="en-US"/>
        </w:rPr>
        <w:t>useBean</w:t>
      </w:r>
      <w:proofErr w:type="spellEnd"/>
      <w:proofErr w:type="gramEnd"/>
      <w:r w:rsidRPr="000626F8">
        <w:rPr>
          <w:rStyle w:val="HTMLCode"/>
          <w:rFonts w:ascii="Consolas" w:hAnsi="Consolas"/>
          <w:color w:val="000000"/>
          <w:sz w:val="18"/>
          <w:szCs w:val="18"/>
          <w:lang w:val="en-US"/>
        </w:rPr>
        <w:t xml:space="preserve"> id</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"info"</w:t>
      </w:r>
      <w:r w:rsidRPr="000626F8">
        <w:rPr>
          <w:rStyle w:val="HTMLCode"/>
          <w:rFonts w:ascii="Consolas" w:hAnsi="Consolas"/>
          <w:color w:val="000000"/>
          <w:sz w:val="18"/>
          <w:szCs w:val="18"/>
          <w:lang w:val="en-US"/>
        </w:rPr>
        <w:t xml:space="preserve"> scope</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"session"</w:t>
      </w:r>
      <w:r w:rsidRPr="000626F8">
        <w:rPr>
          <w:rStyle w:val="HTMLCode"/>
          <w:rFonts w:ascii="Consolas" w:hAnsi="Consolas"/>
          <w:color w:val="000000"/>
          <w:sz w:val="18"/>
          <w:szCs w:val="18"/>
          <w:lang w:val="en-US"/>
        </w:rPr>
        <w:t xml:space="preserve"> </w:t>
      </w:r>
      <w:r w:rsidRPr="000626F8">
        <w:rPr>
          <w:rStyle w:val="token"/>
          <w:rFonts w:ascii="Consolas" w:hAnsi="Consolas"/>
          <w:color w:val="0000FF"/>
          <w:sz w:val="18"/>
          <w:szCs w:val="18"/>
          <w:lang w:val="en-US"/>
        </w:rPr>
        <w:t>class</w:t>
      </w:r>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w:t>
      </w:r>
      <w:r w:rsidRPr="000626F8">
        <w:rPr>
          <w:rStyle w:val="token"/>
          <w:rFonts w:ascii="Consolas" w:hAnsi="Consolas"/>
          <w:color w:val="008000"/>
          <w:sz w:val="18"/>
          <w:szCs w:val="18"/>
          <w:lang w:val="en-US"/>
        </w:rPr>
        <w:t>"</w:t>
      </w:r>
      <w:proofErr w:type="spellStart"/>
      <w:r w:rsidRPr="000626F8">
        <w:rPr>
          <w:rStyle w:val="token"/>
          <w:rFonts w:ascii="Consolas" w:hAnsi="Consolas"/>
          <w:color w:val="008000"/>
          <w:sz w:val="18"/>
          <w:szCs w:val="18"/>
          <w:lang w:val="en-US"/>
        </w:rPr>
        <w:t>beans.BeanInfo</w:t>
      </w:r>
      <w:proofErr w:type="spellEnd"/>
      <w:r w:rsidRPr="000626F8">
        <w:rPr>
          <w:rStyle w:val="token"/>
          <w:rFonts w:ascii="Consolas" w:hAnsi="Consolas"/>
          <w:color w:val="008000"/>
          <w:sz w:val="18"/>
          <w:szCs w:val="18"/>
          <w:lang w:val="en-US"/>
        </w:rPr>
        <w:t>"</w:t>
      </w:r>
      <w:r w:rsidRPr="000626F8">
        <w:rPr>
          <w:rStyle w:val="token"/>
          <w:rFonts w:ascii="Consolas" w:hAnsi="Consolas"/>
          <w:color w:val="FF0000"/>
          <w:sz w:val="18"/>
          <w:szCs w:val="18"/>
          <w:shd w:val="clear" w:color="auto" w:fill="F0F0F0"/>
          <w:lang w:val="en-US"/>
        </w:rPr>
        <w:t>/&gt;</w:t>
      </w:r>
      <w:r w:rsidRPr="000626F8">
        <w:rPr>
          <w:rStyle w:val="HTMLCode"/>
          <w:rFonts w:ascii="Consolas" w:hAnsi="Consolas"/>
          <w:color w:val="000000"/>
          <w:sz w:val="18"/>
          <w:szCs w:val="18"/>
          <w:lang w:val="en-US"/>
        </w:rPr>
        <w:t xml:space="preserve">  </w:t>
      </w:r>
    </w:p>
    <w:p w14:paraId="4F9C6EC8" w14:textId="77777777" w:rsidR="000626F8" w:rsidRDefault="000626F8" w:rsidP="000626F8">
      <w:pPr>
        <w:pStyle w:val="HTMLVorformatiert"/>
        <w:shd w:val="clear" w:color="auto" w:fill="F0F0F0"/>
        <w:spacing w:line="180" w:lineRule="atLeast"/>
        <w:rPr>
          <w:rStyle w:val="HTMLCode"/>
          <w:rFonts w:ascii="Consolas" w:hAnsi="Consolas"/>
          <w:color w:val="000000"/>
          <w:sz w:val="18"/>
          <w:szCs w:val="18"/>
        </w:rPr>
      </w:pPr>
      <w:r w:rsidRPr="000626F8">
        <w:rPr>
          <w:rStyle w:val="HTMLCode"/>
          <w:rFonts w:ascii="Consolas" w:hAnsi="Consolas"/>
          <w:color w:val="000000"/>
          <w:sz w:val="18"/>
          <w:szCs w:val="18"/>
          <w:lang w:val="en-US"/>
        </w:rPr>
        <w:t xml:space="preserve">        </w:t>
      </w:r>
      <w:r>
        <w:rPr>
          <w:rStyle w:val="token"/>
          <w:rFonts w:ascii="Consolas" w:hAnsi="Consolas"/>
          <w:color w:val="000000"/>
          <w:sz w:val="18"/>
          <w:szCs w:val="18"/>
        </w:rPr>
        <w:t>&lt;</w:t>
      </w:r>
      <w:proofErr w:type="gramStart"/>
      <w:r>
        <w:rPr>
          <w:rStyle w:val="token"/>
          <w:rFonts w:ascii="Consolas" w:hAnsi="Consolas"/>
          <w:color w:val="000000"/>
          <w:sz w:val="18"/>
          <w:szCs w:val="18"/>
        </w:rPr>
        <w:t>h</w:t>
      </w:r>
      <w:proofErr w:type="gramEnd"/>
      <w:r>
        <w:rPr>
          <w:rStyle w:val="token"/>
          <w:rFonts w:ascii="Consolas" w:hAnsi="Consolas"/>
          <w:color w:val="000000"/>
          <w:sz w:val="18"/>
          <w:szCs w:val="18"/>
        </w:rPr>
        <w:t>1&gt;Vous</w:t>
      </w:r>
      <w:r>
        <w:rPr>
          <w:rStyle w:val="HTMLCode"/>
          <w:rFonts w:ascii="Consolas" w:hAnsi="Consolas"/>
          <w:color w:val="000000"/>
          <w:sz w:val="18"/>
          <w:szCs w:val="18"/>
        </w:rPr>
        <w:t xml:space="preserve"> êtes loggé</w:t>
      </w:r>
      <w:r>
        <w:rPr>
          <w:rStyle w:val="token"/>
          <w:rFonts w:ascii="Consolas" w:hAnsi="Consolas"/>
          <w:color w:val="000000"/>
          <w:sz w:val="18"/>
          <w:szCs w:val="18"/>
        </w:rPr>
        <w:t>,</w:t>
      </w:r>
      <w:r>
        <w:rPr>
          <w:rStyle w:val="HTMLCode"/>
          <w:rFonts w:ascii="Consolas" w:hAnsi="Consolas"/>
          <w:color w:val="000000"/>
          <w:sz w:val="18"/>
          <w:szCs w:val="18"/>
        </w:rPr>
        <w:t xml:space="preserve"> voici les informations de l'utilisateur</w:t>
      </w:r>
      <w:r>
        <w:rPr>
          <w:rStyle w:val="token"/>
          <w:rFonts w:ascii="Consolas" w:hAnsi="Consolas"/>
          <w:color w:val="FF0000"/>
          <w:sz w:val="18"/>
          <w:szCs w:val="18"/>
          <w:shd w:val="clear" w:color="auto" w:fill="F0F0F0"/>
        </w:rPr>
        <w:t>!&lt;/</w:t>
      </w:r>
      <w:r>
        <w:rPr>
          <w:rStyle w:val="HTMLCode"/>
          <w:rFonts w:ascii="Consolas" w:hAnsi="Consolas"/>
          <w:color w:val="000000"/>
          <w:sz w:val="18"/>
          <w:szCs w:val="18"/>
        </w:rPr>
        <w:t>h1</w:t>
      </w:r>
      <w:r>
        <w:rPr>
          <w:rStyle w:val="token"/>
          <w:rFonts w:ascii="Consolas" w:hAnsi="Consolas"/>
          <w:color w:val="FF0000"/>
          <w:sz w:val="18"/>
          <w:szCs w:val="18"/>
          <w:shd w:val="clear" w:color="auto" w:fill="F0F0F0"/>
        </w:rPr>
        <w:t>&gt;</w:t>
      </w:r>
    </w:p>
    <w:p w14:paraId="3F52BD68"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de-CH"/>
        </w:rPr>
      </w:pPr>
      <w:r>
        <w:rPr>
          <w:rStyle w:val="HTMLCode"/>
          <w:rFonts w:ascii="Consolas" w:hAnsi="Consolas"/>
          <w:color w:val="000000"/>
          <w:sz w:val="18"/>
          <w:szCs w:val="18"/>
        </w:rPr>
        <w:t xml:space="preserve">        </w:t>
      </w:r>
      <w:r w:rsidRPr="000626F8">
        <w:rPr>
          <w:rStyle w:val="token"/>
          <w:rFonts w:ascii="Consolas" w:hAnsi="Consolas"/>
          <w:color w:val="000000"/>
          <w:sz w:val="18"/>
          <w:szCs w:val="18"/>
          <w:lang w:val="de-CH"/>
        </w:rPr>
        <w:t>&lt;p&gt;</w:t>
      </w:r>
    </w:p>
    <w:p w14:paraId="643914F2"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de-CH"/>
        </w:rPr>
      </w:pPr>
      <w:r w:rsidRPr="000626F8">
        <w:rPr>
          <w:rStyle w:val="HTMLCode"/>
          <w:rFonts w:ascii="Consolas" w:hAnsi="Consolas"/>
          <w:color w:val="000000"/>
          <w:sz w:val="18"/>
          <w:szCs w:val="18"/>
          <w:lang w:val="de-CH"/>
        </w:rPr>
        <w:t xml:space="preserve">            </w:t>
      </w:r>
      <w:proofErr w:type="gramStart"/>
      <w:r w:rsidRPr="000626F8">
        <w:rPr>
          <w:rStyle w:val="token"/>
          <w:rFonts w:ascii="Consolas" w:hAnsi="Consolas"/>
          <w:color w:val="000000"/>
          <w:sz w:val="18"/>
          <w:szCs w:val="18"/>
          <w:lang w:val="de-CH"/>
        </w:rPr>
        <w:t>Adresse</w:t>
      </w:r>
      <w:r w:rsidRPr="000626F8">
        <w:rPr>
          <w:rStyle w:val="HTMLCode"/>
          <w:rFonts w:ascii="Consolas" w:hAnsi="Consolas"/>
          <w:color w:val="000000"/>
          <w:sz w:val="18"/>
          <w:szCs w:val="18"/>
          <w:lang w:val="de-CH"/>
        </w:rPr>
        <w:t xml:space="preserve">  </w:t>
      </w:r>
      <w:r w:rsidRPr="000626F8">
        <w:rPr>
          <w:rStyle w:val="token"/>
          <w:rFonts w:ascii="Consolas" w:hAnsi="Consolas"/>
          <w:color w:val="FF0000"/>
          <w:sz w:val="18"/>
          <w:szCs w:val="18"/>
          <w:shd w:val="clear" w:color="auto" w:fill="F0F0F0"/>
          <w:lang w:val="de-CH"/>
        </w:rPr>
        <w:t>:</w:t>
      </w:r>
      <w:proofErr w:type="gramEnd"/>
      <w:r w:rsidRPr="000626F8">
        <w:rPr>
          <w:rStyle w:val="HTMLCode"/>
          <w:rFonts w:ascii="Consolas" w:hAnsi="Consolas"/>
          <w:color w:val="000000"/>
          <w:sz w:val="18"/>
          <w:szCs w:val="18"/>
          <w:lang w:val="de-CH"/>
        </w:rPr>
        <w:t xml:space="preserve"> </w:t>
      </w:r>
      <w:r w:rsidRPr="000626F8">
        <w:rPr>
          <w:rStyle w:val="token"/>
          <w:rFonts w:ascii="Consolas" w:hAnsi="Consolas"/>
          <w:color w:val="FF0000"/>
          <w:sz w:val="18"/>
          <w:szCs w:val="18"/>
          <w:shd w:val="clear" w:color="auto" w:fill="F0F0F0"/>
          <w:lang w:val="de-CH"/>
        </w:rPr>
        <w:t>&lt;%=</w:t>
      </w:r>
      <w:proofErr w:type="spellStart"/>
      <w:r w:rsidRPr="000626F8">
        <w:rPr>
          <w:rStyle w:val="HTMLCode"/>
          <w:rFonts w:ascii="Consolas" w:hAnsi="Consolas"/>
          <w:color w:val="000000"/>
          <w:sz w:val="18"/>
          <w:szCs w:val="18"/>
          <w:lang w:val="de-CH"/>
        </w:rPr>
        <w:t>info</w:t>
      </w:r>
      <w:r w:rsidRPr="000626F8">
        <w:rPr>
          <w:rStyle w:val="token"/>
          <w:rFonts w:ascii="Consolas" w:hAnsi="Consolas"/>
          <w:color w:val="000000"/>
          <w:sz w:val="18"/>
          <w:szCs w:val="18"/>
          <w:lang w:val="de-CH"/>
        </w:rPr>
        <w:t>.</w:t>
      </w:r>
      <w:r w:rsidRPr="000626F8">
        <w:rPr>
          <w:rStyle w:val="token"/>
          <w:rFonts w:ascii="Consolas" w:hAnsi="Consolas"/>
          <w:color w:val="800000"/>
          <w:sz w:val="18"/>
          <w:szCs w:val="18"/>
          <w:lang w:val="de-CH"/>
        </w:rPr>
        <w:t>getAdr</w:t>
      </w:r>
      <w:proofErr w:type="spellEnd"/>
      <w:r w:rsidRPr="000626F8">
        <w:rPr>
          <w:rStyle w:val="token"/>
          <w:rFonts w:ascii="Consolas" w:hAnsi="Consolas"/>
          <w:color w:val="000000"/>
          <w:sz w:val="18"/>
          <w:szCs w:val="18"/>
          <w:lang w:val="de-CH"/>
        </w:rPr>
        <w:t>()</w:t>
      </w:r>
      <w:r w:rsidRPr="000626F8">
        <w:rPr>
          <w:rStyle w:val="token"/>
          <w:rFonts w:ascii="Consolas" w:hAnsi="Consolas"/>
          <w:color w:val="FF0000"/>
          <w:sz w:val="18"/>
          <w:szCs w:val="18"/>
          <w:shd w:val="clear" w:color="auto" w:fill="F0F0F0"/>
          <w:lang w:val="de-CH"/>
        </w:rPr>
        <w:t>%&gt;</w:t>
      </w:r>
      <w:r w:rsidRPr="000626F8">
        <w:rPr>
          <w:rStyle w:val="HTMLCode"/>
          <w:rFonts w:ascii="Consolas" w:hAnsi="Consolas"/>
          <w:color w:val="000000"/>
          <w:sz w:val="18"/>
          <w:szCs w:val="18"/>
          <w:lang w:val="de-CH"/>
        </w:rPr>
        <w:t xml:space="preserve"> </w:t>
      </w:r>
      <w:r w:rsidRPr="000626F8">
        <w:rPr>
          <w:rStyle w:val="token"/>
          <w:rFonts w:ascii="Consolas" w:hAnsi="Consolas"/>
          <w:color w:val="000000"/>
          <w:sz w:val="18"/>
          <w:szCs w:val="18"/>
          <w:lang w:val="de-CH"/>
        </w:rPr>
        <w:t>&lt;</w:t>
      </w:r>
      <w:proofErr w:type="spellStart"/>
      <w:r w:rsidRPr="000626F8">
        <w:rPr>
          <w:rStyle w:val="token"/>
          <w:rFonts w:ascii="Consolas" w:hAnsi="Consolas"/>
          <w:color w:val="000000"/>
          <w:sz w:val="18"/>
          <w:szCs w:val="18"/>
          <w:lang w:val="de-CH"/>
        </w:rPr>
        <w:t>br</w:t>
      </w:r>
      <w:proofErr w:type="spellEnd"/>
      <w:r w:rsidRPr="000626F8">
        <w:rPr>
          <w:rStyle w:val="token"/>
          <w:rFonts w:ascii="Consolas" w:hAnsi="Consolas"/>
          <w:color w:val="000000"/>
          <w:sz w:val="18"/>
          <w:szCs w:val="18"/>
          <w:lang w:val="de-CH"/>
        </w:rPr>
        <w:t>&gt;</w:t>
      </w:r>
    </w:p>
    <w:p w14:paraId="7CE583C4" w14:textId="77777777" w:rsidR="000626F8" w:rsidRPr="00AC3727"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de-CH"/>
        </w:rPr>
        <w:t xml:space="preserve">            </w:t>
      </w:r>
      <w:r w:rsidRPr="00AC3727">
        <w:rPr>
          <w:rStyle w:val="token"/>
          <w:rFonts w:ascii="Consolas" w:hAnsi="Consolas"/>
          <w:color w:val="000000"/>
          <w:sz w:val="18"/>
          <w:szCs w:val="18"/>
          <w:lang w:val="en-US"/>
        </w:rPr>
        <w:t>Nom</w:t>
      </w:r>
      <w:r w:rsidRPr="00AC3727">
        <w:rPr>
          <w:rStyle w:val="HTMLCode"/>
          <w:rFonts w:ascii="Consolas" w:hAnsi="Consolas"/>
          <w:color w:val="000000"/>
          <w:sz w:val="18"/>
          <w:szCs w:val="18"/>
          <w:lang w:val="en-US"/>
        </w:rPr>
        <w:t xml:space="preserve">    </w:t>
      </w:r>
      <w:proofErr w:type="gramStart"/>
      <w:r w:rsidRPr="00AC3727">
        <w:rPr>
          <w:rStyle w:val="HTMLCode"/>
          <w:rFonts w:ascii="Consolas" w:hAnsi="Consolas"/>
          <w:color w:val="000000"/>
          <w:sz w:val="18"/>
          <w:szCs w:val="18"/>
          <w:lang w:val="en-US"/>
        </w:rPr>
        <w:t xml:space="preserve">  </w:t>
      </w:r>
      <w:r w:rsidRPr="00AC3727">
        <w:rPr>
          <w:rStyle w:val="token"/>
          <w:rFonts w:ascii="Consolas" w:hAnsi="Consolas"/>
          <w:color w:val="FF0000"/>
          <w:sz w:val="18"/>
          <w:szCs w:val="18"/>
          <w:shd w:val="clear" w:color="auto" w:fill="F0F0F0"/>
          <w:lang w:val="en-US"/>
        </w:rPr>
        <w:t>:</w:t>
      </w:r>
      <w:proofErr w:type="gramEnd"/>
      <w:r w:rsidRPr="00AC3727">
        <w:rPr>
          <w:rStyle w:val="HTMLCode"/>
          <w:rFonts w:ascii="Consolas" w:hAnsi="Consolas"/>
          <w:color w:val="000000"/>
          <w:sz w:val="18"/>
          <w:szCs w:val="18"/>
          <w:lang w:val="en-US"/>
        </w:rPr>
        <w:t xml:space="preserve"> </w:t>
      </w:r>
      <w:r w:rsidRPr="00AC3727">
        <w:rPr>
          <w:rStyle w:val="token"/>
          <w:rFonts w:ascii="Consolas" w:hAnsi="Consolas"/>
          <w:color w:val="FF0000"/>
          <w:sz w:val="18"/>
          <w:szCs w:val="18"/>
          <w:shd w:val="clear" w:color="auto" w:fill="F0F0F0"/>
          <w:lang w:val="en-US"/>
        </w:rPr>
        <w:t>&lt;%=</w:t>
      </w:r>
      <w:proofErr w:type="spellStart"/>
      <w:r w:rsidRPr="00AC3727">
        <w:rPr>
          <w:rStyle w:val="HTMLCode"/>
          <w:rFonts w:ascii="Consolas" w:hAnsi="Consolas"/>
          <w:color w:val="000000"/>
          <w:sz w:val="18"/>
          <w:szCs w:val="18"/>
          <w:lang w:val="en-US"/>
        </w:rPr>
        <w:t>info</w:t>
      </w:r>
      <w:r w:rsidRPr="00AC3727">
        <w:rPr>
          <w:rStyle w:val="token"/>
          <w:rFonts w:ascii="Consolas" w:hAnsi="Consolas"/>
          <w:color w:val="000000"/>
          <w:sz w:val="18"/>
          <w:szCs w:val="18"/>
          <w:lang w:val="en-US"/>
        </w:rPr>
        <w:t>.</w:t>
      </w:r>
      <w:r w:rsidRPr="00AC3727">
        <w:rPr>
          <w:rStyle w:val="token"/>
          <w:rFonts w:ascii="Consolas" w:hAnsi="Consolas"/>
          <w:color w:val="800000"/>
          <w:sz w:val="18"/>
          <w:szCs w:val="18"/>
          <w:lang w:val="en-US"/>
        </w:rPr>
        <w:t>getNom</w:t>
      </w:r>
      <w:proofErr w:type="spellEnd"/>
      <w:r w:rsidRPr="00AC3727">
        <w:rPr>
          <w:rStyle w:val="token"/>
          <w:rFonts w:ascii="Consolas" w:hAnsi="Consolas"/>
          <w:color w:val="000000"/>
          <w:sz w:val="18"/>
          <w:szCs w:val="18"/>
          <w:lang w:val="en-US"/>
        </w:rPr>
        <w:t>()</w:t>
      </w:r>
      <w:r w:rsidRPr="00AC3727">
        <w:rPr>
          <w:rStyle w:val="token"/>
          <w:rFonts w:ascii="Consolas" w:hAnsi="Consolas"/>
          <w:color w:val="FF0000"/>
          <w:sz w:val="18"/>
          <w:szCs w:val="18"/>
          <w:shd w:val="clear" w:color="auto" w:fill="F0F0F0"/>
          <w:lang w:val="en-US"/>
        </w:rPr>
        <w:t>%&gt;</w:t>
      </w:r>
      <w:r w:rsidRPr="00AC3727">
        <w:rPr>
          <w:rStyle w:val="HTMLCode"/>
          <w:rFonts w:ascii="Consolas" w:hAnsi="Consolas"/>
          <w:color w:val="000000"/>
          <w:sz w:val="18"/>
          <w:szCs w:val="18"/>
          <w:lang w:val="en-US"/>
        </w:rPr>
        <w:t xml:space="preserve"> </w:t>
      </w:r>
      <w:r w:rsidRPr="00AC3727">
        <w:rPr>
          <w:rStyle w:val="token"/>
          <w:rFonts w:ascii="Consolas" w:hAnsi="Consolas"/>
          <w:color w:val="000000"/>
          <w:sz w:val="18"/>
          <w:szCs w:val="18"/>
          <w:lang w:val="en-US"/>
        </w:rPr>
        <w:t>&lt;</w:t>
      </w:r>
      <w:proofErr w:type="spellStart"/>
      <w:r w:rsidRPr="00AC3727">
        <w:rPr>
          <w:rStyle w:val="token"/>
          <w:rFonts w:ascii="Consolas" w:hAnsi="Consolas"/>
          <w:color w:val="000000"/>
          <w:sz w:val="18"/>
          <w:szCs w:val="18"/>
          <w:lang w:val="en-US"/>
        </w:rPr>
        <w:t>br</w:t>
      </w:r>
      <w:proofErr w:type="spellEnd"/>
      <w:r w:rsidRPr="00AC3727">
        <w:rPr>
          <w:rStyle w:val="token"/>
          <w:rFonts w:ascii="Consolas" w:hAnsi="Consolas"/>
          <w:color w:val="000000"/>
          <w:sz w:val="18"/>
          <w:szCs w:val="18"/>
          <w:lang w:val="en-US"/>
        </w:rPr>
        <w:t>&gt;</w:t>
      </w:r>
    </w:p>
    <w:p w14:paraId="0BFD0013"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AC3727">
        <w:rPr>
          <w:rStyle w:val="HTMLCode"/>
          <w:rFonts w:ascii="Consolas" w:hAnsi="Consolas"/>
          <w:color w:val="000000"/>
          <w:sz w:val="18"/>
          <w:szCs w:val="18"/>
          <w:lang w:val="en-US"/>
        </w:rPr>
        <w:t xml:space="preserve">        </w:t>
      </w:r>
      <w:r w:rsidRPr="000626F8">
        <w:rPr>
          <w:rStyle w:val="token"/>
          <w:rFonts w:ascii="Consolas" w:hAnsi="Consolas"/>
          <w:color w:val="000000"/>
          <w:sz w:val="18"/>
          <w:szCs w:val="18"/>
          <w:lang w:val="en-US"/>
        </w:rPr>
        <w:t>&lt;p&gt;</w:t>
      </w:r>
    </w:p>
    <w:p w14:paraId="03F894C6" w14:textId="77777777" w:rsidR="000626F8" w:rsidRPr="000626F8" w:rsidRDefault="000626F8" w:rsidP="000626F8">
      <w:pPr>
        <w:pStyle w:val="HTMLVorformatiert"/>
        <w:shd w:val="clear" w:color="auto" w:fill="F0F0F0"/>
        <w:spacing w:line="180" w:lineRule="atLeast"/>
        <w:rPr>
          <w:rStyle w:val="HTMLCode"/>
          <w:rFonts w:ascii="Consolas" w:hAnsi="Consolas"/>
          <w:color w:val="000000"/>
          <w:sz w:val="18"/>
          <w:szCs w:val="18"/>
          <w:lang w:val="en-US"/>
        </w:rPr>
      </w:pPr>
      <w:r w:rsidRPr="000626F8">
        <w:rPr>
          <w:rStyle w:val="HTMLCode"/>
          <w:rFonts w:ascii="Consolas" w:hAnsi="Consolas"/>
          <w:color w:val="000000"/>
          <w:sz w:val="18"/>
          <w:szCs w:val="18"/>
          <w:lang w:val="en-US"/>
        </w:rPr>
        <w:t xml:space="preserve">    </w:t>
      </w:r>
      <w:r w:rsidRPr="000626F8">
        <w:rPr>
          <w:rStyle w:val="token"/>
          <w:rFonts w:ascii="Consolas" w:hAnsi="Consolas"/>
          <w:color w:val="FF0000"/>
          <w:sz w:val="18"/>
          <w:szCs w:val="18"/>
          <w:shd w:val="clear" w:color="auto" w:fill="F0F0F0"/>
          <w:lang w:val="en-US"/>
        </w:rPr>
        <w:t>&lt;/</w:t>
      </w:r>
      <w:r w:rsidRPr="000626F8">
        <w:rPr>
          <w:rStyle w:val="HTMLCode"/>
          <w:rFonts w:ascii="Consolas" w:hAnsi="Consolas"/>
          <w:color w:val="000000"/>
          <w:sz w:val="18"/>
          <w:szCs w:val="18"/>
          <w:lang w:val="en-US"/>
        </w:rPr>
        <w:t>body</w:t>
      </w:r>
      <w:r w:rsidRPr="000626F8">
        <w:rPr>
          <w:rStyle w:val="token"/>
          <w:rFonts w:ascii="Consolas" w:hAnsi="Consolas"/>
          <w:color w:val="FF0000"/>
          <w:sz w:val="18"/>
          <w:szCs w:val="18"/>
          <w:shd w:val="clear" w:color="auto" w:fill="F0F0F0"/>
          <w:lang w:val="en-US"/>
        </w:rPr>
        <w:t>&gt;</w:t>
      </w:r>
    </w:p>
    <w:p w14:paraId="013513CF" w14:textId="6B7AF465" w:rsidR="00CB388C" w:rsidRPr="000626F8" w:rsidRDefault="000626F8" w:rsidP="000626F8">
      <w:pPr>
        <w:pStyle w:val="HTMLVorformatiert"/>
        <w:shd w:val="clear" w:color="auto" w:fill="F0F0F0"/>
        <w:spacing w:line="180" w:lineRule="atLeast"/>
        <w:rPr>
          <w:rFonts w:ascii="Consolas" w:hAnsi="Consolas"/>
          <w:color w:val="000000"/>
          <w:sz w:val="18"/>
          <w:szCs w:val="18"/>
        </w:rPr>
      </w:pPr>
      <w:r>
        <w:rPr>
          <w:rStyle w:val="token"/>
          <w:rFonts w:ascii="Consolas" w:hAnsi="Consolas"/>
          <w:color w:val="FF0000"/>
          <w:sz w:val="18"/>
          <w:szCs w:val="18"/>
          <w:shd w:val="clear" w:color="auto" w:fill="F0F0F0"/>
        </w:rPr>
        <w:t>&lt;/</w:t>
      </w:r>
      <w:r>
        <w:rPr>
          <w:rStyle w:val="HTMLCode"/>
          <w:rFonts w:ascii="Consolas" w:hAnsi="Consolas"/>
          <w:color w:val="000000"/>
          <w:sz w:val="18"/>
          <w:szCs w:val="18"/>
        </w:rPr>
        <w:t>html</w:t>
      </w:r>
      <w:r>
        <w:rPr>
          <w:rStyle w:val="token"/>
          <w:rFonts w:ascii="Consolas" w:hAnsi="Consolas"/>
          <w:color w:val="FF0000"/>
          <w:sz w:val="18"/>
          <w:szCs w:val="18"/>
          <w:shd w:val="clear" w:color="auto" w:fill="F0F0F0"/>
        </w:rPr>
        <w:t>&gt;</w:t>
      </w:r>
    </w:p>
    <w:p w14:paraId="2A938F04" w14:textId="0DD920DF" w:rsidR="00CB388C" w:rsidRPr="000626F8" w:rsidRDefault="00CB388C" w:rsidP="000626F8">
      <w:pPr>
        <w:pStyle w:val="berschrift4"/>
      </w:pPr>
      <w:bookmarkStart w:id="49" w:name="_Toc138426211"/>
      <w:proofErr w:type="spellStart"/>
      <w:r w:rsidRPr="000626F8">
        <w:t>erreur.jsp</w:t>
      </w:r>
      <w:bookmarkEnd w:id="49"/>
      <w:proofErr w:type="spellEnd"/>
    </w:p>
    <w:p w14:paraId="5162C8C6"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token"/>
          <w:rFonts w:ascii="Consolas" w:hAnsi="Consolas"/>
          <w:color w:val="FF0000"/>
          <w:sz w:val="18"/>
          <w:szCs w:val="18"/>
          <w:shd w:val="clear" w:color="auto" w:fill="F0F0F0"/>
        </w:rPr>
        <w:t>&lt;%--</w:t>
      </w:r>
      <w:r>
        <w:rPr>
          <w:rStyle w:val="HTMLCode"/>
          <w:rFonts w:ascii="Consolas" w:hAnsi="Consolas"/>
          <w:color w:val="000000"/>
          <w:sz w:val="18"/>
          <w:szCs w:val="18"/>
        </w:rPr>
        <w:t xml:space="preserve"> </w:t>
      </w:r>
    </w:p>
    <w:p w14:paraId="55BD2573"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r>
        <w:rPr>
          <w:rStyle w:val="token"/>
          <w:rFonts w:ascii="Consolas" w:hAnsi="Consolas"/>
          <w:color w:val="000000"/>
          <w:sz w:val="18"/>
          <w:szCs w:val="18"/>
        </w:rPr>
        <w:t>Document</w:t>
      </w:r>
      <w:proofErr w:type="gramStart"/>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w:t>
      </w:r>
      <w:proofErr w:type="gramEnd"/>
      <w:r>
        <w:rPr>
          <w:rStyle w:val="HTMLCode"/>
          <w:rFonts w:ascii="Consolas" w:hAnsi="Consolas"/>
          <w:color w:val="000000"/>
          <w:sz w:val="18"/>
          <w:szCs w:val="18"/>
        </w:rPr>
        <w:t xml:space="preserve"> erreur</w:t>
      </w:r>
    </w:p>
    <w:p w14:paraId="54529E98"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proofErr w:type="spellStart"/>
      <w:r>
        <w:rPr>
          <w:rStyle w:val="token"/>
          <w:rFonts w:ascii="Consolas" w:hAnsi="Consolas"/>
          <w:color w:val="000000"/>
          <w:sz w:val="18"/>
          <w:szCs w:val="18"/>
        </w:rPr>
        <w:t>Created</w:t>
      </w:r>
      <w:proofErr w:type="spellEnd"/>
      <w:r>
        <w:rPr>
          <w:rStyle w:val="HTMLCode"/>
          <w:rFonts w:ascii="Consolas" w:hAnsi="Consolas"/>
          <w:color w:val="000000"/>
          <w:sz w:val="18"/>
          <w:szCs w:val="18"/>
        </w:rPr>
        <w:t xml:space="preserve"> on </w:t>
      </w:r>
      <w:r>
        <w:rPr>
          <w:rStyle w:val="token"/>
          <w:rFonts w:ascii="Consolas" w:hAnsi="Consolas"/>
          <w:color w:val="FF0000"/>
          <w:sz w:val="18"/>
          <w:szCs w:val="18"/>
          <w:shd w:val="clear" w:color="auto" w:fill="F0F0F0"/>
        </w:rPr>
        <w:t>:</w:t>
      </w:r>
      <w:r>
        <w:rPr>
          <w:rStyle w:val="HTMLCode"/>
          <w:rFonts w:ascii="Consolas" w:hAnsi="Consolas"/>
          <w:color w:val="000000"/>
          <w:sz w:val="18"/>
          <w:szCs w:val="18"/>
        </w:rPr>
        <w:t xml:space="preserve"> </w:t>
      </w:r>
      <w:r>
        <w:rPr>
          <w:rStyle w:val="token"/>
          <w:rFonts w:ascii="Consolas" w:hAnsi="Consolas"/>
          <w:color w:val="8000C0"/>
          <w:sz w:val="18"/>
          <w:szCs w:val="18"/>
        </w:rPr>
        <w:t>24.03.2023</w:t>
      </w:r>
      <w:r>
        <w:rPr>
          <w:rStyle w:val="token"/>
          <w:rFonts w:ascii="Consolas" w:hAnsi="Consolas"/>
          <w:color w:val="000000"/>
          <w:sz w:val="18"/>
          <w:szCs w:val="18"/>
        </w:rPr>
        <w:t>,</w:t>
      </w:r>
      <w:r>
        <w:rPr>
          <w:rStyle w:val="HTMLCode"/>
          <w:rFonts w:ascii="Consolas" w:hAnsi="Consolas"/>
          <w:color w:val="000000"/>
          <w:sz w:val="18"/>
          <w:szCs w:val="18"/>
        </w:rPr>
        <w:t xml:space="preserve"> </w:t>
      </w:r>
      <w:proofErr w:type="gramStart"/>
      <w:r>
        <w:rPr>
          <w:rStyle w:val="token"/>
          <w:rFonts w:ascii="Consolas" w:hAnsi="Consolas"/>
          <w:color w:val="8000C0"/>
          <w:sz w:val="18"/>
          <w:szCs w:val="18"/>
        </w:rPr>
        <w:t>14</w:t>
      </w:r>
      <w:r>
        <w:rPr>
          <w:rStyle w:val="token"/>
          <w:rFonts w:ascii="Consolas" w:hAnsi="Consolas"/>
          <w:color w:val="FF0000"/>
          <w:sz w:val="18"/>
          <w:szCs w:val="18"/>
          <w:shd w:val="clear" w:color="auto" w:fill="F0F0F0"/>
        </w:rPr>
        <w:t>:</w:t>
      </w:r>
      <w:proofErr w:type="gramEnd"/>
      <w:r>
        <w:rPr>
          <w:rStyle w:val="token"/>
          <w:rFonts w:ascii="Consolas" w:hAnsi="Consolas"/>
          <w:color w:val="8000C0"/>
          <w:sz w:val="18"/>
          <w:szCs w:val="18"/>
        </w:rPr>
        <w:t>12</w:t>
      </w:r>
      <w:r>
        <w:rPr>
          <w:rStyle w:val="token"/>
          <w:rFonts w:ascii="Consolas" w:hAnsi="Consolas"/>
          <w:color w:val="FF0000"/>
          <w:sz w:val="18"/>
          <w:szCs w:val="18"/>
          <w:shd w:val="clear" w:color="auto" w:fill="F0F0F0"/>
        </w:rPr>
        <w:t>:</w:t>
      </w:r>
      <w:r>
        <w:rPr>
          <w:rStyle w:val="token"/>
          <w:rFonts w:ascii="Consolas" w:hAnsi="Consolas"/>
          <w:color w:val="8000C0"/>
          <w:sz w:val="18"/>
          <w:szCs w:val="18"/>
        </w:rPr>
        <w:t>59</w:t>
      </w:r>
    </w:p>
    <w:p w14:paraId="009B03B1"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proofErr w:type="spellStart"/>
      <w:r>
        <w:rPr>
          <w:rStyle w:val="token"/>
          <w:rFonts w:ascii="Consolas" w:hAnsi="Consolas"/>
          <w:color w:val="000000"/>
          <w:sz w:val="18"/>
          <w:szCs w:val="18"/>
        </w:rPr>
        <w:t>Author</w:t>
      </w:r>
      <w:proofErr w:type="spellEnd"/>
      <w:r>
        <w:rPr>
          <w:rStyle w:val="HTMLCode"/>
          <w:rFonts w:ascii="Consolas" w:hAnsi="Consolas"/>
          <w:color w:val="000000"/>
          <w:sz w:val="18"/>
          <w:szCs w:val="18"/>
        </w:rPr>
        <w:t xml:space="preserve">  </w:t>
      </w:r>
      <w:proofErr w:type="gramStart"/>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w:t>
      </w:r>
      <w:proofErr w:type="gramEnd"/>
      <w:r>
        <w:rPr>
          <w:rStyle w:val="HTMLCode"/>
          <w:rFonts w:ascii="Consolas" w:hAnsi="Consolas"/>
          <w:color w:val="000000"/>
          <w:sz w:val="18"/>
          <w:szCs w:val="18"/>
        </w:rPr>
        <w:t xml:space="preserve"> </w:t>
      </w:r>
      <w:proofErr w:type="spellStart"/>
      <w:r>
        <w:rPr>
          <w:rStyle w:val="token"/>
          <w:rFonts w:ascii="Consolas" w:hAnsi="Consolas"/>
          <w:color w:val="000000"/>
          <w:sz w:val="18"/>
          <w:szCs w:val="18"/>
        </w:rPr>
        <w:t>FranzenL</w:t>
      </w:r>
      <w:proofErr w:type="spellEnd"/>
    </w:p>
    <w:p w14:paraId="55E941F1"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token"/>
          <w:rFonts w:ascii="Consolas" w:hAnsi="Consolas"/>
          <w:color w:val="FF0000"/>
          <w:sz w:val="18"/>
          <w:szCs w:val="18"/>
          <w:shd w:val="clear" w:color="auto" w:fill="F0F0F0"/>
        </w:rPr>
        <w:t>--%&gt;</w:t>
      </w:r>
    </w:p>
    <w:p w14:paraId="70938D92"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p>
    <w:p w14:paraId="67AB093B"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token"/>
          <w:rFonts w:ascii="Consolas" w:hAnsi="Consolas"/>
          <w:color w:val="FF0000"/>
          <w:sz w:val="18"/>
          <w:szCs w:val="18"/>
          <w:shd w:val="clear" w:color="auto" w:fill="F0F0F0"/>
          <w:lang w:val="en-US"/>
        </w:rPr>
        <w:t>&lt;%</w:t>
      </w:r>
      <w:r w:rsidRPr="00053675">
        <w:rPr>
          <w:rStyle w:val="token"/>
          <w:rFonts w:ascii="Consolas" w:hAnsi="Consolas"/>
          <w:color w:val="000000"/>
          <w:sz w:val="18"/>
          <w:szCs w:val="18"/>
          <w:lang w:val="en-US"/>
        </w:rPr>
        <w:t>@page</w:t>
      </w:r>
      <w:r w:rsidRPr="00053675">
        <w:rPr>
          <w:rStyle w:val="HTMLCode"/>
          <w:rFonts w:ascii="Consolas" w:hAnsi="Consolas"/>
          <w:color w:val="000000"/>
          <w:sz w:val="18"/>
          <w:szCs w:val="18"/>
          <w:lang w:val="en-US"/>
        </w:rPr>
        <w:t xml:space="preserve"> </w:t>
      </w:r>
      <w:proofErr w:type="spellStart"/>
      <w:r w:rsidRPr="00053675">
        <w:rPr>
          <w:rStyle w:val="HTMLCode"/>
          <w:rFonts w:ascii="Consolas" w:hAnsi="Consolas"/>
          <w:color w:val="000000"/>
          <w:sz w:val="18"/>
          <w:szCs w:val="18"/>
          <w:lang w:val="en-US"/>
        </w:rPr>
        <w:t>contentType</w:t>
      </w:r>
      <w:proofErr w:type="spellEnd"/>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"text/html"</w:t>
      </w:r>
      <w:r w:rsidRPr="00053675">
        <w:rPr>
          <w:rStyle w:val="HTMLCode"/>
          <w:rFonts w:ascii="Consolas" w:hAnsi="Consolas"/>
          <w:color w:val="000000"/>
          <w:sz w:val="18"/>
          <w:szCs w:val="18"/>
          <w:lang w:val="en-US"/>
        </w:rPr>
        <w:t xml:space="preserve"> </w:t>
      </w:r>
      <w:proofErr w:type="spellStart"/>
      <w:r w:rsidRPr="00053675">
        <w:rPr>
          <w:rStyle w:val="HTMLCode"/>
          <w:rFonts w:ascii="Consolas" w:hAnsi="Consolas"/>
          <w:color w:val="000000"/>
          <w:sz w:val="18"/>
          <w:szCs w:val="18"/>
          <w:lang w:val="en-US"/>
        </w:rPr>
        <w:t>pageEncoding</w:t>
      </w:r>
      <w:proofErr w:type="spellEnd"/>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"UTF-8"</w:t>
      </w:r>
      <w:r w:rsidRPr="00053675">
        <w:rPr>
          <w:rStyle w:val="token"/>
          <w:rFonts w:ascii="Consolas" w:hAnsi="Consolas"/>
          <w:color w:val="FF0000"/>
          <w:sz w:val="18"/>
          <w:szCs w:val="18"/>
          <w:shd w:val="clear" w:color="auto" w:fill="F0F0F0"/>
          <w:lang w:val="en-US"/>
        </w:rPr>
        <w:t>%&gt;</w:t>
      </w:r>
    </w:p>
    <w:p w14:paraId="278E0B8E"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token"/>
          <w:rFonts w:ascii="Consolas" w:hAnsi="Consolas"/>
          <w:color w:val="FF0000"/>
          <w:sz w:val="18"/>
          <w:szCs w:val="18"/>
          <w:shd w:val="clear" w:color="auto" w:fill="F0F0F0"/>
          <w:lang w:val="en-US"/>
        </w:rPr>
        <w:t>&lt;%</w:t>
      </w:r>
      <w:r w:rsidRPr="00053675">
        <w:rPr>
          <w:rStyle w:val="token"/>
          <w:rFonts w:ascii="Consolas" w:hAnsi="Consolas"/>
          <w:color w:val="000000"/>
          <w:sz w:val="18"/>
          <w:szCs w:val="18"/>
          <w:lang w:val="en-US"/>
        </w:rPr>
        <w:t>@page</w:t>
      </w:r>
      <w:r w:rsidRPr="00053675">
        <w:rPr>
          <w:rStyle w:val="HTMLCode"/>
          <w:rFonts w:ascii="Consolas" w:hAnsi="Consolas"/>
          <w:color w:val="000000"/>
          <w:sz w:val="18"/>
          <w:szCs w:val="18"/>
          <w:lang w:val="en-US"/>
        </w:rPr>
        <w:t xml:space="preserve"> </w:t>
      </w:r>
      <w:r w:rsidRPr="00053675">
        <w:rPr>
          <w:rStyle w:val="token"/>
          <w:rFonts w:ascii="Consolas" w:hAnsi="Consolas"/>
          <w:color w:val="0000FF"/>
          <w:sz w:val="18"/>
          <w:szCs w:val="18"/>
          <w:lang w:val="en-US"/>
        </w:rPr>
        <w:t>import</w:t>
      </w:r>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w:t>
      </w:r>
      <w:proofErr w:type="spellStart"/>
      <w:proofErr w:type="gramStart"/>
      <w:r w:rsidRPr="00053675">
        <w:rPr>
          <w:rStyle w:val="token"/>
          <w:rFonts w:ascii="Consolas" w:hAnsi="Consolas"/>
          <w:color w:val="008000"/>
          <w:sz w:val="18"/>
          <w:szCs w:val="18"/>
          <w:lang w:val="en-US"/>
        </w:rPr>
        <w:t>beans.BeanError</w:t>
      </w:r>
      <w:proofErr w:type="spellEnd"/>
      <w:proofErr w:type="gramEnd"/>
      <w:r w:rsidRPr="00053675">
        <w:rPr>
          <w:rStyle w:val="token"/>
          <w:rFonts w:ascii="Consolas" w:hAnsi="Consolas"/>
          <w:color w:val="008000"/>
          <w:sz w:val="18"/>
          <w:szCs w:val="18"/>
          <w:lang w:val="en-US"/>
        </w:rPr>
        <w:t>"</w:t>
      </w:r>
      <w:r w:rsidRPr="00053675">
        <w:rPr>
          <w:rStyle w:val="token"/>
          <w:rFonts w:ascii="Consolas" w:hAnsi="Consolas"/>
          <w:color w:val="FF0000"/>
          <w:sz w:val="18"/>
          <w:szCs w:val="18"/>
          <w:shd w:val="clear" w:color="auto" w:fill="F0F0F0"/>
          <w:lang w:val="en-US"/>
        </w:rPr>
        <w:t>%&gt;</w:t>
      </w:r>
    </w:p>
    <w:p w14:paraId="0F5E0860"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p>
    <w:p w14:paraId="257410C9"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token"/>
          <w:rFonts w:ascii="Consolas" w:hAnsi="Consolas"/>
          <w:color w:val="FF0000"/>
          <w:sz w:val="18"/>
          <w:szCs w:val="18"/>
          <w:shd w:val="clear" w:color="auto" w:fill="F0F0F0"/>
          <w:lang w:val="en-US"/>
        </w:rPr>
        <w:t>&lt;!</w:t>
      </w:r>
      <w:r w:rsidRPr="00053675">
        <w:rPr>
          <w:rStyle w:val="HTMLCode"/>
          <w:rFonts w:ascii="Consolas" w:hAnsi="Consolas"/>
          <w:color w:val="000000"/>
          <w:sz w:val="18"/>
          <w:szCs w:val="18"/>
          <w:lang w:val="en-US"/>
        </w:rPr>
        <w:t>DOCTYPE html</w:t>
      </w:r>
      <w:r w:rsidRPr="00053675">
        <w:rPr>
          <w:rStyle w:val="token"/>
          <w:rFonts w:ascii="Consolas" w:hAnsi="Consolas"/>
          <w:color w:val="FF0000"/>
          <w:sz w:val="18"/>
          <w:szCs w:val="18"/>
          <w:shd w:val="clear" w:color="auto" w:fill="F0F0F0"/>
          <w:lang w:val="en-US"/>
        </w:rPr>
        <w:t>&gt;</w:t>
      </w:r>
    </w:p>
    <w:p w14:paraId="70B4B48D"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token"/>
          <w:rFonts w:ascii="Consolas" w:hAnsi="Consolas"/>
          <w:color w:val="000000"/>
          <w:sz w:val="18"/>
          <w:szCs w:val="18"/>
          <w:lang w:val="en-US"/>
        </w:rPr>
        <w:t>&lt;html&gt;</w:t>
      </w:r>
    </w:p>
    <w:p w14:paraId="5F7F74A4"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000000"/>
          <w:sz w:val="18"/>
          <w:szCs w:val="18"/>
          <w:lang w:val="en-US"/>
        </w:rPr>
        <w:t>&lt;head&gt;</w:t>
      </w:r>
    </w:p>
    <w:p w14:paraId="37AA9550"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FF0000"/>
          <w:sz w:val="18"/>
          <w:szCs w:val="18"/>
          <w:shd w:val="clear" w:color="auto" w:fill="F0F0F0"/>
          <w:lang w:val="en-US"/>
        </w:rPr>
        <w:t>&lt;</w:t>
      </w:r>
      <w:r w:rsidRPr="00053675">
        <w:rPr>
          <w:rStyle w:val="HTMLCode"/>
          <w:rFonts w:ascii="Consolas" w:hAnsi="Consolas"/>
          <w:color w:val="000000"/>
          <w:sz w:val="18"/>
          <w:szCs w:val="18"/>
          <w:lang w:val="en-US"/>
        </w:rPr>
        <w:t>meta http</w:t>
      </w:r>
      <w:r w:rsidRPr="00053675">
        <w:rPr>
          <w:rStyle w:val="token"/>
          <w:rFonts w:ascii="Consolas" w:hAnsi="Consolas"/>
          <w:color w:val="FF0000"/>
          <w:sz w:val="18"/>
          <w:szCs w:val="18"/>
          <w:shd w:val="clear" w:color="auto" w:fill="F0F0F0"/>
          <w:lang w:val="en-US"/>
        </w:rPr>
        <w:t>-</w:t>
      </w:r>
      <w:proofErr w:type="spellStart"/>
      <w:r w:rsidRPr="00053675">
        <w:rPr>
          <w:rStyle w:val="HTMLCode"/>
          <w:rFonts w:ascii="Consolas" w:hAnsi="Consolas"/>
          <w:color w:val="000000"/>
          <w:sz w:val="18"/>
          <w:szCs w:val="18"/>
          <w:lang w:val="en-US"/>
        </w:rPr>
        <w:t>equiv</w:t>
      </w:r>
      <w:proofErr w:type="spellEnd"/>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"Content-Type"</w:t>
      </w:r>
      <w:r w:rsidRPr="00053675">
        <w:rPr>
          <w:rStyle w:val="HTMLCode"/>
          <w:rFonts w:ascii="Consolas" w:hAnsi="Consolas"/>
          <w:color w:val="000000"/>
          <w:sz w:val="18"/>
          <w:szCs w:val="18"/>
          <w:lang w:val="en-US"/>
        </w:rPr>
        <w:t xml:space="preserve"> content</w:t>
      </w:r>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"text/html; charset=UTF-8"</w:t>
      </w:r>
      <w:r w:rsidRPr="00053675">
        <w:rPr>
          <w:rStyle w:val="token"/>
          <w:rFonts w:ascii="Consolas" w:hAnsi="Consolas"/>
          <w:color w:val="FF0000"/>
          <w:sz w:val="18"/>
          <w:szCs w:val="18"/>
          <w:shd w:val="clear" w:color="auto" w:fill="F0F0F0"/>
          <w:lang w:val="en-US"/>
        </w:rPr>
        <w:t>&gt;</w:t>
      </w:r>
    </w:p>
    <w:p w14:paraId="262F00D2"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000000"/>
          <w:sz w:val="18"/>
          <w:szCs w:val="18"/>
          <w:lang w:val="en-US"/>
        </w:rPr>
        <w:t>&lt;title&gt;</w:t>
      </w:r>
      <w:r w:rsidRPr="00053675">
        <w:rPr>
          <w:rStyle w:val="HTMLCode"/>
          <w:rFonts w:ascii="Consolas" w:hAnsi="Consolas"/>
          <w:color w:val="000000"/>
          <w:sz w:val="18"/>
          <w:szCs w:val="18"/>
          <w:lang w:val="en-US"/>
        </w:rPr>
        <w:t xml:space="preserve">JSP </w:t>
      </w:r>
      <w:r w:rsidRPr="00053675">
        <w:rPr>
          <w:rStyle w:val="token"/>
          <w:rFonts w:ascii="Consolas" w:hAnsi="Consolas"/>
          <w:color w:val="000000"/>
          <w:sz w:val="18"/>
          <w:szCs w:val="18"/>
          <w:lang w:val="en-US"/>
        </w:rPr>
        <w:t>Page</w:t>
      </w:r>
      <w:r w:rsidRPr="00053675">
        <w:rPr>
          <w:rStyle w:val="token"/>
          <w:rFonts w:ascii="Consolas" w:hAnsi="Consolas"/>
          <w:color w:val="FF0000"/>
          <w:sz w:val="18"/>
          <w:szCs w:val="18"/>
          <w:shd w:val="clear" w:color="auto" w:fill="F0F0F0"/>
          <w:lang w:val="en-US"/>
        </w:rPr>
        <w:t>&lt;/</w:t>
      </w:r>
      <w:r w:rsidRPr="00053675">
        <w:rPr>
          <w:rStyle w:val="HTMLCode"/>
          <w:rFonts w:ascii="Consolas" w:hAnsi="Consolas"/>
          <w:color w:val="000000"/>
          <w:sz w:val="18"/>
          <w:szCs w:val="18"/>
          <w:lang w:val="en-US"/>
        </w:rPr>
        <w:t>title</w:t>
      </w:r>
      <w:r w:rsidRPr="00053675">
        <w:rPr>
          <w:rStyle w:val="token"/>
          <w:rFonts w:ascii="Consolas" w:hAnsi="Consolas"/>
          <w:color w:val="FF0000"/>
          <w:sz w:val="18"/>
          <w:szCs w:val="18"/>
          <w:shd w:val="clear" w:color="auto" w:fill="F0F0F0"/>
          <w:lang w:val="en-US"/>
        </w:rPr>
        <w:t>&gt;</w:t>
      </w:r>
    </w:p>
    <w:p w14:paraId="743F3B32"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FF0000"/>
          <w:sz w:val="18"/>
          <w:szCs w:val="18"/>
          <w:shd w:val="clear" w:color="auto" w:fill="F0F0F0"/>
          <w:lang w:val="en-US"/>
        </w:rPr>
        <w:t>&lt;/</w:t>
      </w:r>
      <w:r w:rsidRPr="00053675">
        <w:rPr>
          <w:rStyle w:val="HTMLCode"/>
          <w:rFonts w:ascii="Consolas" w:hAnsi="Consolas"/>
          <w:color w:val="000000"/>
          <w:sz w:val="18"/>
          <w:szCs w:val="18"/>
          <w:lang w:val="en-US"/>
        </w:rPr>
        <w:t>head</w:t>
      </w:r>
      <w:r w:rsidRPr="00053675">
        <w:rPr>
          <w:rStyle w:val="token"/>
          <w:rFonts w:ascii="Consolas" w:hAnsi="Consolas"/>
          <w:color w:val="FF0000"/>
          <w:sz w:val="18"/>
          <w:szCs w:val="18"/>
          <w:shd w:val="clear" w:color="auto" w:fill="F0F0F0"/>
          <w:lang w:val="en-US"/>
        </w:rPr>
        <w:t>&gt;</w:t>
      </w:r>
    </w:p>
    <w:p w14:paraId="38CEF53C"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000000"/>
          <w:sz w:val="18"/>
          <w:szCs w:val="18"/>
          <w:lang w:val="en-US"/>
        </w:rPr>
        <w:t>&lt;body&gt;</w:t>
      </w:r>
    </w:p>
    <w:p w14:paraId="76A2D33D"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FF0000"/>
          <w:sz w:val="18"/>
          <w:szCs w:val="18"/>
          <w:shd w:val="clear" w:color="auto" w:fill="F0F0F0"/>
          <w:lang w:val="en-US"/>
        </w:rPr>
        <w:t>&lt;</w:t>
      </w:r>
      <w:proofErr w:type="spellStart"/>
      <w:proofErr w:type="gramStart"/>
      <w:r w:rsidRPr="00053675">
        <w:rPr>
          <w:rStyle w:val="HTMLCode"/>
          <w:rFonts w:ascii="Consolas" w:hAnsi="Consolas"/>
          <w:color w:val="000000"/>
          <w:sz w:val="18"/>
          <w:szCs w:val="18"/>
          <w:lang w:val="en-US"/>
        </w:rPr>
        <w:t>jsp</w:t>
      </w:r>
      <w:r w:rsidRPr="00053675">
        <w:rPr>
          <w:rStyle w:val="token"/>
          <w:rFonts w:ascii="Consolas" w:hAnsi="Consolas"/>
          <w:color w:val="FF0000"/>
          <w:sz w:val="18"/>
          <w:szCs w:val="18"/>
          <w:shd w:val="clear" w:color="auto" w:fill="F0F0F0"/>
          <w:lang w:val="en-US"/>
        </w:rPr>
        <w:t>:</w:t>
      </w:r>
      <w:r w:rsidRPr="00053675">
        <w:rPr>
          <w:rStyle w:val="HTMLCode"/>
          <w:rFonts w:ascii="Consolas" w:hAnsi="Consolas"/>
          <w:color w:val="000000"/>
          <w:sz w:val="18"/>
          <w:szCs w:val="18"/>
          <w:lang w:val="en-US"/>
        </w:rPr>
        <w:t>useBean</w:t>
      </w:r>
      <w:proofErr w:type="spellEnd"/>
      <w:proofErr w:type="gramEnd"/>
      <w:r w:rsidRPr="00053675">
        <w:rPr>
          <w:rStyle w:val="HTMLCode"/>
          <w:rFonts w:ascii="Consolas" w:hAnsi="Consolas"/>
          <w:color w:val="000000"/>
          <w:sz w:val="18"/>
          <w:szCs w:val="18"/>
          <w:lang w:val="en-US"/>
        </w:rPr>
        <w:t xml:space="preserve"> id</w:t>
      </w:r>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"error"</w:t>
      </w:r>
      <w:r w:rsidRPr="00053675">
        <w:rPr>
          <w:rStyle w:val="HTMLCode"/>
          <w:rFonts w:ascii="Consolas" w:hAnsi="Consolas"/>
          <w:color w:val="000000"/>
          <w:sz w:val="18"/>
          <w:szCs w:val="18"/>
          <w:lang w:val="en-US"/>
        </w:rPr>
        <w:t xml:space="preserve"> scope</w:t>
      </w:r>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"session"</w:t>
      </w:r>
      <w:r w:rsidRPr="00053675">
        <w:rPr>
          <w:rStyle w:val="HTMLCode"/>
          <w:rFonts w:ascii="Consolas" w:hAnsi="Consolas"/>
          <w:color w:val="000000"/>
          <w:sz w:val="18"/>
          <w:szCs w:val="18"/>
          <w:lang w:val="en-US"/>
        </w:rPr>
        <w:t xml:space="preserve">  </w:t>
      </w:r>
      <w:r w:rsidRPr="00053675">
        <w:rPr>
          <w:rStyle w:val="token"/>
          <w:rFonts w:ascii="Consolas" w:hAnsi="Consolas"/>
          <w:color w:val="0000FF"/>
          <w:sz w:val="18"/>
          <w:szCs w:val="18"/>
          <w:lang w:val="en-US"/>
        </w:rPr>
        <w:t>class</w:t>
      </w:r>
      <w:r w:rsidRPr="00053675">
        <w:rPr>
          <w:rStyle w:val="token"/>
          <w:rFonts w:ascii="Consolas" w:hAnsi="Consolas"/>
          <w:color w:val="FF0000"/>
          <w:sz w:val="18"/>
          <w:szCs w:val="18"/>
          <w:shd w:val="clear" w:color="auto" w:fill="F0F0F0"/>
          <w:lang w:val="en-US"/>
        </w:rPr>
        <w:t>=</w:t>
      </w:r>
      <w:r w:rsidRPr="00053675">
        <w:rPr>
          <w:rStyle w:val="token"/>
          <w:rFonts w:ascii="Consolas" w:hAnsi="Consolas"/>
          <w:color w:val="008000"/>
          <w:sz w:val="18"/>
          <w:szCs w:val="18"/>
          <w:lang w:val="en-US"/>
        </w:rPr>
        <w:t>"</w:t>
      </w:r>
      <w:proofErr w:type="spellStart"/>
      <w:r w:rsidRPr="00053675">
        <w:rPr>
          <w:rStyle w:val="token"/>
          <w:rFonts w:ascii="Consolas" w:hAnsi="Consolas"/>
          <w:color w:val="008000"/>
          <w:sz w:val="18"/>
          <w:szCs w:val="18"/>
          <w:lang w:val="en-US"/>
        </w:rPr>
        <w:t>beans.BeanError</w:t>
      </w:r>
      <w:proofErr w:type="spellEnd"/>
      <w:r w:rsidRPr="00053675">
        <w:rPr>
          <w:rStyle w:val="token"/>
          <w:rFonts w:ascii="Consolas" w:hAnsi="Consolas"/>
          <w:color w:val="008000"/>
          <w:sz w:val="18"/>
          <w:szCs w:val="18"/>
          <w:lang w:val="en-US"/>
        </w:rPr>
        <w:t>"</w:t>
      </w:r>
      <w:r w:rsidRPr="00053675">
        <w:rPr>
          <w:rStyle w:val="token"/>
          <w:rFonts w:ascii="Consolas" w:hAnsi="Consolas"/>
          <w:color w:val="FF0000"/>
          <w:sz w:val="18"/>
          <w:szCs w:val="18"/>
          <w:shd w:val="clear" w:color="auto" w:fill="F0F0F0"/>
          <w:lang w:val="en-US"/>
        </w:rPr>
        <w:t>/&gt;</w:t>
      </w:r>
    </w:p>
    <w:p w14:paraId="5F8EC032"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sidRPr="00053675">
        <w:rPr>
          <w:rStyle w:val="HTMLCode"/>
          <w:rFonts w:ascii="Consolas" w:hAnsi="Consolas"/>
          <w:color w:val="000000"/>
          <w:sz w:val="18"/>
          <w:szCs w:val="18"/>
          <w:lang w:val="en-US"/>
        </w:rPr>
        <w:t xml:space="preserve">        </w:t>
      </w:r>
      <w:r>
        <w:rPr>
          <w:rStyle w:val="token"/>
          <w:rFonts w:ascii="Consolas" w:hAnsi="Consolas"/>
          <w:color w:val="000000"/>
          <w:sz w:val="18"/>
          <w:szCs w:val="18"/>
        </w:rPr>
        <w:t>&lt;</w:t>
      </w:r>
      <w:proofErr w:type="gramStart"/>
      <w:r>
        <w:rPr>
          <w:rStyle w:val="token"/>
          <w:rFonts w:ascii="Consolas" w:hAnsi="Consolas"/>
          <w:color w:val="000000"/>
          <w:sz w:val="18"/>
          <w:szCs w:val="18"/>
        </w:rPr>
        <w:t>h</w:t>
      </w:r>
      <w:proofErr w:type="gramEnd"/>
      <w:r>
        <w:rPr>
          <w:rStyle w:val="token"/>
          <w:rFonts w:ascii="Consolas" w:hAnsi="Consolas"/>
          <w:color w:val="000000"/>
          <w:sz w:val="18"/>
          <w:szCs w:val="18"/>
        </w:rPr>
        <w:t>1&gt;Page</w:t>
      </w:r>
      <w:r>
        <w:rPr>
          <w:rStyle w:val="HTMLCode"/>
          <w:rFonts w:ascii="Consolas" w:hAnsi="Consolas"/>
          <w:color w:val="000000"/>
          <w:sz w:val="18"/>
          <w:szCs w:val="18"/>
        </w:rPr>
        <w:t xml:space="preserve"> d'erreur</w:t>
      </w:r>
      <w:r>
        <w:rPr>
          <w:rStyle w:val="token"/>
          <w:rFonts w:ascii="Consolas" w:hAnsi="Consolas"/>
          <w:color w:val="FF0000"/>
          <w:sz w:val="18"/>
          <w:szCs w:val="18"/>
          <w:shd w:val="clear" w:color="auto" w:fill="F0F0F0"/>
        </w:rPr>
        <w:t>&lt;/</w:t>
      </w:r>
      <w:r>
        <w:rPr>
          <w:rStyle w:val="HTMLCode"/>
          <w:rFonts w:ascii="Consolas" w:hAnsi="Consolas"/>
          <w:color w:val="000000"/>
          <w:sz w:val="18"/>
          <w:szCs w:val="18"/>
        </w:rPr>
        <w:t>h1</w:t>
      </w:r>
      <w:r>
        <w:rPr>
          <w:rStyle w:val="token"/>
          <w:rFonts w:ascii="Consolas" w:hAnsi="Consolas"/>
          <w:color w:val="FF0000"/>
          <w:sz w:val="18"/>
          <w:szCs w:val="18"/>
          <w:shd w:val="clear" w:color="auto" w:fill="F0F0F0"/>
        </w:rPr>
        <w:t>&gt;</w:t>
      </w:r>
    </w:p>
    <w:p w14:paraId="027033E1"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r>
        <w:rPr>
          <w:rStyle w:val="token"/>
          <w:rFonts w:ascii="Consolas" w:hAnsi="Consolas"/>
          <w:color w:val="000000"/>
          <w:sz w:val="18"/>
          <w:szCs w:val="18"/>
        </w:rPr>
        <w:t>&lt;</w:t>
      </w:r>
      <w:proofErr w:type="gramStart"/>
      <w:r>
        <w:rPr>
          <w:rStyle w:val="token"/>
          <w:rFonts w:ascii="Consolas" w:hAnsi="Consolas"/>
          <w:color w:val="000000"/>
          <w:sz w:val="18"/>
          <w:szCs w:val="18"/>
        </w:rPr>
        <w:t>p</w:t>
      </w:r>
      <w:proofErr w:type="gramEnd"/>
      <w:r>
        <w:rPr>
          <w:rStyle w:val="token"/>
          <w:rFonts w:ascii="Consolas" w:hAnsi="Consolas"/>
          <w:color w:val="000000"/>
          <w:sz w:val="18"/>
          <w:szCs w:val="18"/>
        </w:rPr>
        <w:t>&gt;</w:t>
      </w:r>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&lt;%=</w:t>
      </w:r>
      <w:proofErr w:type="spellStart"/>
      <w:r>
        <w:rPr>
          <w:rStyle w:val="HTMLCode"/>
          <w:rFonts w:ascii="Consolas" w:hAnsi="Consolas"/>
          <w:color w:val="000000"/>
          <w:sz w:val="18"/>
          <w:szCs w:val="18"/>
        </w:rPr>
        <w:t>error</w:t>
      </w:r>
      <w:r>
        <w:rPr>
          <w:rStyle w:val="token"/>
          <w:rFonts w:ascii="Consolas" w:hAnsi="Consolas"/>
          <w:color w:val="000000"/>
          <w:sz w:val="18"/>
          <w:szCs w:val="18"/>
        </w:rPr>
        <w:t>.</w:t>
      </w:r>
      <w:r>
        <w:rPr>
          <w:rStyle w:val="token"/>
          <w:rFonts w:ascii="Consolas" w:hAnsi="Consolas"/>
          <w:color w:val="800000"/>
          <w:sz w:val="18"/>
          <w:szCs w:val="18"/>
        </w:rPr>
        <w:t>getMessage</w:t>
      </w:r>
      <w:proofErr w:type="spellEnd"/>
      <w:r>
        <w:rPr>
          <w:rStyle w:val="token"/>
          <w:rFonts w:ascii="Consolas" w:hAnsi="Consolas"/>
          <w:color w:val="000000"/>
          <w:sz w:val="18"/>
          <w:szCs w:val="18"/>
        </w:rPr>
        <w:t>()</w:t>
      </w:r>
      <w:r>
        <w:rPr>
          <w:rStyle w:val="token"/>
          <w:rFonts w:ascii="Consolas" w:hAnsi="Consolas"/>
          <w:color w:val="FF0000"/>
          <w:sz w:val="18"/>
          <w:szCs w:val="18"/>
          <w:shd w:val="clear" w:color="auto" w:fill="F0F0F0"/>
        </w:rPr>
        <w:t>%&gt;</w:t>
      </w:r>
      <w:r>
        <w:rPr>
          <w:rStyle w:val="token"/>
          <w:rFonts w:ascii="Consolas" w:hAnsi="Consolas"/>
          <w:color w:val="000000"/>
          <w:sz w:val="18"/>
          <w:szCs w:val="18"/>
        </w:rPr>
        <w:t>&lt;</w:t>
      </w:r>
      <w:proofErr w:type="spellStart"/>
      <w:r>
        <w:rPr>
          <w:rStyle w:val="token"/>
          <w:rFonts w:ascii="Consolas" w:hAnsi="Consolas"/>
          <w:color w:val="000000"/>
          <w:sz w:val="18"/>
          <w:szCs w:val="18"/>
        </w:rPr>
        <w:t>br</w:t>
      </w:r>
      <w:proofErr w:type="spellEnd"/>
      <w:r>
        <w:rPr>
          <w:rStyle w:val="token"/>
          <w:rFonts w:ascii="Consolas" w:hAnsi="Consolas"/>
          <w:color w:val="000000"/>
          <w:sz w:val="18"/>
          <w:szCs w:val="18"/>
        </w:rPr>
        <w:t>&gt;</w:t>
      </w:r>
    </w:p>
    <w:p w14:paraId="2582FFEE"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Pr>
          <w:rStyle w:val="HTMLCode"/>
          <w:rFonts w:ascii="Consolas" w:hAnsi="Consolas"/>
          <w:color w:val="000000"/>
          <w:sz w:val="18"/>
          <w:szCs w:val="18"/>
        </w:rPr>
        <w:t xml:space="preserve">            </w:t>
      </w:r>
      <w:r w:rsidRPr="00053675">
        <w:rPr>
          <w:rStyle w:val="token"/>
          <w:rFonts w:ascii="Consolas" w:hAnsi="Consolas"/>
          <w:color w:val="FF0000"/>
          <w:sz w:val="18"/>
          <w:szCs w:val="18"/>
          <w:shd w:val="clear" w:color="auto" w:fill="F0F0F0"/>
          <w:lang w:val="en-US"/>
        </w:rPr>
        <w:t>&lt;%=</w:t>
      </w:r>
      <w:proofErr w:type="spellStart"/>
      <w:proofErr w:type="gramStart"/>
      <w:r w:rsidRPr="00053675">
        <w:rPr>
          <w:rStyle w:val="HTMLCode"/>
          <w:rFonts w:ascii="Consolas" w:hAnsi="Consolas"/>
          <w:color w:val="000000"/>
          <w:sz w:val="18"/>
          <w:szCs w:val="18"/>
          <w:lang w:val="en-US"/>
        </w:rPr>
        <w:t>error</w:t>
      </w:r>
      <w:r w:rsidRPr="00053675">
        <w:rPr>
          <w:rStyle w:val="token"/>
          <w:rFonts w:ascii="Consolas" w:hAnsi="Consolas"/>
          <w:color w:val="000000"/>
          <w:sz w:val="18"/>
          <w:szCs w:val="18"/>
          <w:lang w:val="en-US"/>
        </w:rPr>
        <w:t>.</w:t>
      </w:r>
      <w:r w:rsidRPr="00053675">
        <w:rPr>
          <w:rStyle w:val="token"/>
          <w:rFonts w:ascii="Consolas" w:hAnsi="Consolas"/>
          <w:color w:val="800000"/>
          <w:sz w:val="18"/>
          <w:szCs w:val="18"/>
          <w:lang w:val="en-US"/>
        </w:rPr>
        <w:t>getNum</w:t>
      </w:r>
      <w:proofErr w:type="spellEnd"/>
      <w:proofErr w:type="gramEnd"/>
      <w:r w:rsidRPr="00053675">
        <w:rPr>
          <w:rStyle w:val="token"/>
          <w:rFonts w:ascii="Consolas" w:hAnsi="Consolas"/>
          <w:color w:val="000000"/>
          <w:sz w:val="18"/>
          <w:szCs w:val="18"/>
          <w:lang w:val="en-US"/>
        </w:rPr>
        <w:t>()</w:t>
      </w:r>
      <w:r w:rsidRPr="00053675">
        <w:rPr>
          <w:rStyle w:val="token"/>
          <w:rFonts w:ascii="Consolas" w:hAnsi="Consolas"/>
          <w:color w:val="FF0000"/>
          <w:sz w:val="18"/>
          <w:szCs w:val="18"/>
          <w:shd w:val="clear" w:color="auto" w:fill="F0F0F0"/>
          <w:lang w:val="en-US"/>
        </w:rPr>
        <w:t>%&gt;</w:t>
      </w:r>
      <w:r w:rsidRPr="00053675">
        <w:rPr>
          <w:rStyle w:val="token"/>
          <w:rFonts w:ascii="Consolas" w:hAnsi="Consolas"/>
          <w:color w:val="000000"/>
          <w:sz w:val="18"/>
          <w:szCs w:val="18"/>
          <w:lang w:val="en-US"/>
        </w:rPr>
        <w:t>&lt;</w:t>
      </w:r>
      <w:proofErr w:type="spellStart"/>
      <w:r w:rsidRPr="00053675">
        <w:rPr>
          <w:rStyle w:val="token"/>
          <w:rFonts w:ascii="Consolas" w:hAnsi="Consolas"/>
          <w:color w:val="000000"/>
          <w:sz w:val="18"/>
          <w:szCs w:val="18"/>
          <w:lang w:val="en-US"/>
        </w:rPr>
        <w:t>br</w:t>
      </w:r>
      <w:proofErr w:type="spellEnd"/>
      <w:r w:rsidRPr="00053675">
        <w:rPr>
          <w:rStyle w:val="token"/>
          <w:rFonts w:ascii="Consolas" w:hAnsi="Consolas"/>
          <w:color w:val="000000"/>
          <w:sz w:val="18"/>
          <w:szCs w:val="18"/>
          <w:lang w:val="en-US"/>
        </w:rPr>
        <w:t>&gt;</w:t>
      </w:r>
    </w:p>
    <w:p w14:paraId="2DA101FD" w14:textId="77777777" w:rsidR="00053675" w:rsidRPr="00053675" w:rsidRDefault="00053675" w:rsidP="00053675">
      <w:pPr>
        <w:pStyle w:val="HTMLVorformatiert"/>
        <w:shd w:val="clear" w:color="auto" w:fill="F0F0F0"/>
        <w:spacing w:line="180" w:lineRule="atLeast"/>
        <w:rPr>
          <w:rStyle w:val="HTMLCode"/>
          <w:rFonts w:ascii="Consolas" w:hAnsi="Consolas"/>
          <w:color w:val="000000"/>
          <w:sz w:val="18"/>
          <w:szCs w:val="18"/>
          <w:lang w:val="en-US"/>
        </w:rPr>
      </w:pPr>
      <w:r w:rsidRPr="00053675">
        <w:rPr>
          <w:rStyle w:val="HTMLCode"/>
          <w:rFonts w:ascii="Consolas" w:hAnsi="Consolas"/>
          <w:color w:val="000000"/>
          <w:sz w:val="18"/>
          <w:szCs w:val="18"/>
          <w:lang w:val="en-US"/>
        </w:rPr>
        <w:t xml:space="preserve">            </w:t>
      </w:r>
      <w:r w:rsidRPr="00053675">
        <w:rPr>
          <w:rStyle w:val="token"/>
          <w:rFonts w:ascii="Consolas" w:hAnsi="Consolas"/>
          <w:color w:val="FF0000"/>
          <w:sz w:val="18"/>
          <w:szCs w:val="18"/>
          <w:shd w:val="clear" w:color="auto" w:fill="F0F0F0"/>
          <w:lang w:val="en-US"/>
        </w:rPr>
        <w:t>&lt;%=</w:t>
      </w:r>
      <w:proofErr w:type="spellStart"/>
      <w:proofErr w:type="gramStart"/>
      <w:r w:rsidRPr="00053675">
        <w:rPr>
          <w:rStyle w:val="HTMLCode"/>
          <w:rFonts w:ascii="Consolas" w:hAnsi="Consolas"/>
          <w:color w:val="000000"/>
          <w:sz w:val="18"/>
          <w:szCs w:val="18"/>
          <w:lang w:val="en-US"/>
        </w:rPr>
        <w:t>error</w:t>
      </w:r>
      <w:r w:rsidRPr="00053675">
        <w:rPr>
          <w:rStyle w:val="token"/>
          <w:rFonts w:ascii="Consolas" w:hAnsi="Consolas"/>
          <w:color w:val="000000"/>
          <w:sz w:val="18"/>
          <w:szCs w:val="18"/>
          <w:lang w:val="en-US"/>
        </w:rPr>
        <w:t>.</w:t>
      </w:r>
      <w:r w:rsidRPr="00053675">
        <w:rPr>
          <w:rStyle w:val="token"/>
          <w:rFonts w:ascii="Consolas" w:hAnsi="Consolas"/>
          <w:color w:val="800000"/>
          <w:sz w:val="18"/>
          <w:szCs w:val="18"/>
          <w:lang w:val="en-US"/>
        </w:rPr>
        <w:t>getSource</w:t>
      </w:r>
      <w:proofErr w:type="spellEnd"/>
      <w:proofErr w:type="gramEnd"/>
      <w:r w:rsidRPr="00053675">
        <w:rPr>
          <w:rStyle w:val="token"/>
          <w:rFonts w:ascii="Consolas" w:hAnsi="Consolas"/>
          <w:color w:val="000000"/>
          <w:sz w:val="18"/>
          <w:szCs w:val="18"/>
          <w:lang w:val="en-US"/>
        </w:rPr>
        <w:t>()</w:t>
      </w:r>
      <w:r w:rsidRPr="00053675">
        <w:rPr>
          <w:rStyle w:val="token"/>
          <w:rFonts w:ascii="Consolas" w:hAnsi="Consolas"/>
          <w:color w:val="FF0000"/>
          <w:sz w:val="18"/>
          <w:szCs w:val="18"/>
          <w:shd w:val="clear" w:color="auto" w:fill="F0F0F0"/>
          <w:lang w:val="en-US"/>
        </w:rPr>
        <w:t>%&gt;</w:t>
      </w:r>
      <w:r w:rsidRPr="00053675">
        <w:rPr>
          <w:rStyle w:val="token"/>
          <w:rFonts w:ascii="Consolas" w:hAnsi="Consolas"/>
          <w:color w:val="000000"/>
          <w:sz w:val="18"/>
          <w:szCs w:val="18"/>
          <w:lang w:val="en-US"/>
        </w:rPr>
        <w:t>&lt;</w:t>
      </w:r>
      <w:proofErr w:type="spellStart"/>
      <w:r w:rsidRPr="00053675">
        <w:rPr>
          <w:rStyle w:val="token"/>
          <w:rFonts w:ascii="Consolas" w:hAnsi="Consolas"/>
          <w:color w:val="000000"/>
          <w:sz w:val="18"/>
          <w:szCs w:val="18"/>
          <w:lang w:val="en-US"/>
        </w:rPr>
        <w:t>br</w:t>
      </w:r>
      <w:proofErr w:type="spellEnd"/>
      <w:r w:rsidRPr="00053675">
        <w:rPr>
          <w:rStyle w:val="token"/>
          <w:rFonts w:ascii="Consolas" w:hAnsi="Consolas"/>
          <w:color w:val="000000"/>
          <w:sz w:val="18"/>
          <w:szCs w:val="18"/>
          <w:lang w:val="en-US"/>
        </w:rPr>
        <w:t>&gt;</w:t>
      </w:r>
    </w:p>
    <w:p w14:paraId="14D61E0E"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sidRPr="00053675">
        <w:rPr>
          <w:rStyle w:val="HTMLCode"/>
          <w:rFonts w:ascii="Consolas" w:hAnsi="Consolas"/>
          <w:color w:val="000000"/>
          <w:sz w:val="18"/>
          <w:szCs w:val="18"/>
          <w:lang w:val="en-US"/>
        </w:rPr>
        <w:t xml:space="preserve">            </w:t>
      </w:r>
      <w:r>
        <w:rPr>
          <w:rStyle w:val="token"/>
          <w:rFonts w:ascii="Consolas" w:hAnsi="Consolas"/>
          <w:color w:val="FF0000"/>
          <w:sz w:val="18"/>
          <w:szCs w:val="18"/>
          <w:shd w:val="clear" w:color="auto" w:fill="F0F0F0"/>
        </w:rPr>
        <w:t>&lt;%=</w:t>
      </w:r>
      <w:proofErr w:type="spellStart"/>
      <w:proofErr w:type="gramStart"/>
      <w:r>
        <w:rPr>
          <w:rStyle w:val="HTMLCode"/>
          <w:rFonts w:ascii="Consolas" w:hAnsi="Consolas"/>
          <w:color w:val="000000"/>
          <w:sz w:val="18"/>
          <w:szCs w:val="18"/>
        </w:rPr>
        <w:t>error</w:t>
      </w:r>
      <w:r>
        <w:rPr>
          <w:rStyle w:val="token"/>
          <w:rFonts w:ascii="Consolas" w:hAnsi="Consolas"/>
          <w:color w:val="000000"/>
          <w:sz w:val="18"/>
          <w:szCs w:val="18"/>
        </w:rPr>
        <w:t>.</w:t>
      </w:r>
      <w:r>
        <w:rPr>
          <w:rStyle w:val="token"/>
          <w:rFonts w:ascii="Consolas" w:hAnsi="Consolas"/>
          <w:color w:val="800000"/>
          <w:sz w:val="18"/>
          <w:szCs w:val="18"/>
        </w:rPr>
        <w:t>getContexte</w:t>
      </w:r>
      <w:proofErr w:type="spellEnd"/>
      <w:proofErr w:type="gramEnd"/>
      <w:r>
        <w:rPr>
          <w:rStyle w:val="token"/>
          <w:rFonts w:ascii="Consolas" w:hAnsi="Consolas"/>
          <w:color w:val="000000"/>
          <w:sz w:val="18"/>
          <w:szCs w:val="18"/>
        </w:rPr>
        <w:t>()</w:t>
      </w:r>
      <w:r>
        <w:rPr>
          <w:rStyle w:val="token"/>
          <w:rFonts w:ascii="Consolas" w:hAnsi="Consolas"/>
          <w:color w:val="FF0000"/>
          <w:sz w:val="18"/>
          <w:szCs w:val="18"/>
          <w:shd w:val="clear" w:color="auto" w:fill="F0F0F0"/>
        </w:rPr>
        <w:t>%&gt;</w:t>
      </w:r>
      <w:r>
        <w:rPr>
          <w:rStyle w:val="token"/>
          <w:rFonts w:ascii="Consolas" w:hAnsi="Consolas"/>
          <w:color w:val="000000"/>
          <w:sz w:val="18"/>
          <w:szCs w:val="18"/>
        </w:rPr>
        <w:t>&lt;</w:t>
      </w:r>
      <w:proofErr w:type="spellStart"/>
      <w:r>
        <w:rPr>
          <w:rStyle w:val="token"/>
          <w:rFonts w:ascii="Consolas" w:hAnsi="Consolas"/>
          <w:color w:val="000000"/>
          <w:sz w:val="18"/>
          <w:szCs w:val="18"/>
        </w:rPr>
        <w:t>br</w:t>
      </w:r>
      <w:proofErr w:type="spellEnd"/>
      <w:r>
        <w:rPr>
          <w:rStyle w:val="token"/>
          <w:rFonts w:ascii="Consolas" w:hAnsi="Consolas"/>
          <w:color w:val="000000"/>
          <w:sz w:val="18"/>
          <w:szCs w:val="18"/>
        </w:rPr>
        <w:t>&gt;</w:t>
      </w:r>
    </w:p>
    <w:p w14:paraId="754BBC13"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&lt;%=</w:t>
      </w:r>
      <w:proofErr w:type="spellStart"/>
      <w:proofErr w:type="gramStart"/>
      <w:r>
        <w:rPr>
          <w:rStyle w:val="HTMLCode"/>
          <w:rFonts w:ascii="Consolas" w:hAnsi="Consolas"/>
          <w:color w:val="000000"/>
          <w:sz w:val="18"/>
          <w:szCs w:val="18"/>
        </w:rPr>
        <w:t>error</w:t>
      </w:r>
      <w:r>
        <w:rPr>
          <w:rStyle w:val="token"/>
          <w:rFonts w:ascii="Consolas" w:hAnsi="Consolas"/>
          <w:color w:val="000000"/>
          <w:sz w:val="18"/>
          <w:szCs w:val="18"/>
        </w:rPr>
        <w:t>.</w:t>
      </w:r>
      <w:r>
        <w:rPr>
          <w:rStyle w:val="token"/>
          <w:rFonts w:ascii="Consolas" w:hAnsi="Consolas"/>
          <w:color w:val="800000"/>
          <w:sz w:val="18"/>
          <w:szCs w:val="18"/>
        </w:rPr>
        <w:t>getRedirection</w:t>
      </w:r>
      <w:proofErr w:type="spellEnd"/>
      <w:proofErr w:type="gramEnd"/>
      <w:r>
        <w:rPr>
          <w:rStyle w:val="token"/>
          <w:rFonts w:ascii="Consolas" w:hAnsi="Consolas"/>
          <w:color w:val="000000"/>
          <w:sz w:val="18"/>
          <w:szCs w:val="18"/>
        </w:rPr>
        <w:t>()</w:t>
      </w:r>
      <w:r>
        <w:rPr>
          <w:rStyle w:val="token"/>
          <w:rFonts w:ascii="Consolas" w:hAnsi="Consolas"/>
          <w:color w:val="FF0000"/>
          <w:sz w:val="18"/>
          <w:szCs w:val="18"/>
          <w:shd w:val="clear" w:color="auto" w:fill="F0F0F0"/>
        </w:rPr>
        <w:t>%&gt;</w:t>
      </w:r>
      <w:r>
        <w:rPr>
          <w:rStyle w:val="token"/>
          <w:rFonts w:ascii="Consolas" w:hAnsi="Consolas"/>
          <w:color w:val="000000"/>
          <w:sz w:val="18"/>
          <w:szCs w:val="18"/>
        </w:rPr>
        <w:t>&lt;</w:t>
      </w:r>
      <w:proofErr w:type="spellStart"/>
      <w:r>
        <w:rPr>
          <w:rStyle w:val="token"/>
          <w:rFonts w:ascii="Consolas" w:hAnsi="Consolas"/>
          <w:color w:val="000000"/>
          <w:sz w:val="18"/>
          <w:szCs w:val="18"/>
        </w:rPr>
        <w:t>br</w:t>
      </w:r>
      <w:proofErr w:type="spellEnd"/>
      <w:r>
        <w:rPr>
          <w:rStyle w:val="token"/>
          <w:rFonts w:ascii="Consolas" w:hAnsi="Consolas"/>
          <w:color w:val="000000"/>
          <w:sz w:val="18"/>
          <w:szCs w:val="18"/>
        </w:rPr>
        <w:t>&gt;</w:t>
      </w:r>
    </w:p>
    <w:p w14:paraId="757B1F8F"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&lt;/</w:t>
      </w:r>
      <w:r>
        <w:rPr>
          <w:rStyle w:val="HTMLCode"/>
          <w:rFonts w:ascii="Consolas" w:hAnsi="Consolas"/>
          <w:color w:val="000000"/>
          <w:sz w:val="18"/>
          <w:szCs w:val="18"/>
        </w:rPr>
        <w:t>p</w:t>
      </w:r>
      <w:r>
        <w:rPr>
          <w:rStyle w:val="token"/>
          <w:rFonts w:ascii="Consolas" w:hAnsi="Consolas"/>
          <w:color w:val="FF0000"/>
          <w:sz w:val="18"/>
          <w:szCs w:val="18"/>
          <w:shd w:val="clear" w:color="auto" w:fill="F0F0F0"/>
        </w:rPr>
        <w:t>&gt;</w:t>
      </w:r>
    </w:p>
    <w:p w14:paraId="0F769821"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&lt;</w:t>
      </w:r>
      <w:proofErr w:type="gramStart"/>
      <w:r>
        <w:rPr>
          <w:rStyle w:val="HTMLCode"/>
          <w:rFonts w:ascii="Consolas" w:hAnsi="Consolas"/>
          <w:color w:val="000000"/>
          <w:sz w:val="18"/>
          <w:szCs w:val="18"/>
        </w:rPr>
        <w:t>a</w:t>
      </w:r>
      <w:proofErr w:type="gramEnd"/>
      <w:r>
        <w:rPr>
          <w:rStyle w:val="HTMLCode"/>
          <w:rFonts w:ascii="Consolas" w:hAnsi="Consolas"/>
          <w:color w:val="000000"/>
          <w:sz w:val="18"/>
          <w:szCs w:val="18"/>
        </w:rPr>
        <w:t xml:space="preserve"> href</w:t>
      </w:r>
      <w:r>
        <w:rPr>
          <w:rStyle w:val="token"/>
          <w:rFonts w:ascii="Consolas" w:hAnsi="Consolas"/>
          <w:color w:val="FF0000"/>
          <w:sz w:val="18"/>
          <w:szCs w:val="18"/>
          <w:shd w:val="clear" w:color="auto" w:fill="F0F0F0"/>
        </w:rPr>
        <w:t>=</w:t>
      </w:r>
      <w:r>
        <w:rPr>
          <w:rStyle w:val="token"/>
          <w:rFonts w:ascii="Consolas" w:hAnsi="Consolas"/>
          <w:color w:val="008000"/>
          <w:sz w:val="18"/>
          <w:szCs w:val="18"/>
        </w:rPr>
        <w:t>"index.html"</w:t>
      </w:r>
      <w:r>
        <w:rPr>
          <w:rStyle w:val="token"/>
          <w:rFonts w:ascii="Consolas" w:hAnsi="Consolas"/>
          <w:color w:val="FF0000"/>
          <w:sz w:val="18"/>
          <w:szCs w:val="18"/>
          <w:shd w:val="clear" w:color="auto" w:fill="F0F0F0"/>
        </w:rPr>
        <w:t>&gt;</w:t>
      </w:r>
      <w:r>
        <w:rPr>
          <w:rStyle w:val="token"/>
          <w:rFonts w:ascii="Consolas" w:hAnsi="Consolas"/>
          <w:color w:val="000000"/>
          <w:sz w:val="18"/>
          <w:szCs w:val="18"/>
        </w:rPr>
        <w:t>Retour</w:t>
      </w:r>
      <w:r>
        <w:rPr>
          <w:rStyle w:val="HTMLCode"/>
          <w:rFonts w:ascii="Consolas" w:hAnsi="Consolas"/>
          <w:color w:val="000000"/>
          <w:sz w:val="18"/>
          <w:szCs w:val="18"/>
        </w:rPr>
        <w:t xml:space="preserve"> à la page de login</w:t>
      </w:r>
      <w:r>
        <w:rPr>
          <w:rStyle w:val="token"/>
          <w:rFonts w:ascii="Consolas" w:hAnsi="Consolas"/>
          <w:color w:val="000000"/>
          <w:sz w:val="18"/>
          <w:szCs w:val="18"/>
        </w:rPr>
        <w:t>.</w:t>
      </w:r>
      <w:r>
        <w:rPr>
          <w:rStyle w:val="HTMLCode"/>
          <w:rFonts w:ascii="Consolas" w:hAnsi="Consolas"/>
          <w:color w:val="000000"/>
          <w:sz w:val="18"/>
          <w:szCs w:val="18"/>
        </w:rPr>
        <w:t>&lt;</w:t>
      </w:r>
      <w:r>
        <w:rPr>
          <w:rStyle w:val="token"/>
          <w:rFonts w:ascii="Consolas" w:hAnsi="Consolas"/>
          <w:color w:val="FF0000"/>
          <w:sz w:val="18"/>
          <w:szCs w:val="18"/>
          <w:shd w:val="clear" w:color="auto" w:fill="F0F0F0"/>
        </w:rPr>
        <w:t>/</w:t>
      </w:r>
      <w:r>
        <w:rPr>
          <w:rStyle w:val="HTMLCode"/>
          <w:rFonts w:ascii="Consolas" w:hAnsi="Consolas"/>
          <w:color w:val="000000"/>
          <w:sz w:val="18"/>
          <w:szCs w:val="18"/>
        </w:rPr>
        <w:t>a</w:t>
      </w:r>
      <w:r>
        <w:rPr>
          <w:rStyle w:val="token"/>
          <w:rFonts w:ascii="Consolas" w:hAnsi="Consolas"/>
          <w:color w:val="FF0000"/>
          <w:sz w:val="18"/>
          <w:szCs w:val="18"/>
          <w:shd w:val="clear" w:color="auto" w:fill="F0F0F0"/>
        </w:rPr>
        <w:t>&gt;</w:t>
      </w:r>
    </w:p>
    <w:p w14:paraId="53B6E21C" w14:textId="77777777" w:rsidR="00053675" w:rsidRDefault="00053675" w:rsidP="00053675">
      <w:pPr>
        <w:pStyle w:val="HTMLVorformatiert"/>
        <w:shd w:val="clear" w:color="auto" w:fill="F0F0F0"/>
        <w:spacing w:line="180" w:lineRule="atLeast"/>
        <w:rPr>
          <w:rStyle w:val="HTMLCode"/>
          <w:rFonts w:ascii="Consolas" w:hAnsi="Consolas"/>
          <w:color w:val="000000"/>
          <w:sz w:val="18"/>
          <w:szCs w:val="18"/>
        </w:rPr>
      </w:pPr>
      <w:r>
        <w:rPr>
          <w:rStyle w:val="HTMLCode"/>
          <w:rFonts w:ascii="Consolas" w:hAnsi="Consolas"/>
          <w:color w:val="000000"/>
          <w:sz w:val="18"/>
          <w:szCs w:val="18"/>
        </w:rPr>
        <w:t xml:space="preserve">    </w:t>
      </w:r>
      <w:r>
        <w:rPr>
          <w:rStyle w:val="token"/>
          <w:rFonts w:ascii="Consolas" w:hAnsi="Consolas"/>
          <w:color w:val="FF0000"/>
          <w:sz w:val="18"/>
          <w:szCs w:val="18"/>
          <w:shd w:val="clear" w:color="auto" w:fill="F0F0F0"/>
        </w:rPr>
        <w:t>&lt;/</w:t>
      </w:r>
      <w:r>
        <w:rPr>
          <w:rStyle w:val="HTMLCode"/>
          <w:rFonts w:ascii="Consolas" w:hAnsi="Consolas"/>
          <w:color w:val="000000"/>
          <w:sz w:val="18"/>
          <w:szCs w:val="18"/>
        </w:rPr>
        <w:t>body</w:t>
      </w:r>
      <w:r>
        <w:rPr>
          <w:rStyle w:val="token"/>
          <w:rFonts w:ascii="Consolas" w:hAnsi="Consolas"/>
          <w:color w:val="FF0000"/>
          <w:sz w:val="18"/>
          <w:szCs w:val="18"/>
          <w:shd w:val="clear" w:color="auto" w:fill="F0F0F0"/>
        </w:rPr>
        <w:t>&gt;</w:t>
      </w:r>
    </w:p>
    <w:p w14:paraId="2A0D27E3" w14:textId="77777777" w:rsidR="00053675" w:rsidRDefault="00053675" w:rsidP="00053675">
      <w:pPr>
        <w:pStyle w:val="HTMLVorformatiert"/>
        <w:shd w:val="clear" w:color="auto" w:fill="F0F0F0"/>
        <w:spacing w:line="180" w:lineRule="atLeast"/>
        <w:rPr>
          <w:rFonts w:ascii="Consolas" w:hAnsi="Consolas"/>
          <w:color w:val="000000"/>
          <w:sz w:val="18"/>
          <w:szCs w:val="18"/>
        </w:rPr>
      </w:pPr>
      <w:r>
        <w:rPr>
          <w:rStyle w:val="token"/>
          <w:rFonts w:ascii="Consolas" w:hAnsi="Consolas"/>
          <w:color w:val="FF0000"/>
          <w:sz w:val="18"/>
          <w:szCs w:val="18"/>
          <w:shd w:val="clear" w:color="auto" w:fill="F0F0F0"/>
        </w:rPr>
        <w:t>&lt;/</w:t>
      </w:r>
      <w:r>
        <w:rPr>
          <w:rStyle w:val="HTMLCode"/>
          <w:rFonts w:ascii="Consolas" w:hAnsi="Consolas"/>
          <w:color w:val="000000"/>
          <w:sz w:val="18"/>
          <w:szCs w:val="18"/>
        </w:rPr>
        <w:t>html</w:t>
      </w:r>
      <w:r>
        <w:rPr>
          <w:rStyle w:val="token"/>
          <w:rFonts w:ascii="Consolas" w:hAnsi="Consolas"/>
          <w:color w:val="FF0000"/>
          <w:sz w:val="18"/>
          <w:szCs w:val="18"/>
          <w:shd w:val="clear" w:color="auto" w:fill="F0F0F0"/>
        </w:rPr>
        <w:t>&gt;</w:t>
      </w:r>
    </w:p>
    <w:p w14:paraId="04432542" w14:textId="0C232BE1" w:rsidR="00C25174" w:rsidRDefault="00C25174" w:rsidP="005656F2">
      <w:pPr>
        <w:pStyle w:val="berschrift3"/>
      </w:pPr>
      <w:bookmarkStart w:id="50" w:name="_Toc138426212"/>
      <w:r>
        <w:t>Résultat</w:t>
      </w:r>
      <w:bookmarkEnd w:id="50"/>
    </w:p>
    <w:p w14:paraId="3C571CCC" w14:textId="6B494BF2" w:rsidR="00C25174" w:rsidRDefault="00C25174" w:rsidP="00C25174">
      <w:pPr>
        <w:pStyle w:val="TxtJustifi"/>
      </w:pPr>
      <w:r w:rsidRPr="00C25174">
        <w:rPr>
          <w:noProof/>
        </w:rPr>
        <w:drawing>
          <wp:inline distT="0" distB="0" distL="0" distR="0" wp14:anchorId="47F2E48E" wp14:editId="0E3D1DD5">
            <wp:extent cx="6188710" cy="1141095"/>
            <wp:effectExtent l="0" t="0" r="2540" b="1905"/>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pic:nvPicPr>
                  <pic:blipFill>
                    <a:blip r:embed="rId110"/>
                    <a:stretch>
                      <a:fillRect/>
                    </a:stretch>
                  </pic:blipFill>
                  <pic:spPr>
                    <a:xfrm>
                      <a:off x="0" y="0"/>
                      <a:ext cx="6188710" cy="1141095"/>
                    </a:xfrm>
                    <a:prstGeom prst="rect">
                      <a:avLst/>
                    </a:prstGeom>
                  </pic:spPr>
                </pic:pic>
              </a:graphicData>
            </a:graphic>
          </wp:inline>
        </w:drawing>
      </w:r>
    </w:p>
    <w:p w14:paraId="75F385D0" w14:textId="06ACAE8A" w:rsidR="00974BC6" w:rsidRDefault="00974BC6" w:rsidP="00C25174">
      <w:pPr>
        <w:pStyle w:val="TxtJustifi"/>
      </w:pPr>
      <w:r>
        <w:t>Quand le login était un succès :</w:t>
      </w:r>
    </w:p>
    <w:p w14:paraId="7F8AB52B" w14:textId="67C6F609" w:rsidR="00C25174" w:rsidRDefault="00974BC6" w:rsidP="00C25174">
      <w:pPr>
        <w:pStyle w:val="TxtJustifi"/>
      </w:pPr>
      <w:r w:rsidRPr="00974BC6">
        <w:rPr>
          <w:noProof/>
        </w:rPr>
        <w:lastRenderedPageBreak/>
        <w:drawing>
          <wp:inline distT="0" distB="0" distL="0" distR="0" wp14:anchorId="56D99AC6" wp14:editId="39E850E6">
            <wp:extent cx="6188710" cy="1603375"/>
            <wp:effectExtent l="0" t="0" r="2540" b="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descr="Ein Bild, das Text enthält.&#10;&#10;Automatisch generierte Beschreibung"/>
                    <pic:cNvPicPr/>
                  </pic:nvPicPr>
                  <pic:blipFill>
                    <a:blip r:embed="rId111"/>
                    <a:stretch>
                      <a:fillRect/>
                    </a:stretch>
                  </pic:blipFill>
                  <pic:spPr>
                    <a:xfrm>
                      <a:off x="0" y="0"/>
                      <a:ext cx="6188710" cy="1603375"/>
                    </a:xfrm>
                    <a:prstGeom prst="rect">
                      <a:avLst/>
                    </a:prstGeom>
                  </pic:spPr>
                </pic:pic>
              </a:graphicData>
            </a:graphic>
          </wp:inline>
        </w:drawing>
      </w:r>
    </w:p>
    <w:p w14:paraId="330992B0" w14:textId="7D8B7E3E" w:rsidR="00C25174" w:rsidRDefault="00974BC6" w:rsidP="00C25174">
      <w:pPr>
        <w:pStyle w:val="TxtJustifi"/>
      </w:pPr>
      <w:r>
        <w:t>Quand il y a une erreur :</w:t>
      </w:r>
    </w:p>
    <w:p w14:paraId="4B14A92D" w14:textId="4095E63D" w:rsidR="00C25174" w:rsidRDefault="009549C0" w:rsidP="00C25174">
      <w:pPr>
        <w:pStyle w:val="TxtJustifi"/>
      </w:pPr>
      <w:r w:rsidRPr="009549C0">
        <w:rPr>
          <w:noProof/>
        </w:rPr>
        <w:drawing>
          <wp:inline distT="0" distB="0" distL="0" distR="0" wp14:anchorId="3E09B564" wp14:editId="2A263A4D">
            <wp:extent cx="4088921" cy="1880751"/>
            <wp:effectExtent l="0" t="0" r="6985" b="5715"/>
            <wp:docPr id="85" name="Grafik 8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ext enthält.&#10;&#10;Automatisch generierte Beschreibung"/>
                    <pic:cNvPicPr/>
                  </pic:nvPicPr>
                  <pic:blipFill>
                    <a:blip r:embed="rId112"/>
                    <a:stretch>
                      <a:fillRect/>
                    </a:stretch>
                  </pic:blipFill>
                  <pic:spPr>
                    <a:xfrm>
                      <a:off x="0" y="0"/>
                      <a:ext cx="4102041" cy="1886786"/>
                    </a:xfrm>
                    <a:prstGeom prst="rect">
                      <a:avLst/>
                    </a:prstGeom>
                  </pic:spPr>
                </pic:pic>
              </a:graphicData>
            </a:graphic>
          </wp:inline>
        </w:drawing>
      </w:r>
    </w:p>
    <w:p w14:paraId="5FAC97A7" w14:textId="21869D1F" w:rsidR="00053675" w:rsidRDefault="00D50296" w:rsidP="00053675">
      <w:pPr>
        <w:pStyle w:val="berschrift2"/>
      </w:pPr>
      <w:bookmarkStart w:id="51" w:name="_Toc138426213"/>
      <w:r w:rsidRPr="00D50296">
        <w:t xml:space="preserve">TT10 </w:t>
      </w:r>
      <w:r w:rsidR="00053675">
        <w:t xml:space="preserve">– </w:t>
      </w:r>
      <w:r w:rsidR="00B0786F" w:rsidRPr="00B0786F">
        <w:t>Création utilisation de service REST</w:t>
      </w:r>
      <w:bookmarkEnd w:id="51"/>
    </w:p>
    <w:p w14:paraId="444667A8" w14:textId="75BF9E3C" w:rsidR="002A0634" w:rsidRPr="002A0634" w:rsidRDefault="002A0634" w:rsidP="002A0634">
      <w:pPr>
        <w:pStyle w:val="berschrift3"/>
      </w:pPr>
      <w:bookmarkStart w:id="52" w:name="_Toc138426214"/>
      <w:r w:rsidRPr="002A0634">
        <w:t>Création d’un serveur REST</w:t>
      </w:r>
      <w:bookmarkEnd w:id="52"/>
    </w:p>
    <w:p w14:paraId="149E6BEF" w14:textId="126DD4C0" w:rsidR="00B0786F" w:rsidRPr="007B4241" w:rsidRDefault="007B4241" w:rsidP="002A0634">
      <w:pPr>
        <w:pStyle w:val="berschrift4"/>
      </w:pPr>
      <w:bookmarkStart w:id="53" w:name="_Toc138426215"/>
      <w:r w:rsidRPr="007B4241">
        <w:t>Création de projet</w:t>
      </w:r>
      <w:bookmarkEnd w:id="53"/>
    </w:p>
    <w:p w14:paraId="1A87950E" w14:textId="5293A491" w:rsidR="007B4241" w:rsidRDefault="00E66F7E" w:rsidP="00B0786F">
      <w:pPr>
        <w:pStyle w:val="TxtJustifi"/>
      </w:pPr>
      <w:r>
        <w:t>On créer de nouveau comme normal un projet de web avec un nom.</w:t>
      </w:r>
    </w:p>
    <w:p w14:paraId="051D1FC1" w14:textId="0AEAFB56" w:rsidR="00E66F7E" w:rsidRDefault="00E66F7E" w:rsidP="00B0786F">
      <w:pPr>
        <w:pStyle w:val="TxtJustifi"/>
      </w:pPr>
      <w:r w:rsidRPr="00E66F7E">
        <w:rPr>
          <w:noProof/>
        </w:rPr>
        <w:drawing>
          <wp:inline distT="0" distB="0" distL="0" distR="0" wp14:anchorId="0876338D" wp14:editId="4D989498">
            <wp:extent cx="5469147" cy="3666113"/>
            <wp:effectExtent l="0" t="0" r="0" b="0"/>
            <wp:docPr id="86" name="Grafik 8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descr="Ein Bild, das Text enthält.&#10;&#10;Automatisch generierte Beschreibung"/>
                    <pic:cNvPicPr/>
                  </pic:nvPicPr>
                  <pic:blipFill>
                    <a:blip r:embed="rId113"/>
                    <a:stretch>
                      <a:fillRect/>
                    </a:stretch>
                  </pic:blipFill>
                  <pic:spPr>
                    <a:xfrm>
                      <a:off x="0" y="0"/>
                      <a:ext cx="5472589" cy="3668420"/>
                    </a:xfrm>
                    <a:prstGeom prst="rect">
                      <a:avLst/>
                    </a:prstGeom>
                  </pic:spPr>
                </pic:pic>
              </a:graphicData>
            </a:graphic>
          </wp:inline>
        </w:drawing>
      </w:r>
    </w:p>
    <w:p w14:paraId="73B8BC93" w14:textId="233E8B4B" w:rsidR="00E66F7E" w:rsidRDefault="006118B8" w:rsidP="00B0786F">
      <w:pPr>
        <w:pStyle w:val="TxtJustifi"/>
      </w:pPr>
      <w:r>
        <w:lastRenderedPageBreak/>
        <w:t>On va créer un nouveau fichier RESTful</w:t>
      </w:r>
    </w:p>
    <w:p w14:paraId="5384DDA8" w14:textId="1F063FAD" w:rsidR="006118B8" w:rsidRDefault="006118B8" w:rsidP="00B0786F">
      <w:pPr>
        <w:pStyle w:val="TxtJustifi"/>
      </w:pPr>
      <w:r>
        <w:rPr>
          <w:noProof/>
        </w:rPr>
        <mc:AlternateContent>
          <mc:Choice Requires="wps">
            <w:drawing>
              <wp:anchor distT="0" distB="0" distL="114300" distR="114300" simplePos="0" relativeHeight="251670528" behindDoc="0" locked="0" layoutInCell="1" allowOverlap="1" wp14:anchorId="79E5799F" wp14:editId="3A27F150">
                <wp:simplePos x="0" y="0"/>
                <wp:positionH relativeFrom="column">
                  <wp:posOffset>1819894</wp:posOffset>
                </wp:positionH>
                <wp:positionV relativeFrom="paragraph">
                  <wp:posOffset>701683</wp:posOffset>
                </wp:positionV>
                <wp:extent cx="1938465" cy="225631"/>
                <wp:effectExtent l="0" t="0" r="24130" b="22225"/>
                <wp:wrapNone/>
                <wp:docPr id="88" name="Rechteck 88"/>
                <wp:cNvGraphicFramePr/>
                <a:graphic xmlns:a="http://schemas.openxmlformats.org/drawingml/2006/main">
                  <a:graphicData uri="http://schemas.microsoft.com/office/word/2010/wordprocessingShape">
                    <wps:wsp>
                      <wps:cNvSpPr/>
                      <wps:spPr>
                        <a:xfrm>
                          <a:off x="0" y="0"/>
                          <a:ext cx="1938465" cy="225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5818" id="Rechteck 88" o:spid="_x0000_s1026" style="position:absolute;margin-left:143.3pt;margin-top:55.25pt;width:152.65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" filled="f" strokecolor="red" strokeweight="2pt"/>
            </w:pict>
          </mc:Fallback>
        </mc:AlternateContent>
      </w:r>
      <w:r w:rsidRPr="006118B8">
        <w:rPr>
          <w:noProof/>
        </w:rPr>
        <w:drawing>
          <wp:inline distT="0" distB="0" distL="0" distR="0" wp14:anchorId="2251EA8E" wp14:editId="228E23DA">
            <wp:extent cx="3755931" cy="2683823"/>
            <wp:effectExtent l="0" t="0" r="0" b="254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0012" cy="2686739"/>
                    </a:xfrm>
                    <a:prstGeom prst="rect">
                      <a:avLst/>
                    </a:prstGeom>
                  </pic:spPr>
                </pic:pic>
              </a:graphicData>
            </a:graphic>
          </wp:inline>
        </w:drawing>
      </w:r>
    </w:p>
    <w:p w14:paraId="4DC59BD3" w14:textId="31A33BA0" w:rsidR="006118B8" w:rsidRDefault="00215499" w:rsidP="00B0786F">
      <w:pPr>
        <w:pStyle w:val="TxtJustifi"/>
      </w:pPr>
      <w:r w:rsidRPr="00215499">
        <w:rPr>
          <w:noProof/>
        </w:rPr>
        <w:drawing>
          <wp:inline distT="0" distB="0" distL="0" distR="0" wp14:anchorId="2C263121" wp14:editId="7922E017">
            <wp:extent cx="5040967" cy="3515096"/>
            <wp:effectExtent l="0" t="0" r="7620" b="9525"/>
            <wp:docPr id="89" name="Grafik 8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Text enthält.&#10;&#10;Automatisch generierte Beschreibung"/>
                    <pic:cNvPicPr/>
                  </pic:nvPicPr>
                  <pic:blipFill>
                    <a:blip r:embed="rId115"/>
                    <a:stretch>
                      <a:fillRect/>
                    </a:stretch>
                  </pic:blipFill>
                  <pic:spPr>
                    <a:xfrm>
                      <a:off x="0" y="0"/>
                      <a:ext cx="5055750" cy="3525404"/>
                    </a:xfrm>
                    <a:prstGeom prst="rect">
                      <a:avLst/>
                    </a:prstGeom>
                  </pic:spPr>
                </pic:pic>
              </a:graphicData>
            </a:graphic>
          </wp:inline>
        </w:drawing>
      </w:r>
    </w:p>
    <w:p w14:paraId="5E3336AD" w14:textId="6D68B21A" w:rsidR="00215499" w:rsidRDefault="006756DB" w:rsidP="00B0786F">
      <w:pPr>
        <w:pStyle w:val="TxtJustifi"/>
      </w:pPr>
      <w:r w:rsidRPr="006756DB">
        <w:rPr>
          <w:noProof/>
        </w:rPr>
        <w:lastRenderedPageBreak/>
        <w:drawing>
          <wp:inline distT="0" distB="0" distL="0" distR="0" wp14:anchorId="7FB2AB94" wp14:editId="080DA5F5">
            <wp:extent cx="5035137" cy="3494011"/>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7642" cy="3495749"/>
                    </a:xfrm>
                    <a:prstGeom prst="rect">
                      <a:avLst/>
                    </a:prstGeom>
                  </pic:spPr>
                </pic:pic>
              </a:graphicData>
            </a:graphic>
          </wp:inline>
        </w:drawing>
      </w:r>
    </w:p>
    <w:p w14:paraId="64857199" w14:textId="7F6BA488" w:rsidR="006756DB" w:rsidRDefault="008A02EA" w:rsidP="00B0786F">
      <w:pPr>
        <w:pStyle w:val="TxtJustifi"/>
      </w:pPr>
      <w:r>
        <w:t>Ce que nous donnes deux fichiers :</w:t>
      </w:r>
    </w:p>
    <w:p w14:paraId="5F93FFF2" w14:textId="364FCA4A" w:rsidR="008A02EA" w:rsidRDefault="008A02EA" w:rsidP="00B0786F">
      <w:pPr>
        <w:pStyle w:val="TxtJustifi"/>
      </w:pPr>
      <w:r w:rsidRPr="008A02EA">
        <w:rPr>
          <w:noProof/>
        </w:rPr>
        <w:drawing>
          <wp:inline distT="0" distB="0" distL="0" distR="0" wp14:anchorId="4E9BC048" wp14:editId="482C7860">
            <wp:extent cx="2143424" cy="714475"/>
            <wp:effectExtent l="0" t="0" r="0" b="9525"/>
            <wp:docPr id="91" name="Grafik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enthält.&#10;&#10;Automatisch generierte Beschreibung"/>
                    <pic:cNvPicPr/>
                  </pic:nvPicPr>
                  <pic:blipFill>
                    <a:blip r:embed="rId117"/>
                    <a:stretch>
                      <a:fillRect/>
                    </a:stretch>
                  </pic:blipFill>
                  <pic:spPr>
                    <a:xfrm>
                      <a:off x="0" y="0"/>
                      <a:ext cx="2143424" cy="714475"/>
                    </a:xfrm>
                    <a:prstGeom prst="rect">
                      <a:avLst/>
                    </a:prstGeom>
                  </pic:spPr>
                </pic:pic>
              </a:graphicData>
            </a:graphic>
          </wp:inline>
        </w:drawing>
      </w:r>
    </w:p>
    <w:p w14:paraId="2E103739" w14:textId="2D70BC04" w:rsidR="008A02EA" w:rsidRDefault="007E7A28" w:rsidP="002A0634">
      <w:pPr>
        <w:pStyle w:val="berschrift4"/>
      </w:pPr>
      <w:bookmarkStart w:id="54" w:name="_Toc138426216"/>
      <w:r w:rsidRPr="007E7A28">
        <w:t>Configuration du projet</w:t>
      </w:r>
      <w:bookmarkEnd w:id="54"/>
    </w:p>
    <w:p w14:paraId="58E9ABF6" w14:textId="67E92ED9" w:rsidR="007E7A28" w:rsidRPr="007E7A28" w:rsidRDefault="007E7A28" w:rsidP="007E7A28">
      <w:pPr>
        <w:pStyle w:val="TxtJustifi"/>
      </w:pPr>
      <w:r>
        <w:t xml:space="preserve">Dans la classe « </w:t>
      </w:r>
      <w:proofErr w:type="spellStart"/>
      <w:r>
        <w:t>ApplicationConfig</w:t>
      </w:r>
      <w:proofErr w:type="spellEnd"/>
      <w:r>
        <w:t xml:space="preserve"> », une seule ligne nous intéresse. Elle permet de définir le répertoire de toutes nos applications WEB du projet.</w:t>
      </w:r>
      <w:r w:rsidR="006A151C" w:rsidRPr="006A151C">
        <w:rPr>
          <w:noProof/>
        </w:rPr>
        <w:t xml:space="preserve"> </w:t>
      </w:r>
    </w:p>
    <w:p w14:paraId="4CC29777" w14:textId="77B725C0" w:rsidR="00A2365D" w:rsidRDefault="006A151C" w:rsidP="00B0786F">
      <w:pPr>
        <w:pStyle w:val="TxtJustifi"/>
      </w:pPr>
      <w:r>
        <w:rPr>
          <w:noProof/>
        </w:rPr>
        <mc:AlternateContent>
          <mc:Choice Requires="wps">
            <w:drawing>
              <wp:anchor distT="0" distB="0" distL="114300" distR="114300" simplePos="0" relativeHeight="251672576" behindDoc="0" locked="0" layoutInCell="1" allowOverlap="1" wp14:anchorId="674E2C91" wp14:editId="69878434">
                <wp:simplePos x="0" y="0"/>
                <wp:positionH relativeFrom="margin">
                  <wp:align>left</wp:align>
                </wp:positionH>
                <wp:positionV relativeFrom="paragraph">
                  <wp:posOffset>69693</wp:posOffset>
                </wp:positionV>
                <wp:extent cx="3431969" cy="177924"/>
                <wp:effectExtent l="0" t="0" r="16510" b="12700"/>
                <wp:wrapNone/>
                <wp:docPr id="93" name="Rechteck 93"/>
                <wp:cNvGraphicFramePr/>
                <a:graphic xmlns:a="http://schemas.openxmlformats.org/drawingml/2006/main">
                  <a:graphicData uri="http://schemas.microsoft.com/office/word/2010/wordprocessingShape">
                    <wps:wsp>
                      <wps:cNvSpPr/>
                      <wps:spPr>
                        <a:xfrm>
                          <a:off x="0" y="0"/>
                          <a:ext cx="3431969" cy="177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3B84C" id="Rechteck 93" o:spid="_x0000_s1026" style="position:absolute;margin-left:0;margin-top:5.5pt;width:270.25pt;height:14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" filled="f" strokecolor="red" strokeweight="2pt">
                <w10:wrap anchorx="margin"/>
              </v:rect>
            </w:pict>
          </mc:Fallback>
        </mc:AlternateContent>
      </w:r>
      <w:r w:rsidRPr="006A151C">
        <w:rPr>
          <w:noProof/>
        </w:rPr>
        <w:drawing>
          <wp:inline distT="0" distB="0" distL="0" distR="0" wp14:anchorId="1A0352A5" wp14:editId="0C8632B3">
            <wp:extent cx="4725059" cy="1638529"/>
            <wp:effectExtent l="0" t="0" r="0" b="0"/>
            <wp:docPr id="92" name="Grafik 92" descr="Ein Bild, das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descr="Ein Bild, das Text, Brief enthält.&#10;&#10;Automatisch generierte Beschreibung"/>
                    <pic:cNvPicPr/>
                  </pic:nvPicPr>
                  <pic:blipFill>
                    <a:blip r:embed="rId118"/>
                    <a:stretch>
                      <a:fillRect/>
                    </a:stretch>
                  </pic:blipFill>
                  <pic:spPr>
                    <a:xfrm>
                      <a:off x="0" y="0"/>
                      <a:ext cx="4725059" cy="1638529"/>
                    </a:xfrm>
                    <a:prstGeom prst="rect">
                      <a:avLst/>
                    </a:prstGeom>
                  </pic:spPr>
                </pic:pic>
              </a:graphicData>
            </a:graphic>
          </wp:inline>
        </w:drawing>
      </w:r>
    </w:p>
    <w:p w14:paraId="5D1D99AE" w14:textId="599D756B" w:rsidR="003D4B9A" w:rsidRDefault="00BA42B9" w:rsidP="002A0634">
      <w:pPr>
        <w:pStyle w:val="berschrift4"/>
      </w:pPr>
      <w:bookmarkStart w:id="55" w:name="_Toc138426217"/>
      <w:r>
        <w:t>Classe REST</w:t>
      </w:r>
      <w:bookmarkEnd w:id="55"/>
    </w:p>
    <w:p w14:paraId="08AE612B" w14:textId="73CED9EF" w:rsidR="003D4B9A" w:rsidRPr="003D4B9A" w:rsidRDefault="003D4B9A" w:rsidP="003D4B9A">
      <w:pPr>
        <w:pStyle w:val="TxtJustifi"/>
      </w:pPr>
      <w:r>
        <w:t>Dans notre classe Message on peut maintenant mettre des méthodes.</w:t>
      </w:r>
    </w:p>
    <w:p w14:paraId="09C882BB" w14:textId="211A087F" w:rsidR="00B0786F" w:rsidRDefault="003D4B9A" w:rsidP="00B0786F">
      <w:pPr>
        <w:pStyle w:val="TxtJustifi"/>
      </w:pPr>
      <w:r w:rsidRPr="003D4B9A">
        <w:rPr>
          <w:noProof/>
        </w:rPr>
        <w:lastRenderedPageBreak/>
        <w:drawing>
          <wp:inline distT="0" distB="0" distL="0" distR="0" wp14:anchorId="62BF2C44" wp14:editId="43CF9AEE">
            <wp:extent cx="3431540" cy="2662252"/>
            <wp:effectExtent l="0" t="0" r="0" b="5080"/>
            <wp:docPr id="94" name="Grafik 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descr="Ein Bild, das Text enthält.&#10;&#10;Automatisch generierte Beschreibung"/>
                    <pic:cNvPicPr/>
                  </pic:nvPicPr>
                  <pic:blipFill>
                    <a:blip r:embed="rId119"/>
                    <a:stretch>
                      <a:fillRect/>
                    </a:stretch>
                  </pic:blipFill>
                  <pic:spPr>
                    <a:xfrm>
                      <a:off x="0" y="0"/>
                      <a:ext cx="3432956" cy="2663350"/>
                    </a:xfrm>
                    <a:prstGeom prst="rect">
                      <a:avLst/>
                    </a:prstGeom>
                  </pic:spPr>
                </pic:pic>
              </a:graphicData>
            </a:graphic>
          </wp:inline>
        </w:drawing>
      </w:r>
    </w:p>
    <w:p w14:paraId="58B649F3" w14:textId="0B87094A" w:rsidR="00195CBE" w:rsidRDefault="00195CBE" w:rsidP="00195CBE">
      <w:pPr>
        <w:pStyle w:val="TxtJustifi"/>
      </w:pPr>
      <w:r>
        <w:t>Notre première annotation sera le verbe HTML que l’on va utiliser dans notre méthode. En REST, il y a quatre types d’opérations possibles : le CRUD :</w:t>
      </w:r>
    </w:p>
    <w:p w14:paraId="643FE536" w14:textId="4C0527ED" w:rsidR="00195CBE" w:rsidRPr="00195CBE" w:rsidRDefault="00195CBE" w:rsidP="00195CBE">
      <w:pPr>
        <w:pStyle w:val="TxtJustifi"/>
        <w:numPr>
          <w:ilvl w:val="0"/>
          <w:numId w:val="41"/>
        </w:numPr>
        <w:rPr>
          <w:lang w:val="en-US"/>
        </w:rPr>
      </w:pPr>
      <w:proofErr w:type="gramStart"/>
      <w:r w:rsidRPr="00195CBE">
        <w:rPr>
          <w:lang w:val="en-US"/>
        </w:rPr>
        <w:t>Create :</w:t>
      </w:r>
      <w:proofErr w:type="gramEnd"/>
      <w:r w:rsidRPr="00195CBE">
        <w:rPr>
          <w:lang w:val="en-US"/>
        </w:rPr>
        <w:t xml:space="preserve"> POST</w:t>
      </w:r>
    </w:p>
    <w:p w14:paraId="02494514" w14:textId="178CB301" w:rsidR="00195CBE" w:rsidRPr="00195CBE" w:rsidRDefault="00195CBE" w:rsidP="00195CBE">
      <w:pPr>
        <w:pStyle w:val="TxtJustifi"/>
        <w:numPr>
          <w:ilvl w:val="0"/>
          <w:numId w:val="41"/>
        </w:numPr>
        <w:rPr>
          <w:lang w:val="en-US"/>
        </w:rPr>
      </w:pPr>
      <w:proofErr w:type="gramStart"/>
      <w:r w:rsidRPr="00195CBE">
        <w:rPr>
          <w:lang w:val="en-US"/>
        </w:rPr>
        <w:t>Read :</w:t>
      </w:r>
      <w:proofErr w:type="gramEnd"/>
      <w:r w:rsidRPr="00195CBE">
        <w:rPr>
          <w:lang w:val="en-US"/>
        </w:rPr>
        <w:t xml:space="preserve"> GET</w:t>
      </w:r>
    </w:p>
    <w:p w14:paraId="4FEBB86D" w14:textId="1B02868C" w:rsidR="00195CBE" w:rsidRPr="00195CBE" w:rsidRDefault="00195CBE" w:rsidP="00195CBE">
      <w:pPr>
        <w:pStyle w:val="TxtJustifi"/>
        <w:numPr>
          <w:ilvl w:val="0"/>
          <w:numId w:val="41"/>
        </w:numPr>
        <w:rPr>
          <w:lang w:val="en-US"/>
        </w:rPr>
      </w:pPr>
      <w:proofErr w:type="gramStart"/>
      <w:r w:rsidRPr="00195CBE">
        <w:rPr>
          <w:lang w:val="en-US"/>
        </w:rPr>
        <w:t>Update :</w:t>
      </w:r>
      <w:proofErr w:type="gramEnd"/>
      <w:r w:rsidRPr="00195CBE">
        <w:rPr>
          <w:lang w:val="en-US"/>
        </w:rPr>
        <w:t xml:space="preserve"> PUT</w:t>
      </w:r>
    </w:p>
    <w:p w14:paraId="7EC4A58F" w14:textId="0DB1683B" w:rsidR="003D4B9A" w:rsidRDefault="00195CBE" w:rsidP="00195CBE">
      <w:pPr>
        <w:pStyle w:val="TxtJustifi"/>
        <w:numPr>
          <w:ilvl w:val="0"/>
          <w:numId w:val="41"/>
        </w:numPr>
      </w:pPr>
      <w:proofErr w:type="spellStart"/>
      <w:r>
        <w:t>Delete</w:t>
      </w:r>
      <w:proofErr w:type="spellEnd"/>
      <w:r>
        <w:t xml:space="preserve"> : DELETE</w:t>
      </w:r>
    </w:p>
    <w:p w14:paraId="0D4D6B7D" w14:textId="45AEBE6F" w:rsidR="00BA42B9" w:rsidRDefault="00195CBE" w:rsidP="00B0786F">
      <w:pPr>
        <w:pStyle w:val="TxtJustifi"/>
      </w:pPr>
      <w:r>
        <w:t xml:space="preserve">Alors dans notre cas pour recevoir le message on va mettre </w:t>
      </w:r>
      <w:r w:rsidR="004A6B44">
        <w:t>l’annotation</w:t>
      </w:r>
      <w:r>
        <w:t xml:space="preserve"> @GET en dess</w:t>
      </w:r>
      <w:r w:rsidR="004A6B44">
        <w:t>us de la méthode :</w:t>
      </w:r>
    </w:p>
    <w:p w14:paraId="5BCC7DAB" w14:textId="4D9B1AFE" w:rsidR="004A6B44" w:rsidRDefault="004062D8" w:rsidP="00B0786F">
      <w:pPr>
        <w:pStyle w:val="TxtJustifi"/>
      </w:pPr>
      <w:r w:rsidRPr="004062D8">
        <w:rPr>
          <w:noProof/>
        </w:rPr>
        <w:drawing>
          <wp:inline distT="0" distB="0" distL="0" distR="0" wp14:anchorId="06D2CBA7" wp14:editId="5FDB6E81">
            <wp:extent cx="3400900" cy="809738"/>
            <wp:effectExtent l="0" t="0" r="9525" b="9525"/>
            <wp:docPr id="95" name="Grafik 9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Text enthält.&#10;&#10;Automatisch generierte Beschreibung"/>
                    <pic:cNvPicPr/>
                  </pic:nvPicPr>
                  <pic:blipFill>
                    <a:blip r:embed="rId120"/>
                    <a:stretch>
                      <a:fillRect/>
                    </a:stretch>
                  </pic:blipFill>
                  <pic:spPr>
                    <a:xfrm>
                      <a:off x="0" y="0"/>
                      <a:ext cx="3400900" cy="809738"/>
                    </a:xfrm>
                    <a:prstGeom prst="rect">
                      <a:avLst/>
                    </a:prstGeom>
                  </pic:spPr>
                </pic:pic>
              </a:graphicData>
            </a:graphic>
          </wp:inline>
        </w:drawing>
      </w:r>
    </w:p>
    <w:p w14:paraId="5267670D" w14:textId="3056D338" w:rsidR="004062D8" w:rsidRDefault="00001BE0" w:rsidP="00B0786F">
      <w:pPr>
        <w:pStyle w:val="TxtJustifi"/>
      </w:pPr>
      <w:r>
        <w:t>Notre String sera renvoyé en texte brut. Nous allons rajouter l’annotation « @Produces(</w:t>
      </w:r>
      <w:proofErr w:type="gramStart"/>
      <w:r>
        <w:t>javax.ws.rs.core</w:t>
      </w:r>
      <w:proofErr w:type="gramEnd"/>
      <w:r>
        <w:t>.MediaType.TEXT_PLAIN) ».  </w:t>
      </w:r>
    </w:p>
    <w:p w14:paraId="0DF1CBB6" w14:textId="53C6C1B4" w:rsidR="00001BE0" w:rsidRDefault="00571AE4" w:rsidP="00B0786F">
      <w:pPr>
        <w:pStyle w:val="TxtJustifi"/>
      </w:pPr>
      <w:r w:rsidRPr="00571AE4">
        <w:rPr>
          <w:noProof/>
        </w:rPr>
        <w:drawing>
          <wp:inline distT="0" distB="0" distL="0" distR="0" wp14:anchorId="0B01F75A" wp14:editId="657AECD1">
            <wp:extent cx="3848637" cy="905001"/>
            <wp:effectExtent l="0" t="0" r="0" b="9525"/>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pic:nvPicPr>
                  <pic:blipFill>
                    <a:blip r:embed="rId121"/>
                    <a:stretch>
                      <a:fillRect/>
                    </a:stretch>
                  </pic:blipFill>
                  <pic:spPr>
                    <a:xfrm>
                      <a:off x="0" y="0"/>
                      <a:ext cx="3848637" cy="905001"/>
                    </a:xfrm>
                    <a:prstGeom prst="rect">
                      <a:avLst/>
                    </a:prstGeom>
                  </pic:spPr>
                </pic:pic>
              </a:graphicData>
            </a:graphic>
          </wp:inline>
        </w:drawing>
      </w:r>
    </w:p>
    <w:p w14:paraId="0C109AC0" w14:textId="11EB25E9" w:rsidR="009B5305" w:rsidRDefault="00044F71" w:rsidP="00B0786F">
      <w:pPr>
        <w:pStyle w:val="TxtJustifi"/>
      </w:pPr>
      <w:r>
        <w:t>Il existe également une annotation « @Consumes » qui permet de spécifier le type MIME d’entrée de la méthode.</w:t>
      </w:r>
    </w:p>
    <w:p w14:paraId="6B93270A" w14:textId="0E975D97" w:rsidR="00044F71" w:rsidRDefault="009B5305" w:rsidP="00B0786F">
      <w:pPr>
        <w:pStyle w:val="TxtJustifi"/>
      </w:pPr>
      <w:r w:rsidRPr="009B5305">
        <w:rPr>
          <w:noProof/>
        </w:rPr>
        <w:drawing>
          <wp:inline distT="0" distB="0" distL="0" distR="0" wp14:anchorId="2BDC697B" wp14:editId="4C2A6016">
            <wp:extent cx="5315692" cy="1095528"/>
            <wp:effectExtent l="0" t="0" r="0" b="9525"/>
            <wp:docPr id="97" name="Grafik 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descr="Ein Bild, das Text enthält.&#10;&#10;Automatisch generierte Beschreibung"/>
                    <pic:cNvPicPr/>
                  </pic:nvPicPr>
                  <pic:blipFill>
                    <a:blip r:embed="rId122"/>
                    <a:stretch>
                      <a:fillRect/>
                    </a:stretch>
                  </pic:blipFill>
                  <pic:spPr>
                    <a:xfrm>
                      <a:off x="0" y="0"/>
                      <a:ext cx="5315692" cy="1095528"/>
                    </a:xfrm>
                    <a:prstGeom prst="rect">
                      <a:avLst/>
                    </a:prstGeom>
                  </pic:spPr>
                </pic:pic>
              </a:graphicData>
            </a:graphic>
          </wp:inline>
        </w:drawing>
      </w:r>
    </w:p>
    <w:p w14:paraId="5D46189D" w14:textId="59DB67BB" w:rsidR="00FC0266" w:rsidRDefault="00FC0266">
      <w:pPr>
        <w:spacing w:after="0"/>
      </w:pPr>
      <w:r>
        <w:br w:type="page"/>
      </w:r>
    </w:p>
    <w:p w14:paraId="1B039C14" w14:textId="6C6AABF4" w:rsidR="009B5305" w:rsidRPr="00A17713" w:rsidRDefault="00A17713" w:rsidP="002A0634">
      <w:pPr>
        <w:pStyle w:val="berschrift4"/>
      </w:pPr>
      <w:bookmarkStart w:id="56" w:name="_Toc138426218"/>
      <w:r w:rsidRPr="00A17713">
        <w:lastRenderedPageBreak/>
        <w:t>Test avec Postman</w:t>
      </w:r>
      <w:bookmarkEnd w:id="56"/>
    </w:p>
    <w:p w14:paraId="4C757DF4" w14:textId="2DEA4958" w:rsidR="00B0786F" w:rsidRDefault="00A17713" w:rsidP="00B0786F">
      <w:pPr>
        <w:pStyle w:val="TxtJustifi"/>
      </w:pPr>
      <w:r>
        <w:t>Pour tester nos méthodes de type RESTful, on va utiliser Postman.</w:t>
      </w:r>
    </w:p>
    <w:p w14:paraId="74F53ED7" w14:textId="7D76419E" w:rsidR="00FC0266" w:rsidRDefault="00FC0266" w:rsidP="00B0786F">
      <w:pPr>
        <w:pStyle w:val="TxtJustifi"/>
      </w:pPr>
      <w:r>
        <w:rPr>
          <w:noProof/>
        </w:rPr>
        <mc:AlternateContent>
          <mc:Choice Requires="wps">
            <w:drawing>
              <wp:anchor distT="0" distB="0" distL="114300" distR="114300" simplePos="0" relativeHeight="251695104" behindDoc="0" locked="0" layoutInCell="1" allowOverlap="1" wp14:anchorId="3D222B48" wp14:editId="2BFA84F7">
                <wp:simplePos x="0" y="0"/>
                <wp:positionH relativeFrom="column">
                  <wp:posOffset>1733992</wp:posOffset>
                </wp:positionH>
                <wp:positionV relativeFrom="paragraph">
                  <wp:posOffset>318357</wp:posOffset>
                </wp:positionV>
                <wp:extent cx="3406849" cy="6059509"/>
                <wp:effectExtent l="38100" t="0" r="441325" b="93980"/>
                <wp:wrapNone/>
                <wp:docPr id="114" name="Verbinder: gekrümmt 114"/>
                <wp:cNvGraphicFramePr/>
                <a:graphic xmlns:a="http://schemas.openxmlformats.org/drawingml/2006/main">
                  <a:graphicData uri="http://schemas.microsoft.com/office/word/2010/wordprocessingShape">
                    <wps:wsp>
                      <wps:cNvCnPr/>
                      <wps:spPr>
                        <a:xfrm flipH="1">
                          <a:off x="0" y="0"/>
                          <a:ext cx="3406849" cy="6059509"/>
                        </a:xfrm>
                        <a:prstGeom prst="curvedConnector3">
                          <a:avLst>
                            <a:gd name="adj1" fmla="val -118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5E1C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er: gekrümmt 114" o:spid="_x0000_s1026" type="#_x0000_t38" style="position:absolute;margin-left:136.55pt;margin-top:25.05pt;width:268.25pt;height:477.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" adj="-2560" strokecolor="#4579b8 [304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2E238E46" wp14:editId="636C6730">
                <wp:simplePos x="0" y="0"/>
                <wp:positionH relativeFrom="column">
                  <wp:posOffset>1493873</wp:posOffset>
                </wp:positionH>
                <wp:positionV relativeFrom="paragraph">
                  <wp:posOffset>318357</wp:posOffset>
                </wp:positionV>
                <wp:extent cx="3008350" cy="5326911"/>
                <wp:effectExtent l="38100" t="0" r="706755" b="102870"/>
                <wp:wrapNone/>
                <wp:docPr id="113" name="Verbinder: gekrümmt 113"/>
                <wp:cNvGraphicFramePr/>
                <a:graphic xmlns:a="http://schemas.openxmlformats.org/drawingml/2006/main">
                  <a:graphicData uri="http://schemas.microsoft.com/office/word/2010/wordprocessingShape">
                    <wps:wsp>
                      <wps:cNvCnPr/>
                      <wps:spPr>
                        <a:xfrm flipH="1">
                          <a:off x="0" y="0"/>
                          <a:ext cx="3008350" cy="5326911"/>
                        </a:xfrm>
                        <a:prstGeom prst="curvedConnector3">
                          <a:avLst>
                            <a:gd name="adj1" fmla="val -228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09CA9" id="Verbinder: gekrümmt 113" o:spid="_x0000_s1026" type="#_x0000_t38" style="position:absolute;margin-left:117.65pt;margin-top:25.05pt;width:236.9pt;height:419.4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" adj="-4933" strokecolor="#4579b8 [3044]">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68C39C94" wp14:editId="6A3D4DCB">
                <wp:simplePos x="0" y="0"/>
                <wp:positionH relativeFrom="column">
                  <wp:posOffset>3467100</wp:posOffset>
                </wp:positionH>
                <wp:positionV relativeFrom="paragraph">
                  <wp:posOffset>309245</wp:posOffset>
                </wp:positionV>
                <wp:extent cx="571500" cy="4143375"/>
                <wp:effectExtent l="38100" t="0" r="533400" b="85725"/>
                <wp:wrapNone/>
                <wp:docPr id="112" name="Verbinder: gekrümmt 112"/>
                <wp:cNvGraphicFramePr/>
                <a:graphic xmlns:a="http://schemas.openxmlformats.org/drawingml/2006/main">
                  <a:graphicData uri="http://schemas.microsoft.com/office/word/2010/wordprocessingShape">
                    <wps:wsp>
                      <wps:cNvCnPr/>
                      <wps:spPr>
                        <a:xfrm flipH="1">
                          <a:off x="0" y="0"/>
                          <a:ext cx="571500" cy="4143375"/>
                        </a:xfrm>
                        <a:prstGeom prst="curvedConnector3">
                          <a:avLst>
                            <a:gd name="adj1" fmla="val -881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5CBBA" id="Verbinder: gekrümmt 112" o:spid="_x0000_s1026" type="#_x0000_t38" style="position:absolute;margin-left:273pt;margin-top:24.35pt;width:45pt;height:326.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" adj="-19043" strokecolor="#4579b8 [3044]">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3243B244" wp14:editId="68F40B0F">
                <wp:simplePos x="0" y="0"/>
                <wp:positionH relativeFrom="column">
                  <wp:posOffset>2895599</wp:posOffset>
                </wp:positionH>
                <wp:positionV relativeFrom="paragraph">
                  <wp:posOffset>309245</wp:posOffset>
                </wp:positionV>
                <wp:extent cx="247650" cy="2828925"/>
                <wp:effectExtent l="38100" t="0" r="1009650" b="85725"/>
                <wp:wrapNone/>
                <wp:docPr id="111" name="Verbinder: gekrümmt 111"/>
                <wp:cNvGraphicFramePr/>
                <a:graphic xmlns:a="http://schemas.openxmlformats.org/drawingml/2006/main">
                  <a:graphicData uri="http://schemas.microsoft.com/office/word/2010/wordprocessingShape">
                    <wps:wsp>
                      <wps:cNvCnPr/>
                      <wps:spPr>
                        <a:xfrm flipH="1">
                          <a:off x="0" y="0"/>
                          <a:ext cx="247650" cy="2828925"/>
                        </a:xfrm>
                        <a:prstGeom prst="curvedConnector3">
                          <a:avLst>
                            <a:gd name="adj1" fmla="val -3999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70425" id="Verbinder: gekrümmt 111" o:spid="_x0000_s1026" type="#_x0000_t38" style="position:absolute;margin-left:228pt;margin-top:24.35pt;width:19.5pt;height:222.7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" adj="-86400" strokecolor="#4579b8 [3044]">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0C9BBABB" wp14:editId="61978A94">
                <wp:simplePos x="0" y="0"/>
                <wp:positionH relativeFrom="column">
                  <wp:posOffset>2399044</wp:posOffset>
                </wp:positionH>
                <wp:positionV relativeFrom="paragraph">
                  <wp:posOffset>161241</wp:posOffset>
                </wp:positionV>
                <wp:extent cx="1125220" cy="145527"/>
                <wp:effectExtent l="0" t="0" r="17780" b="26035"/>
                <wp:wrapNone/>
                <wp:docPr id="103" name="Rechteck 103"/>
                <wp:cNvGraphicFramePr/>
                <a:graphic xmlns:a="http://schemas.openxmlformats.org/drawingml/2006/main">
                  <a:graphicData uri="http://schemas.microsoft.com/office/word/2010/wordprocessingShape">
                    <wps:wsp>
                      <wps:cNvSpPr/>
                      <wps:spPr>
                        <a:xfrm>
                          <a:off x="0" y="0"/>
                          <a:ext cx="1125220" cy="14552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47E62" id="Rechteck 103" o:spid="_x0000_s1026" style="position:absolute;margin-left:188.9pt;margin-top:12.7pt;width:88.6pt;height:1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" filled="f" strokecolor="#0070c0" strokeweight="2pt"/>
            </w:pict>
          </mc:Fallback>
        </mc:AlternateContent>
      </w:r>
      <w:r>
        <w:rPr>
          <w:noProof/>
        </w:rPr>
        <mc:AlternateContent>
          <mc:Choice Requires="wps">
            <w:drawing>
              <wp:anchor distT="0" distB="0" distL="114300" distR="114300" simplePos="0" relativeHeight="251677696" behindDoc="0" locked="0" layoutInCell="1" allowOverlap="1" wp14:anchorId="4DBD9894" wp14:editId="70D007A3">
                <wp:simplePos x="0" y="0"/>
                <wp:positionH relativeFrom="column">
                  <wp:posOffset>4328272</wp:posOffset>
                </wp:positionH>
                <wp:positionV relativeFrom="paragraph">
                  <wp:posOffset>151074</wp:posOffset>
                </wp:positionV>
                <wp:extent cx="401711" cy="160599"/>
                <wp:effectExtent l="0" t="0" r="17780" b="11430"/>
                <wp:wrapNone/>
                <wp:docPr id="105" name="Rechteck 105"/>
                <wp:cNvGraphicFramePr/>
                <a:graphic xmlns:a="http://schemas.openxmlformats.org/drawingml/2006/main">
                  <a:graphicData uri="http://schemas.microsoft.com/office/word/2010/wordprocessingShape">
                    <wps:wsp>
                      <wps:cNvSpPr/>
                      <wps:spPr>
                        <a:xfrm>
                          <a:off x="0" y="0"/>
                          <a:ext cx="401711" cy="16059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E96DB" id="Rechteck 105" o:spid="_x0000_s1026" style="position:absolute;margin-left:340.8pt;margin-top:11.9pt;width:31.65pt;height:12.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" filled="f" strokecolor="#ffc000" strokeweight="2pt"/>
            </w:pict>
          </mc:Fallback>
        </mc:AlternateContent>
      </w:r>
      <w:r>
        <w:rPr>
          <w:noProof/>
        </w:rPr>
        <mc:AlternateContent>
          <mc:Choice Requires="wps">
            <w:drawing>
              <wp:anchor distT="0" distB="0" distL="114300" distR="114300" simplePos="0" relativeHeight="251679744" behindDoc="0" locked="0" layoutInCell="1" allowOverlap="1" wp14:anchorId="7C106209" wp14:editId="39F7B511">
                <wp:simplePos x="0" y="0"/>
                <wp:positionH relativeFrom="margin">
                  <wp:posOffset>4750358</wp:posOffset>
                </wp:positionH>
                <wp:positionV relativeFrom="paragraph">
                  <wp:posOffset>151193</wp:posOffset>
                </wp:positionV>
                <wp:extent cx="708409" cy="155749"/>
                <wp:effectExtent l="0" t="0" r="15875" b="15875"/>
                <wp:wrapNone/>
                <wp:docPr id="106" name="Rechteck 106"/>
                <wp:cNvGraphicFramePr/>
                <a:graphic xmlns:a="http://schemas.openxmlformats.org/drawingml/2006/main">
                  <a:graphicData uri="http://schemas.microsoft.com/office/word/2010/wordprocessingShape">
                    <wps:wsp>
                      <wps:cNvSpPr/>
                      <wps:spPr>
                        <a:xfrm>
                          <a:off x="0" y="0"/>
                          <a:ext cx="708409" cy="1557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D703" id="Rechteck 106" o:spid="_x0000_s1026" style="position:absolute;margin-left:374.05pt;margin-top:11.9pt;width:55.8pt;height:12.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7L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" filled="f" strokecolor="red" strokeweight="2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72420483" wp14:editId="6E018465">
                <wp:simplePos x="0" y="0"/>
                <wp:positionH relativeFrom="column">
                  <wp:posOffset>3524460</wp:posOffset>
                </wp:positionH>
                <wp:positionV relativeFrom="paragraph">
                  <wp:posOffset>146169</wp:posOffset>
                </wp:positionV>
                <wp:extent cx="778748" cy="170291"/>
                <wp:effectExtent l="0" t="0" r="21590" b="20320"/>
                <wp:wrapNone/>
                <wp:docPr id="104" name="Rechteck 104"/>
                <wp:cNvGraphicFramePr/>
                <a:graphic xmlns:a="http://schemas.openxmlformats.org/drawingml/2006/main">
                  <a:graphicData uri="http://schemas.microsoft.com/office/word/2010/wordprocessingShape">
                    <wps:wsp>
                      <wps:cNvSpPr/>
                      <wps:spPr>
                        <a:xfrm>
                          <a:off x="0" y="0"/>
                          <a:ext cx="778748" cy="17029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FD73" id="Rechteck 104" o:spid="_x0000_s1026" style="position:absolute;margin-left:277.5pt;margin-top:11.5pt;width:61.3pt;height:1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" filled="f" strokecolor="#00b050" strokeweight="2pt"/>
            </w:pict>
          </mc:Fallback>
        </mc:AlternateContent>
      </w:r>
      <w:r w:rsidR="00A17713" w:rsidRPr="00A17713">
        <w:rPr>
          <w:noProof/>
        </w:rPr>
        <w:drawing>
          <wp:inline distT="0" distB="0" distL="0" distR="0" wp14:anchorId="3A3C5116" wp14:editId="36FF9B86">
            <wp:extent cx="5896798" cy="1819529"/>
            <wp:effectExtent l="0" t="0" r="8890" b="9525"/>
            <wp:docPr id="98" name="Grafik 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enthält.&#10;&#10;Automatisch generierte Beschreibung"/>
                    <pic:cNvPicPr/>
                  </pic:nvPicPr>
                  <pic:blipFill>
                    <a:blip r:embed="rId123"/>
                    <a:stretch>
                      <a:fillRect/>
                    </a:stretch>
                  </pic:blipFill>
                  <pic:spPr>
                    <a:xfrm>
                      <a:off x="0" y="0"/>
                      <a:ext cx="5896798" cy="1819529"/>
                    </a:xfrm>
                    <a:prstGeom prst="rect">
                      <a:avLst/>
                    </a:prstGeom>
                  </pic:spPr>
                </pic:pic>
              </a:graphicData>
            </a:graphic>
          </wp:inline>
        </w:drawing>
      </w:r>
    </w:p>
    <w:p w14:paraId="62958170" w14:textId="5B5907EB" w:rsidR="00A17713" w:rsidRDefault="00A17713" w:rsidP="00B0786F">
      <w:pPr>
        <w:pStyle w:val="TxtJustifi"/>
      </w:pPr>
      <w:r>
        <w:t>Pour faire cette requête on doit regarder sur diffèrent choses :</w:t>
      </w:r>
    </w:p>
    <w:p w14:paraId="1E03C499" w14:textId="49D5D930" w:rsidR="00A17713" w:rsidRPr="00FC0266" w:rsidRDefault="00A17713" w:rsidP="00B0786F">
      <w:pPr>
        <w:pStyle w:val="TxtJustifi"/>
        <w:rPr>
          <w:b/>
          <w:bCs/>
        </w:rPr>
      </w:pPr>
      <w:r w:rsidRPr="00FC0266">
        <w:rPr>
          <w:b/>
          <w:bCs/>
        </w:rPr>
        <w:t>Context.xml :</w:t>
      </w:r>
    </w:p>
    <w:p w14:paraId="4F12BBAE" w14:textId="786BC8A9" w:rsidR="00A17713" w:rsidRDefault="00FC0266" w:rsidP="00B0786F">
      <w:pPr>
        <w:pStyle w:val="TxtJustifi"/>
      </w:pPr>
      <w:r>
        <w:rPr>
          <w:noProof/>
        </w:rPr>
        <mc:AlternateContent>
          <mc:Choice Requires="wps">
            <w:drawing>
              <wp:anchor distT="0" distB="0" distL="114300" distR="114300" simplePos="0" relativeHeight="251681792" behindDoc="0" locked="0" layoutInCell="1" allowOverlap="1" wp14:anchorId="07816CD3" wp14:editId="26C6E54D">
                <wp:simplePos x="0" y="0"/>
                <wp:positionH relativeFrom="column">
                  <wp:posOffset>1076325</wp:posOffset>
                </wp:positionH>
                <wp:positionV relativeFrom="paragraph">
                  <wp:posOffset>663575</wp:posOffset>
                </wp:positionV>
                <wp:extent cx="1809750" cy="180975"/>
                <wp:effectExtent l="0" t="0" r="19050" b="28575"/>
                <wp:wrapNone/>
                <wp:docPr id="107" name="Rechteck 107"/>
                <wp:cNvGraphicFramePr/>
                <a:graphic xmlns:a="http://schemas.openxmlformats.org/drawingml/2006/main">
                  <a:graphicData uri="http://schemas.microsoft.com/office/word/2010/wordprocessingShape">
                    <wps:wsp>
                      <wps:cNvSpPr/>
                      <wps:spPr>
                        <a:xfrm>
                          <a:off x="0" y="0"/>
                          <a:ext cx="1809750" cy="18097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0F836" id="Rechteck 107" o:spid="_x0000_s1026" style="position:absolute;margin-left:84.75pt;margin-top:52.25pt;width:142.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" filled="f" strokecolor="#0070c0" strokeweight="2pt"/>
            </w:pict>
          </mc:Fallback>
        </mc:AlternateContent>
      </w:r>
      <w:r w:rsidR="00A17713" w:rsidRPr="00A17713">
        <w:rPr>
          <w:noProof/>
        </w:rPr>
        <w:drawing>
          <wp:inline distT="0" distB="0" distL="0" distR="0" wp14:anchorId="0BF1C289" wp14:editId="23A51B26">
            <wp:extent cx="4353533" cy="847843"/>
            <wp:effectExtent l="0" t="0" r="9525" b="9525"/>
            <wp:docPr id="99" name="Grafik 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descr="Ein Bild, das Text enthält.&#10;&#10;Automatisch generierte Beschreibung"/>
                    <pic:cNvPicPr/>
                  </pic:nvPicPr>
                  <pic:blipFill>
                    <a:blip r:embed="rId124"/>
                    <a:stretch>
                      <a:fillRect/>
                    </a:stretch>
                  </pic:blipFill>
                  <pic:spPr>
                    <a:xfrm>
                      <a:off x="0" y="0"/>
                      <a:ext cx="4353533" cy="847843"/>
                    </a:xfrm>
                    <a:prstGeom prst="rect">
                      <a:avLst/>
                    </a:prstGeom>
                  </pic:spPr>
                </pic:pic>
              </a:graphicData>
            </a:graphic>
          </wp:inline>
        </w:drawing>
      </w:r>
    </w:p>
    <w:p w14:paraId="2EE42EB9" w14:textId="5D180C0B" w:rsidR="00A17713" w:rsidRPr="00FC0266" w:rsidRDefault="00FC0266" w:rsidP="00B0786F">
      <w:pPr>
        <w:pStyle w:val="TxtJustifi"/>
        <w:rPr>
          <w:b/>
          <w:bCs/>
        </w:rPr>
      </w:pPr>
      <w:r w:rsidRPr="00FC0266">
        <w:rPr>
          <w:b/>
          <w:bCs/>
        </w:rPr>
        <w:t>ApplicationConfig.java :</w:t>
      </w:r>
    </w:p>
    <w:p w14:paraId="4A7F4E6B" w14:textId="292F3647" w:rsidR="00FC0266" w:rsidRDefault="00FC0266" w:rsidP="00B0786F">
      <w:pPr>
        <w:pStyle w:val="TxtJustifi"/>
      </w:pPr>
      <w:r>
        <w:rPr>
          <w:noProof/>
        </w:rPr>
        <mc:AlternateContent>
          <mc:Choice Requires="wps">
            <w:drawing>
              <wp:anchor distT="0" distB="0" distL="114300" distR="114300" simplePos="0" relativeHeight="251683840" behindDoc="0" locked="0" layoutInCell="1" allowOverlap="1" wp14:anchorId="4846FA82" wp14:editId="7858CC3A">
                <wp:simplePos x="0" y="0"/>
                <wp:positionH relativeFrom="column">
                  <wp:posOffset>2200274</wp:posOffset>
                </wp:positionH>
                <wp:positionV relativeFrom="paragraph">
                  <wp:posOffset>788035</wp:posOffset>
                </wp:positionV>
                <wp:extent cx="1247775" cy="171450"/>
                <wp:effectExtent l="0" t="0" r="28575" b="19050"/>
                <wp:wrapNone/>
                <wp:docPr id="108" name="Rechteck 108"/>
                <wp:cNvGraphicFramePr/>
                <a:graphic xmlns:a="http://schemas.openxmlformats.org/drawingml/2006/main">
                  <a:graphicData uri="http://schemas.microsoft.com/office/word/2010/wordprocessingShape">
                    <wps:wsp>
                      <wps:cNvSpPr/>
                      <wps:spPr>
                        <a:xfrm>
                          <a:off x="0" y="0"/>
                          <a:ext cx="1247775"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CB8D" id="Rechteck 108" o:spid="_x0000_s1026" style="position:absolute;margin-left:173.25pt;margin-top:62.05pt;width:98.25pt;height: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" filled="f" strokecolor="#00b050" strokeweight="2pt"/>
            </w:pict>
          </mc:Fallback>
        </mc:AlternateContent>
      </w:r>
      <w:r w:rsidRPr="00FC0266">
        <w:rPr>
          <w:noProof/>
        </w:rPr>
        <w:drawing>
          <wp:inline distT="0" distB="0" distL="0" distR="0" wp14:anchorId="6D27A343" wp14:editId="6B80FA64">
            <wp:extent cx="3477110" cy="962159"/>
            <wp:effectExtent l="0" t="0" r="9525" b="9525"/>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125"/>
                    <a:stretch>
                      <a:fillRect/>
                    </a:stretch>
                  </pic:blipFill>
                  <pic:spPr>
                    <a:xfrm>
                      <a:off x="0" y="0"/>
                      <a:ext cx="3477110" cy="962159"/>
                    </a:xfrm>
                    <a:prstGeom prst="rect">
                      <a:avLst/>
                    </a:prstGeom>
                  </pic:spPr>
                </pic:pic>
              </a:graphicData>
            </a:graphic>
          </wp:inline>
        </w:drawing>
      </w:r>
    </w:p>
    <w:p w14:paraId="66DE393D" w14:textId="37872890" w:rsidR="00FC0266" w:rsidRPr="00FC0266" w:rsidRDefault="00FC0266" w:rsidP="00B0786F">
      <w:pPr>
        <w:pStyle w:val="TxtJustifi"/>
        <w:rPr>
          <w:b/>
          <w:bCs/>
        </w:rPr>
      </w:pPr>
      <w:r w:rsidRPr="00FC0266">
        <w:rPr>
          <w:b/>
          <w:bCs/>
        </w:rPr>
        <w:t>Message.java</w:t>
      </w:r>
    </w:p>
    <w:p w14:paraId="36AD3FA0" w14:textId="004D9A6E" w:rsidR="00FC0266" w:rsidRDefault="00FC0266" w:rsidP="00B0786F">
      <w:pPr>
        <w:pStyle w:val="TxtJustifi"/>
      </w:pPr>
      <w:r>
        <w:rPr>
          <w:noProof/>
        </w:rPr>
        <mc:AlternateContent>
          <mc:Choice Requires="wps">
            <w:drawing>
              <wp:anchor distT="0" distB="0" distL="114300" distR="114300" simplePos="0" relativeHeight="251685888" behindDoc="0" locked="0" layoutInCell="1" allowOverlap="1" wp14:anchorId="20437D97" wp14:editId="15D161F5">
                <wp:simplePos x="0" y="0"/>
                <wp:positionH relativeFrom="column">
                  <wp:posOffset>523874</wp:posOffset>
                </wp:positionH>
                <wp:positionV relativeFrom="paragraph">
                  <wp:posOffset>676275</wp:posOffset>
                </wp:positionV>
                <wp:extent cx="942975" cy="209550"/>
                <wp:effectExtent l="0" t="0" r="28575" b="19050"/>
                <wp:wrapNone/>
                <wp:docPr id="109" name="Rechteck 109"/>
                <wp:cNvGraphicFramePr/>
                <a:graphic xmlns:a="http://schemas.openxmlformats.org/drawingml/2006/main">
                  <a:graphicData uri="http://schemas.microsoft.com/office/word/2010/wordprocessingShape">
                    <wps:wsp>
                      <wps:cNvSpPr/>
                      <wps:spPr>
                        <a:xfrm>
                          <a:off x="0" y="0"/>
                          <a:ext cx="942975" cy="2095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91D2C" id="Rechteck 109" o:spid="_x0000_s1026" style="position:absolute;margin-left:41.25pt;margin-top:53.25pt;width:74.25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" filled="f" strokecolor="#ffc000" strokeweight="2pt"/>
            </w:pict>
          </mc:Fallback>
        </mc:AlternateContent>
      </w:r>
      <w:r w:rsidRPr="00FC0266">
        <w:rPr>
          <w:noProof/>
        </w:rPr>
        <w:drawing>
          <wp:inline distT="0" distB="0" distL="0" distR="0" wp14:anchorId="770AA7C6" wp14:editId="630B2EA7">
            <wp:extent cx="2150169" cy="1080655"/>
            <wp:effectExtent l="0" t="0" r="2540" b="5715"/>
            <wp:docPr id="101" name="Grafik 10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descr="Ein Bild, das Text enthält.&#10;&#10;Automatisch generierte Beschreibung"/>
                    <pic:cNvPicPr/>
                  </pic:nvPicPr>
                  <pic:blipFill>
                    <a:blip r:embed="rId126"/>
                    <a:stretch>
                      <a:fillRect/>
                    </a:stretch>
                  </pic:blipFill>
                  <pic:spPr>
                    <a:xfrm>
                      <a:off x="0" y="0"/>
                      <a:ext cx="2162491" cy="1086848"/>
                    </a:xfrm>
                    <a:prstGeom prst="rect">
                      <a:avLst/>
                    </a:prstGeom>
                  </pic:spPr>
                </pic:pic>
              </a:graphicData>
            </a:graphic>
          </wp:inline>
        </w:drawing>
      </w:r>
    </w:p>
    <w:p w14:paraId="632E4D66" w14:textId="2969C3E1" w:rsidR="00FC0266" w:rsidRDefault="00FC0266" w:rsidP="00B0786F">
      <w:pPr>
        <w:pStyle w:val="TxtJustifi"/>
      </w:pPr>
      <w:r>
        <w:rPr>
          <w:noProof/>
        </w:rPr>
        <mc:AlternateContent>
          <mc:Choice Requires="wps">
            <w:drawing>
              <wp:anchor distT="0" distB="0" distL="114300" distR="114300" simplePos="0" relativeHeight="251687936" behindDoc="0" locked="0" layoutInCell="1" allowOverlap="1" wp14:anchorId="52FF8EA8" wp14:editId="20C33B10">
                <wp:simplePos x="0" y="0"/>
                <wp:positionH relativeFrom="margin">
                  <wp:posOffset>571500</wp:posOffset>
                </wp:positionH>
                <wp:positionV relativeFrom="paragraph">
                  <wp:posOffset>266700</wp:posOffset>
                </wp:positionV>
                <wp:extent cx="1143000" cy="180975"/>
                <wp:effectExtent l="0" t="0" r="19050" b="28575"/>
                <wp:wrapNone/>
                <wp:docPr id="110" name="Rechteck 110"/>
                <wp:cNvGraphicFramePr/>
                <a:graphic xmlns:a="http://schemas.openxmlformats.org/drawingml/2006/main">
                  <a:graphicData uri="http://schemas.microsoft.com/office/word/2010/wordprocessingShape">
                    <wps:wsp>
                      <wps:cNvSpPr/>
                      <wps:spPr>
                        <a:xfrm>
                          <a:off x="0" y="0"/>
                          <a:ext cx="11430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9267A" id="Rechteck 110" o:spid="_x0000_s1026" style="position:absolute;margin-left:45pt;margin-top:21pt;width:90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" filled="f" strokecolor="red" strokeweight="2pt">
                <w10:wrap anchorx="margin"/>
              </v:rect>
            </w:pict>
          </mc:Fallback>
        </mc:AlternateContent>
      </w:r>
      <w:r w:rsidRPr="00FC0266">
        <w:rPr>
          <w:noProof/>
        </w:rPr>
        <w:drawing>
          <wp:inline distT="0" distB="0" distL="0" distR="0" wp14:anchorId="5CB74286" wp14:editId="07E6E9AC">
            <wp:extent cx="4144488" cy="1501795"/>
            <wp:effectExtent l="0" t="0" r="8890" b="3175"/>
            <wp:docPr id="102" name="Grafik 102" descr="Ein Bild, das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Text, Brief enthält.&#10;&#10;Automatisch generierte Beschreibung"/>
                    <pic:cNvPicPr/>
                  </pic:nvPicPr>
                  <pic:blipFill>
                    <a:blip r:embed="rId127"/>
                    <a:stretch>
                      <a:fillRect/>
                    </a:stretch>
                  </pic:blipFill>
                  <pic:spPr>
                    <a:xfrm>
                      <a:off x="0" y="0"/>
                      <a:ext cx="4149526" cy="1503620"/>
                    </a:xfrm>
                    <a:prstGeom prst="rect">
                      <a:avLst/>
                    </a:prstGeom>
                  </pic:spPr>
                </pic:pic>
              </a:graphicData>
            </a:graphic>
          </wp:inline>
        </w:drawing>
      </w:r>
    </w:p>
    <w:p w14:paraId="4482CAAD" w14:textId="53CAEFC4" w:rsidR="00FC0266" w:rsidRPr="00FC0266" w:rsidRDefault="00FC0266" w:rsidP="00FC0266">
      <w:pPr>
        <w:pStyle w:val="TxtJustifi"/>
        <w:numPr>
          <w:ilvl w:val="0"/>
          <w:numId w:val="42"/>
        </w:numPr>
        <w:rPr>
          <w:color w:val="808080" w:themeColor="background1" w:themeShade="80"/>
        </w:rPr>
      </w:pPr>
      <w:proofErr w:type="gramStart"/>
      <w:r w:rsidRPr="00FC0266">
        <w:rPr>
          <w:color w:val="808080" w:themeColor="background1" w:themeShade="80"/>
        </w:rPr>
        <w:t>localhost</w:t>
      </w:r>
      <w:proofErr w:type="gramEnd"/>
      <w:r w:rsidRPr="00FC0266">
        <w:rPr>
          <w:color w:val="808080" w:themeColor="background1" w:themeShade="80"/>
        </w:rPr>
        <w:t xml:space="preserve"> :808</w:t>
      </w:r>
      <w:r>
        <w:rPr>
          <w:color w:val="808080" w:themeColor="background1" w:themeShade="80"/>
        </w:rPr>
        <w:t>5</w:t>
      </w:r>
      <w:r w:rsidRPr="00FC0266">
        <w:rPr>
          <w:color w:val="808080" w:themeColor="background1" w:themeShade="80"/>
        </w:rPr>
        <w:t xml:space="preserve"> : Il s’agit de l’adresse de notre site. Cette adresse signifie que nous sommes sur le serveur local de </w:t>
      </w:r>
      <w:proofErr w:type="spellStart"/>
      <w:r w:rsidRPr="00FC0266">
        <w:rPr>
          <w:color w:val="808080" w:themeColor="background1" w:themeShade="80"/>
        </w:rPr>
        <w:t>Netbeans</w:t>
      </w:r>
      <w:proofErr w:type="spellEnd"/>
      <w:r w:rsidRPr="00FC0266">
        <w:rPr>
          <w:color w:val="808080" w:themeColor="background1" w:themeShade="80"/>
        </w:rPr>
        <w:t xml:space="preserve">, étant donné que </w:t>
      </w:r>
      <w:proofErr w:type="spellStart"/>
      <w:r w:rsidRPr="00FC0266">
        <w:rPr>
          <w:color w:val="808080" w:themeColor="background1" w:themeShade="80"/>
        </w:rPr>
        <w:t>Netbeans</w:t>
      </w:r>
      <w:proofErr w:type="spellEnd"/>
      <w:r w:rsidRPr="00FC0266">
        <w:rPr>
          <w:color w:val="808080" w:themeColor="background1" w:themeShade="80"/>
        </w:rPr>
        <w:t xml:space="preserve"> utilise le port 8084.</w:t>
      </w:r>
    </w:p>
    <w:p w14:paraId="68A6211E" w14:textId="67623D84" w:rsidR="00FC0266" w:rsidRPr="00FC0266" w:rsidRDefault="00FC0266" w:rsidP="00FC0266">
      <w:pPr>
        <w:pStyle w:val="TxtJustifi"/>
        <w:numPr>
          <w:ilvl w:val="0"/>
          <w:numId w:val="42"/>
        </w:numPr>
        <w:rPr>
          <w:color w:val="0070C0"/>
        </w:rPr>
      </w:pPr>
      <w:proofErr w:type="spellStart"/>
      <w:r w:rsidRPr="00FC0266">
        <w:rPr>
          <w:color w:val="0070C0"/>
        </w:rPr>
        <w:t>Simple_REST_Server</w:t>
      </w:r>
      <w:proofErr w:type="spellEnd"/>
      <w:r w:rsidRPr="00FC0266">
        <w:rPr>
          <w:color w:val="0070C0"/>
        </w:rPr>
        <w:t xml:space="preserve"> : Il s’agit de notre nom de projet (ou le nom de contexte).</w:t>
      </w:r>
    </w:p>
    <w:p w14:paraId="75DCA81A" w14:textId="7321CF91" w:rsidR="00FC0266" w:rsidRPr="00FC0266" w:rsidRDefault="00FC0266" w:rsidP="00FC0266">
      <w:pPr>
        <w:pStyle w:val="TxtJustifi"/>
        <w:numPr>
          <w:ilvl w:val="0"/>
          <w:numId w:val="42"/>
        </w:numPr>
        <w:rPr>
          <w:color w:val="00B050"/>
        </w:rPr>
      </w:pPr>
      <w:proofErr w:type="spellStart"/>
      <w:proofErr w:type="gramStart"/>
      <w:r w:rsidRPr="00FC0266">
        <w:rPr>
          <w:color w:val="00B050"/>
        </w:rPr>
        <w:lastRenderedPageBreak/>
        <w:t>webresources</w:t>
      </w:r>
      <w:proofErr w:type="spellEnd"/>
      <w:proofErr w:type="gramEnd"/>
      <w:r w:rsidRPr="00FC0266">
        <w:rPr>
          <w:color w:val="00B050"/>
        </w:rPr>
        <w:t xml:space="preserve"> : il s’agit du répertoire qui contient les ressources de nos applications. Ce répertoire peut être modifié sur la classe</w:t>
      </w:r>
      <w:proofErr w:type="gramStart"/>
      <w:r w:rsidRPr="00FC0266">
        <w:rPr>
          <w:color w:val="00B050"/>
        </w:rPr>
        <w:t xml:space="preserve"> «</w:t>
      </w:r>
      <w:proofErr w:type="spellStart"/>
      <w:r w:rsidRPr="00FC0266">
        <w:rPr>
          <w:color w:val="00B050"/>
        </w:rPr>
        <w:t>ApplicationConfig</w:t>
      </w:r>
      <w:proofErr w:type="spellEnd"/>
      <w:proofErr w:type="gramEnd"/>
      <w:r w:rsidRPr="00FC0266">
        <w:rPr>
          <w:color w:val="00B050"/>
        </w:rPr>
        <w:t xml:space="preserve"> ».</w:t>
      </w:r>
    </w:p>
    <w:p w14:paraId="598C49DB" w14:textId="2A39EC46" w:rsidR="00FC0266" w:rsidRPr="00FC0266" w:rsidRDefault="00FC0266" w:rsidP="00FC0266">
      <w:pPr>
        <w:pStyle w:val="TxtJustifi"/>
        <w:numPr>
          <w:ilvl w:val="0"/>
          <w:numId w:val="42"/>
        </w:numPr>
        <w:rPr>
          <w:color w:val="FFC000"/>
        </w:rPr>
      </w:pPr>
      <w:proofErr w:type="gramStart"/>
      <w:r w:rsidRPr="00FC0266">
        <w:rPr>
          <w:color w:val="FFC000"/>
        </w:rPr>
        <w:t>tutoriel</w:t>
      </w:r>
      <w:proofErr w:type="gramEnd"/>
      <w:r w:rsidRPr="00FC0266">
        <w:rPr>
          <w:color w:val="FFC000"/>
        </w:rPr>
        <w:t xml:space="preserve"> : il s’agit du répertoire contenant  notre application. Ce répertoire peut être défini sur la classe de l’application, dans l’annotation @Path.</w:t>
      </w:r>
    </w:p>
    <w:p w14:paraId="0B2A1213" w14:textId="09DCB62D" w:rsidR="00FC0266" w:rsidRDefault="00FC0266" w:rsidP="00FC0266">
      <w:pPr>
        <w:pStyle w:val="TxtJustifi"/>
        <w:numPr>
          <w:ilvl w:val="0"/>
          <w:numId w:val="42"/>
        </w:numPr>
        <w:rPr>
          <w:color w:val="FF0000"/>
        </w:rPr>
      </w:pPr>
      <w:proofErr w:type="spellStart"/>
      <w:proofErr w:type="gramStart"/>
      <w:r w:rsidRPr="00FC0266">
        <w:rPr>
          <w:color w:val="FF0000"/>
        </w:rPr>
        <w:t>getMessage</w:t>
      </w:r>
      <w:proofErr w:type="spellEnd"/>
      <w:proofErr w:type="gramEnd"/>
      <w:r w:rsidRPr="00FC0266">
        <w:rPr>
          <w:color w:val="FF0000"/>
        </w:rPr>
        <w:t> : Il s’agit de la méthode ou on a donnée l’annotation @Path.</w:t>
      </w:r>
    </w:p>
    <w:p w14:paraId="734580FC" w14:textId="62FB765C" w:rsidR="00FC0266" w:rsidRDefault="002A0634" w:rsidP="002A0634">
      <w:pPr>
        <w:pStyle w:val="berschrift3"/>
      </w:pPr>
      <w:bookmarkStart w:id="57" w:name="_Toc138426219"/>
      <w:r w:rsidRPr="002A0634">
        <w:t>Création d’un client REST</w:t>
      </w:r>
      <w:bookmarkEnd w:id="57"/>
    </w:p>
    <w:p w14:paraId="63F898DD" w14:textId="26790A08" w:rsidR="002A0634" w:rsidRPr="002A0634" w:rsidRDefault="002A0634" w:rsidP="002A0634">
      <w:pPr>
        <w:pStyle w:val="berschrift4"/>
      </w:pPr>
      <w:bookmarkStart w:id="58" w:name="_Toc138426220"/>
      <w:r w:rsidRPr="002A0634">
        <w:t>Création du projet</w:t>
      </w:r>
      <w:bookmarkEnd w:id="58"/>
    </w:p>
    <w:p w14:paraId="64A7EC1E" w14:textId="77777777" w:rsidR="002A0634" w:rsidRDefault="002A0634" w:rsidP="002A0634">
      <w:pPr>
        <w:pStyle w:val="TxtJustifi"/>
      </w:pPr>
      <w:r>
        <w:t>On créer de nouveau comme normal un projet de web avec un nom.</w:t>
      </w:r>
    </w:p>
    <w:p w14:paraId="0C828D2F" w14:textId="7B57F1FA" w:rsidR="002A0634" w:rsidRDefault="002A0634" w:rsidP="002A0634">
      <w:pPr>
        <w:pStyle w:val="TxtJustifi"/>
      </w:pPr>
      <w:r>
        <w:t>Cette fois on va choisir « RESTful Java Client ».</w:t>
      </w:r>
    </w:p>
    <w:p w14:paraId="4F529D87" w14:textId="7D963E6B" w:rsidR="002A0634" w:rsidRDefault="002A0634" w:rsidP="002A0634">
      <w:pPr>
        <w:pStyle w:val="TxtJustifi"/>
      </w:pPr>
      <w:r w:rsidRPr="002A0634">
        <w:rPr>
          <w:noProof/>
        </w:rPr>
        <w:drawing>
          <wp:inline distT="0" distB="0" distL="0" distR="0" wp14:anchorId="53935289" wp14:editId="4B1739DA">
            <wp:extent cx="6188710" cy="4264025"/>
            <wp:effectExtent l="0" t="0" r="2540" b="3175"/>
            <wp:docPr id="115" name="Grafik 1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descr="Ein Bild, das Text enthält.&#10;&#10;Automatisch generierte Beschreibung"/>
                    <pic:cNvPicPr/>
                  </pic:nvPicPr>
                  <pic:blipFill>
                    <a:blip r:embed="rId128"/>
                    <a:stretch>
                      <a:fillRect/>
                    </a:stretch>
                  </pic:blipFill>
                  <pic:spPr>
                    <a:xfrm>
                      <a:off x="0" y="0"/>
                      <a:ext cx="6188710" cy="4264025"/>
                    </a:xfrm>
                    <a:prstGeom prst="rect">
                      <a:avLst/>
                    </a:prstGeom>
                  </pic:spPr>
                </pic:pic>
              </a:graphicData>
            </a:graphic>
          </wp:inline>
        </w:drawing>
      </w:r>
    </w:p>
    <w:p w14:paraId="07E588C8" w14:textId="512DC3B3" w:rsidR="002A0634" w:rsidRDefault="002A0634" w:rsidP="002A0634">
      <w:pPr>
        <w:pStyle w:val="TxtJustifi"/>
      </w:pPr>
      <w:r>
        <w:t>Pour REST ressource, on va le prendre depuis le projet serveur qu’on a créé avant.</w:t>
      </w:r>
    </w:p>
    <w:p w14:paraId="4C038095" w14:textId="5ED4D284" w:rsidR="002A0634" w:rsidRDefault="002A0634" w:rsidP="002A0634">
      <w:pPr>
        <w:pStyle w:val="TxtJustifi"/>
      </w:pPr>
      <w:r w:rsidRPr="002A0634">
        <w:rPr>
          <w:noProof/>
        </w:rPr>
        <w:drawing>
          <wp:inline distT="0" distB="0" distL="0" distR="0" wp14:anchorId="72543143" wp14:editId="7C35EB49">
            <wp:extent cx="6188710" cy="1121410"/>
            <wp:effectExtent l="0" t="0" r="2540" b="2540"/>
            <wp:docPr id="116" name="Grafik 1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6" descr="Ein Bild, das Text enthält.&#10;&#10;Automatisch generierte Beschreibung"/>
                    <pic:cNvPicPr/>
                  </pic:nvPicPr>
                  <pic:blipFill>
                    <a:blip r:embed="rId129"/>
                    <a:stretch>
                      <a:fillRect/>
                    </a:stretch>
                  </pic:blipFill>
                  <pic:spPr>
                    <a:xfrm>
                      <a:off x="0" y="0"/>
                      <a:ext cx="6188710" cy="1121410"/>
                    </a:xfrm>
                    <a:prstGeom prst="rect">
                      <a:avLst/>
                    </a:prstGeom>
                  </pic:spPr>
                </pic:pic>
              </a:graphicData>
            </a:graphic>
          </wp:inline>
        </w:drawing>
      </w:r>
    </w:p>
    <w:p w14:paraId="259CEC05" w14:textId="3137EFE9" w:rsidR="002A0634" w:rsidRDefault="002A0634" w:rsidP="002A0634">
      <w:pPr>
        <w:pStyle w:val="TxtJustifi"/>
      </w:pPr>
      <w:r>
        <w:lastRenderedPageBreak/>
        <w:t>Finish</w:t>
      </w:r>
      <w:r>
        <w:br/>
      </w:r>
      <w:r w:rsidRPr="002A0634">
        <w:rPr>
          <w:noProof/>
        </w:rPr>
        <w:drawing>
          <wp:inline distT="0" distB="0" distL="0" distR="0" wp14:anchorId="3CDC0374" wp14:editId="52863350">
            <wp:extent cx="6188710" cy="4281805"/>
            <wp:effectExtent l="0" t="0" r="2540" b="4445"/>
            <wp:docPr id="117" name="Grafik 1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Text enthält.&#10;&#10;Automatisch generierte Beschreibung"/>
                    <pic:cNvPicPr/>
                  </pic:nvPicPr>
                  <pic:blipFill>
                    <a:blip r:embed="rId130"/>
                    <a:stretch>
                      <a:fillRect/>
                    </a:stretch>
                  </pic:blipFill>
                  <pic:spPr>
                    <a:xfrm>
                      <a:off x="0" y="0"/>
                      <a:ext cx="6188710" cy="4281805"/>
                    </a:xfrm>
                    <a:prstGeom prst="rect">
                      <a:avLst/>
                    </a:prstGeom>
                  </pic:spPr>
                </pic:pic>
              </a:graphicData>
            </a:graphic>
          </wp:inline>
        </w:drawing>
      </w:r>
    </w:p>
    <w:p w14:paraId="49FB7C6F" w14:textId="24EFCD76" w:rsidR="002A0634" w:rsidRDefault="002A0634" w:rsidP="002A0634">
      <w:pPr>
        <w:pStyle w:val="berschrift4"/>
      </w:pPr>
      <w:bookmarkStart w:id="59" w:name="_Toc138426221"/>
      <w:r w:rsidRPr="002A0634">
        <w:t>Création de Servlet</w:t>
      </w:r>
      <w:bookmarkEnd w:id="59"/>
    </w:p>
    <w:p w14:paraId="219277BC" w14:textId="2A5B3FBE" w:rsidR="002A0634" w:rsidRDefault="007A7B48" w:rsidP="002A0634">
      <w:r>
        <w:t>On va créer un servlet :</w:t>
      </w:r>
    </w:p>
    <w:p w14:paraId="09A9302C" w14:textId="030AAFD4" w:rsidR="007A7B48" w:rsidRDefault="007A7B48" w:rsidP="002A0634">
      <w:r w:rsidRPr="007A7B48">
        <w:rPr>
          <w:noProof/>
        </w:rPr>
        <w:lastRenderedPageBreak/>
        <w:drawing>
          <wp:inline distT="0" distB="0" distL="0" distR="0" wp14:anchorId="6F01EA4D" wp14:editId="4ADAED35">
            <wp:extent cx="6188710" cy="4274185"/>
            <wp:effectExtent l="0" t="0" r="2540" b="0"/>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pic:nvPicPr>
                  <pic:blipFill>
                    <a:blip r:embed="rId131"/>
                    <a:stretch>
                      <a:fillRect/>
                    </a:stretch>
                  </pic:blipFill>
                  <pic:spPr>
                    <a:xfrm>
                      <a:off x="0" y="0"/>
                      <a:ext cx="6188710" cy="4274185"/>
                    </a:xfrm>
                    <a:prstGeom prst="rect">
                      <a:avLst/>
                    </a:prstGeom>
                  </pic:spPr>
                </pic:pic>
              </a:graphicData>
            </a:graphic>
          </wp:inline>
        </w:drawing>
      </w:r>
    </w:p>
    <w:p w14:paraId="4C081382" w14:textId="770BDDAB" w:rsidR="007A7B48" w:rsidRDefault="007A7B48" w:rsidP="002A0634">
      <w:r>
        <w:t>On va l’appeler comme suivant :</w:t>
      </w:r>
    </w:p>
    <w:p w14:paraId="1D43D3BF" w14:textId="037A698F" w:rsidR="007A7B48" w:rsidRDefault="007A7B48" w:rsidP="002A0634">
      <w:r w:rsidRPr="007A7B48">
        <w:rPr>
          <w:noProof/>
        </w:rPr>
        <w:drawing>
          <wp:inline distT="0" distB="0" distL="0" distR="0" wp14:anchorId="62E4C9EE" wp14:editId="64E649CF">
            <wp:extent cx="6188710" cy="4241165"/>
            <wp:effectExtent l="0" t="0" r="2540" b="6985"/>
            <wp:docPr id="119" name="Grafik 1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fik 119" descr="Ein Bild, das Text enthält.&#10;&#10;Automatisch generierte Beschreibung"/>
                    <pic:cNvPicPr/>
                  </pic:nvPicPr>
                  <pic:blipFill>
                    <a:blip r:embed="rId132"/>
                    <a:stretch>
                      <a:fillRect/>
                    </a:stretch>
                  </pic:blipFill>
                  <pic:spPr>
                    <a:xfrm>
                      <a:off x="0" y="0"/>
                      <a:ext cx="6188710" cy="4241165"/>
                    </a:xfrm>
                    <a:prstGeom prst="rect">
                      <a:avLst/>
                    </a:prstGeom>
                  </pic:spPr>
                </pic:pic>
              </a:graphicData>
            </a:graphic>
          </wp:inline>
        </w:drawing>
      </w:r>
    </w:p>
    <w:p w14:paraId="0A303964" w14:textId="3B09215C" w:rsidR="007A7B48" w:rsidRDefault="007A7B48" w:rsidP="002A0634">
      <w:r>
        <w:rPr>
          <w:noProof/>
        </w:rPr>
        <w:lastRenderedPageBreak/>
        <mc:AlternateContent>
          <mc:Choice Requires="wpi">
            <w:drawing>
              <wp:anchor distT="0" distB="0" distL="114300" distR="114300" simplePos="0" relativeHeight="251696128" behindDoc="0" locked="0" layoutInCell="1" allowOverlap="1" wp14:anchorId="16B60645" wp14:editId="650FD12F">
                <wp:simplePos x="0" y="0"/>
                <wp:positionH relativeFrom="column">
                  <wp:posOffset>1852070</wp:posOffset>
                </wp:positionH>
                <wp:positionV relativeFrom="paragraph">
                  <wp:posOffset>1192118</wp:posOffset>
                </wp:positionV>
                <wp:extent cx="2564280" cy="30960"/>
                <wp:effectExtent l="95250" t="133350" r="140970" b="179070"/>
                <wp:wrapNone/>
                <wp:docPr id="122" name="Freihand 122"/>
                <wp:cNvGraphicFramePr/>
                <a:graphic xmlns:a="http://schemas.openxmlformats.org/drawingml/2006/main">
                  <a:graphicData uri="http://schemas.microsoft.com/office/word/2010/wordprocessingInk">
                    <w14:contentPart bwMode="auto" r:id="rId133">
                      <w14:nvContentPartPr>
                        <w14:cNvContentPartPr/>
                      </w14:nvContentPartPr>
                      <w14:xfrm>
                        <a:off x="0" y="0"/>
                        <a:ext cx="2564280" cy="30960"/>
                      </w14:xfrm>
                    </w14:contentPart>
                  </a:graphicData>
                </a:graphic>
              </wp:anchor>
            </w:drawing>
          </mc:Choice>
          <mc:Fallback>
            <w:pict>
              <v:shape w14:anchorId="4A5013BF" id="Freihand 122" o:spid="_x0000_s1026" type="#_x0000_t75" style="position:absolute;margin-left:141.65pt;margin-top:85.35pt;width:210.4pt;height:19.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">
                <v:imagedata r:id="rId134" o:title=""/>
              </v:shape>
            </w:pict>
          </mc:Fallback>
        </mc:AlternateContent>
      </w:r>
      <w:r w:rsidRPr="007A7B48">
        <w:rPr>
          <w:noProof/>
        </w:rPr>
        <w:drawing>
          <wp:inline distT="0" distB="0" distL="0" distR="0" wp14:anchorId="02D2E7A6" wp14:editId="557B43F1">
            <wp:extent cx="6188710" cy="4276725"/>
            <wp:effectExtent l="0" t="0" r="2540"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710" cy="4276725"/>
                    </a:xfrm>
                    <a:prstGeom prst="rect">
                      <a:avLst/>
                    </a:prstGeom>
                  </pic:spPr>
                </pic:pic>
              </a:graphicData>
            </a:graphic>
          </wp:inline>
        </w:drawing>
      </w:r>
    </w:p>
    <w:p w14:paraId="6851A966" w14:textId="143482E3" w:rsidR="007A7B48" w:rsidRDefault="007A7B48" w:rsidP="007A7B48">
      <w:pPr>
        <w:pStyle w:val="berschrift4"/>
      </w:pPr>
      <w:bookmarkStart w:id="60" w:name="_Toc138426222"/>
      <w:r>
        <w:t>Page client</w:t>
      </w:r>
      <w:bookmarkEnd w:id="60"/>
    </w:p>
    <w:p w14:paraId="3D8E093E" w14:textId="7CF735B6" w:rsidR="007A7B48" w:rsidRDefault="007A7B48" w:rsidP="002A0634">
      <w:r>
        <w:t xml:space="preserve">Pour la page client, on va mettre deux boutons pour faire les deux </w:t>
      </w:r>
      <w:proofErr w:type="spellStart"/>
      <w:r>
        <w:t>requetes</w:t>
      </w:r>
      <w:proofErr w:type="spellEnd"/>
      <w:r>
        <w:t xml:space="preserve"> : </w:t>
      </w:r>
      <w:proofErr w:type="spellStart"/>
      <w:r>
        <w:t>getMessage</w:t>
      </w:r>
      <w:proofErr w:type="spellEnd"/>
      <w:r>
        <w:t xml:space="preserve"> et </w:t>
      </w:r>
      <w:proofErr w:type="spellStart"/>
      <w:r>
        <w:t>getAuthor</w:t>
      </w:r>
      <w:proofErr w:type="spellEnd"/>
      <w:r>
        <w:t> :</w:t>
      </w:r>
    </w:p>
    <w:p w14:paraId="32D472CA" w14:textId="594C3EA6" w:rsidR="007A7B48" w:rsidRDefault="007A7B48" w:rsidP="002A0634">
      <w:r w:rsidRPr="007A7B48">
        <w:rPr>
          <w:noProof/>
        </w:rPr>
        <w:drawing>
          <wp:inline distT="0" distB="0" distL="0" distR="0" wp14:anchorId="7C14861C" wp14:editId="199BFDD4">
            <wp:extent cx="6188710" cy="2469515"/>
            <wp:effectExtent l="0" t="0" r="2540" b="6985"/>
            <wp:docPr id="123" name="Grafik 1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123" descr="Ein Bild, das Text enthält.&#10;&#10;Automatisch generierte Beschreibung"/>
                    <pic:cNvPicPr/>
                  </pic:nvPicPr>
                  <pic:blipFill>
                    <a:blip r:embed="rId136"/>
                    <a:stretch>
                      <a:fillRect/>
                    </a:stretch>
                  </pic:blipFill>
                  <pic:spPr>
                    <a:xfrm>
                      <a:off x="0" y="0"/>
                      <a:ext cx="6188710" cy="2469515"/>
                    </a:xfrm>
                    <a:prstGeom prst="rect">
                      <a:avLst/>
                    </a:prstGeom>
                  </pic:spPr>
                </pic:pic>
              </a:graphicData>
            </a:graphic>
          </wp:inline>
        </w:drawing>
      </w:r>
    </w:p>
    <w:p w14:paraId="5D0C5293" w14:textId="2D5F22E2" w:rsidR="007A7B48" w:rsidRDefault="007A7B48" w:rsidP="007A7B48">
      <w:pPr>
        <w:pStyle w:val="berschrift4"/>
      </w:pPr>
      <w:bookmarkStart w:id="61" w:name="_Toc138426223"/>
      <w:r>
        <w:t>Codage Servlet</w:t>
      </w:r>
      <w:bookmarkEnd w:id="61"/>
    </w:p>
    <w:p w14:paraId="49F60E9D" w14:textId="31B0575F" w:rsidR="002A0634" w:rsidRDefault="007A7B48" w:rsidP="002A0634">
      <w:r>
        <w:t>Premièrement on va instancier notre client :</w:t>
      </w:r>
    </w:p>
    <w:p w14:paraId="5514A31D" w14:textId="7EE51628" w:rsidR="007A7B48" w:rsidRDefault="007A7B48" w:rsidP="002A0634">
      <w:r w:rsidRPr="007A7B48">
        <w:rPr>
          <w:noProof/>
        </w:rPr>
        <w:drawing>
          <wp:inline distT="0" distB="0" distL="0" distR="0" wp14:anchorId="6733E41D" wp14:editId="4CC32C10">
            <wp:extent cx="3877216" cy="552527"/>
            <wp:effectExtent l="0" t="0" r="9525" b="0"/>
            <wp:docPr id="124" name="Grafik 124" descr="Ein Bild, das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Website enthält.&#10;&#10;Automatisch generierte Beschreibung"/>
                    <pic:cNvPicPr/>
                  </pic:nvPicPr>
                  <pic:blipFill>
                    <a:blip r:embed="rId137"/>
                    <a:stretch>
                      <a:fillRect/>
                    </a:stretch>
                  </pic:blipFill>
                  <pic:spPr>
                    <a:xfrm>
                      <a:off x="0" y="0"/>
                      <a:ext cx="3877216" cy="552527"/>
                    </a:xfrm>
                    <a:prstGeom prst="rect">
                      <a:avLst/>
                    </a:prstGeom>
                  </pic:spPr>
                </pic:pic>
              </a:graphicData>
            </a:graphic>
          </wp:inline>
        </w:drawing>
      </w:r>
    </w:p>
    <w:p w14:paraId="2137C596" w14:textId="25E939EB" w:rsidR="0037366B" w:rsidRDefault="0037366B" w:rsidP="002A0634">
      <w:r w:rsidRPr="0037366B">
        <w:rPr>
          <w:noProof/>
        </w:rPr>
        <w:lastRenderedPageBreak/>
        <w:drawing>
          <wp:inline distT="0" distB="0" distL="0" distR="0" wp14:anchorId="2D3E7430" wp14:editId="21844EF5">
            <wp:extent cx="6188710" cy="3128645"/>
            <wp:effectExtent l="0" t="0" r="2540" b="0"/>
            <wp:docPr id="126" name="Grafik 1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fik 126" descr="Ein Bild, das Text enthält.&#10;&#10;Automatisch generierte Beschreibung"/>
                    <pic:cNvPicPr/>
                  </pic:nvPicPr>
                  <pic:blipFill>
                    <a:blip r:embed="rId138"/>
                    <a:stretch>
                      <a:fillRect/>
                    </a:stretch>
                  </pic:blipFill>
                  <pic:spPr>
                    <a:xfrm>
                      <a:off x="0" y="0"/>
                      <a:ext cx="6188710" cy="3128645"/>
                    </a:xfrm>
                    <a:prstGeom prst="rect">
                      <a:avLst/>
                    </a:prstGeom>
                  </pic:spPr>
                </pic:pic>
              </a:graphicData>
            </a:graphic>
          </wp:inline>
        </w:drawing>
      </w:r>
    </w:p>
    <w:p w14:paraId="18426E4F" w14:textId="63C9D5E3" w:rsidR="007A7B48" w:rsidRPr="0037366B" w:rsidRDefault="0037366B" w:rsidP="0037366B">
      <w:pPr>
        <w:pStyle w:val="berschrift4"/>
      </w:pPr>
      <w:bookmarkStart w:id="62" w:name="_Toc138426224"/>
      <w:r w:rsidRPr="0037366B">
        <w:t>Résultat</w:t>
      </w:r>
      <w:bookmarkEnd w:id="62"/>
      <w:r w:rsidRPr="0037366B">
        <w:t> </w:t>
      </w:r>
    </w:p>
    <w:p w14:paraId="511F55A2" w14:textId="55D67504" w:rsidR="0037366B" w:rsidRDefault="0037366B" w:rsidP="002A0634">
      <w:r>
        <w:t>Si on veut héberger notre site, on doit juste modifier l’URL de base dans la classe client :</w:t>
      </w:r>
    </w:p>
    <w:p w14:paraId="2E726DDB" w14:textId="572A41D2" w:rsidR="0037366B" w:rsidRDefault="0037366B" w:rsidP="002A0634">
      <w:r w:rsidRPr="0037366B">
        <w:rPr>
          <w:noProof/>
        </w:rPr>
        <w:drawing>
          <wp:inline distT="0" distB="0" distL="0" distR="0" wp14:anchorId="7C61BCEC" wp14:editId="6B2D3CC7">
            <wp:extent cx="6188710" cy="700405"/>
            <wp:effectExtent l="0" t="0" r="254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8710" cy="700405"/>
                    </a:xfrm>
                    <a:prstGeom prst="rect">
                      <a:avLst/>
                    </a:prstGeom>
                  </pic:spPr>
                </pic:pic>
              </a:graphicData>
            </a:graphic>
          </wp:inline>
        </w:drawing>
      </w:r>
    </w:p>
    <w:p w14:paraId="0B2C07B5" w14:textId="4DAE0633" w:rsidR="0037366B" w:rsidRDefault="00A265FE" w:rsidP="002A0634">
      <w:r w:rsidRPr="00A265FE">
        <w:rPr>
          <w:noProof/>
        </w:rPr>
        <w:drawing>
          <wp:inline distT="0" distB="0" distL="0" distR="0" wp14:anchorId="1352A4E4" wp14:editId="648C8735">
            <wp:extent cx="6011114" cy="952633"/>
            <wp:effectExtent l="0" t="0" r="8890" b="0"/>
            <wp:docPr id="127" name="Grafik 1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enthält.&#10;&#10;Automatisch generierte Beschreibung"/>
                    <pic:cNvPicPr/>
                  </pic:nvPicPr>
                  <pic:blipFill>
                    <a:blip r:embed="rId140"/>
                    <a:stretch>
                      <a:fillRect/>
                    </a:stretch>
                  </pic:blipFill>
                  <pic:spPr>
                    <a:xfrm>
                      <a:off x="0" y="0"/>
                      <a:ext cx="6011114" cy="952633"/>
                    </a:xfrm>
                    <a:prstGeom prst="rect">
                      <a:avLst/>
                    </a:prstGeom>
                  </pic:spPr>
                </pic:pic>
              </a:graphicData>
            </a:graphic>
          </wp:inline>
        </w:drawing>
      </w:r>
    </w:p>
    <w:p w14:paraId="2830A972" w14:textId="511843F1" w:rsidR="00A265FE" w:rsidRDefault="005C27BD" w:rsidP="002A0634">
      <w:r w:rsidRPr="005C27BD">
        <w:rPr>
          <w:noProof/>
        </w:rPr>
        <w:drawing>
          <wp:inline distT="0" distB="0" distL="0" distR="0" wp14:anchorId="5A3D9434" wp14:editId="4D81FBA8">
            <wp:extent cx="6188710" cy="812165"/>
            <wp:effectExtent l="0" t="0" r="2540" b="6985"/>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41"/>
                    <a:stretch>
                      <a:fillRect/>
                    </a:stretch>
                  </pic:blipFill>
                  <pic:spPr>
                    <a:xfrm>
                      <a:off x="0" y="0"/>
                      <a:ext cx="6188710" cy="812165"/>
                    </a:xfrm>
                    <a:prstGeom prst="rect">
                      <a:avLst/>
                    </a:prstGeom>
                  </pic:spPr>
                </pic:pic>
              </a:graphicData>
            </a:graphic>
          </wp:inline>
        </w:drawing>
      </w:r>
    </w:p>
    <w:p w14:paraId="0FED802C" w14:textId="3E46C3F1" w:rsidR="002A0634" w:rsidRPr="002A0634" w:rsidRDefault="005C27BD" w:rsidP="00FD6F85">
      <w:r w:rsidRPr="005C27BD">
        <w:rPr>
          <w:noProof/>
        </w:rPr>
        <w:drawing>
          <wp:inline distT="0" distB="0" distL="0" distR="0" wp14:anchorId="2B2BB150" wp14:editId="190B85E6">
            <wp:extent cx="6188710" cy="680720"/>
            <wp:effectExtent l="0" t="0" r="2540" b="508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680720"/>
                    </a:xfrm>
                    <a:prstGeom prst="rect">
                      <a:avLst/>
                    </a:prstGeom>
                  </pic:spPr>
                </pic:pic>
              </a:graphicData>
            </a:graphic>
          </wp:inline>
        </w:drawing>
      </w:r>
    </w:p>
    <w:p w14:paraId="1A592D16" w14:textId="4E34AFC8" w:rsidR="00780E47" w:rsidRPr="00780E47" w:rsidRDefault="00780E47" w:rsidP="00780E47">
      <w:pPr>
        <w:pStyle w:val="berschrift1"/>
      </w:pPr>
      <w:bookmarkStart w:id="63" w:name="_Toc138426225"/>
      <w:r w:rsidRPr="00780E47">
        <w:t>Synthèse S1</w:t>
      </w:r>
      <w:bookmarkEnd w:id="63"/>
    </w:p>
    <w:p w14:paraId="2A0B4B3A" w14:textId="03DFBC54" w:rsidR="00257913" w:rsidRDefault="00A740ED" w:rsidP="00A740ED">
      <w:pPr>
        <w:pStyle w:val="TxtJustifi"/>
      </w:pPr>
      <w:r>
        <w:t xml:space="preserve">Cette semaine, nous avons vu comment utiliser Tomcat. Nous l'avons installé et avons regardé comment Tomcat fonctionne.  Tomcat est un serveur web virtuel. Nous l'avons connecté à </w:t>
      </w:r>
      <w:proofErr w:type="spellStart"/>
      <w:r>
        <w:t>Netbeans</w:t>
      </w:r>
      <w:proofErr w:type="spellEnd"/>
      <w:r>
        <w:t xml:space="preserve"> pour que l'on puisse y programmer les pages et quand on lance l'application, elle ouvre la page sur Tomcat dans le navigateur. Quand on clique sur "</w:t>
      </w:r>
      <w:proofErr w:type="spellStart"/>
      <w:r>
        <w:t>build</w:t>
      </w:r>
      <w:proofErr w:type="spellEnd"/>
      <w:r>
        <w:t xml:space="preserve">" dans </w:t>
      </w:r>
      <w:proofErr w:type="spellStart"/>
      <w:r>
        <w:t>Netbeans</w:t>
      </w:r>
      <w:proofErr w:type="spellEnd"/>
      <w:r>
        <w:t>, un fichier .</w:t>
      </w:r>
      <w:proofErr w:type="spellStart"/>
      <w:r>
        <w:t>war</w:t>
      </w:r>
      <w:proofErr w:type="spellEnd"/>
      <w:r>
        <w:t xml:space="preserve"> est créé dans le dossier </w:t>
      </w:r>
      <w:proofErr w:type="spellStart"/>
      <w:r>
        <w:t>dist</w:t>
      </w:r>
      <w:proofErr w:type="spellEnd"/>
      <w:r>
        <w:t xml:space="preserve">. On télécharge ensuite ce fichier sur </w:t>
      </w:r>
      <w:proofErr w:type="spellStart"/>
      <w:r>
        <w:t>CPanel</w:t>
      </w:r>
      <w:proofErr w:type="spellEnd"/>
      <w:r>
        <w:t xml:space="preserve"> et on peut accéder à la page par nom de fichier. Pour que cela fonctionne, le nom doit commencer par java_.</w:t>
      </w:r>
    </w:p>
    <w:p w14:paraId="5B264CB9" w14:textId="77777777" w:rsidR="00257913" w:rsidRDefault="00257913" w:rsidP="00A740ED">
      <w:pPr>
        <w:pStyle w:val="TxtJustifi"/>
      </w:pPr>
      <w:r w:rsidRPr="00257913">
        <w:lastRenderedPageBreak/>
        <w:t>On peut intégrer du code Java dans le fichier html : &lt;%...code...%&gt;.</w:t>
      </w:r>
    </w:p>
    <w:p w14:paraId="399549DA" w14:textId="77777777" w:rsidR="00257913" w:rsidRDefault="00257913" w:rsidP="00A740ED">
      <w:pPr>
        <w:pStyle w:val="TxtJustifi"/>
      </w:pPr>
      <w:r w:rsidRPr="00742250">
        <w:rPr>
          <w:noProof/>
        </w:rPr>
        <w:drawing>
          <wp:inline distT="0" distB="0" distL="0" distR="0" wp14:anchorId="7258E48F" wp14:editId="49F31A50">
            <wp:extent cx="4063042" cy="460049"/>
            <wp:effectExtent l="0" t="0" r="0" b="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rotWithShape="1">
                    <a:blip r:embed="rId76"/>
                    <a:srcRect l="4625" t="45206" r="61222" b="39731"/>
                    <a:stretch/>
                  </pic:blipFill>
                  <pic:spPr bwMode="auto">
                    <a:xfrm>
                      <a:off x="0" y="0"/>
                      <a:ext cx="4210154" cy="476706"/>
                    </a:xfrm>
                    <a:prstGeom prst="rect">
                      <a:avLst/>
                    </a:prstGeom>
                    <a:ln>
                      <a:noFill/>
                    </a:ln>
                    <a:extLst>
                      <a:ext uri="{53640926-AAD7-44D8-BBD7-CCE9431645EC}">
                        <a14:shadowObscured xmlns:a14="http://schemas.microsoft.com/office/drawing/2010/main"/>
                      </a:ext>
                    </a:extLst>
                  </pic:spPr>
                </pic:pic>
              </a:graphicData>
            </a:graphic>
          </wp:inline>
        </w:drawing>
      </w:r>
    </w:p>
    <w:p w14:paraId="3EB160BD" w14:textId="00D6B72E" w:rsidR="00257913" w:rsidRDefault="00257913" w:rsidP="00A740ED">
      <w:pPr>
        <w:pStyle w:val="TxtJustifi"/>
      </w:pPr>
      <w:r w:rsidRPr="00257913">
        <w:t>Ainsi, on peut par exemple récupérer des informations d'i</w:t>
      </w:r>
      <w:r>
        <w:t>n</w:t>
      </w:r>
      <w:r w:rsidRPr="00257913">
        <w:t>put à partir du code. On peut utiliser des autres services qu’on peut accéder déçu avec une requête http pour qu’on peut prendre des informations supplémentaires externe</w:t>
      </w:r>
      <w:r>
        <w:t xml:space="preserve">. </w:t>
      </w:r>
    </w:p>
    <w:p w14:paraId="6083FD55" w14:textId="700DDC63" w:rsidR="00A740ED" w:rsidRDefault="00C46274" w:rsidP="00A740ED">
      <w:pPr>
        <w:pStyle w:val="TxtJustifi"/>
      </w:pPr>
      <w:r w:rsidRPr="00C46274">
        <w:t xml:space="preserve">Dans le code Java, on peut aussi envoyer des balises html, avec la méthode </w:t>
      </w:r>
      <w:proofErr w:type="spellStart"/>
      <w:proofErr w:type="gramStart"/>
      <w:r w:rsidRPr="00C46274">
        <w:t>out.println</w:t>
      </w:r>
      <w:proofErr w:type="spellEnd"/>
      <w:proofErr w:type="gramEnd"/>
      <w:r w:rsidRPr="00C46274">
        <w:t>. Ainsi, il n'est pas nécessaire de fermer et de rouvrir la balise java.</w:t>
      </w:r>
    </w:p>
    <w:p w14:paraId="5ECCC084" w14:textId="6F921578" w:rsidR="00C46274" w:rsidRDefault="00C46274" w:rsidP="00A740ED">
      <w:pPr>
        <w:pStyle w:val="TxtJustifi"/>
      </w:pPr>
      <w:r w:rsidRPr="008B4F22">
        <w:rPr>
          <w:noProof/>
        </w:rPr>
        <w:drawing>
          <wp:inline distT="0" distB="0" distL="0" distR="0" wp14:anchorId="1513989A" wp14:editId="7711B84B">
            <wp:extent cx="5011947" cy="1284282"/>
            <wp:effectExtent l="0" t="0" r="0" b="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rotWithShape="1">
                    <a:blip r:embed="rId77"/>
                    <a:srcRect t="39490" b="33074"/>
                    <a:stretch/>
                  </pic:blipFill>
                  <pic:spPr bwMode="auto">
                    <a:xfrm>
                      <a:off x="0" y="0"/>
                      <a:ext cx="5021569" cy="1286748"/>
                    </a:xfrm>
                    <a:prstGeom prst="rect">
                      <a:avLst/>
                    </a:prstGeom>
                    <a:ln>
                      <a:noFill/>
                    </a:ln>
                    <a:extLst>
                      <a:ext uri="{53640926-AAD7-44D8-BBD7-CCE9431645EC}">
                        <a14:shadowObscured xmlns:a14="http://schemas.microsoft.com/office/drawing/2010/main"/>
                      </a:ext>
                    </a:extLst>
                  </pic:spPr>
                </pic:pic>
              </a:graphicData>
            </a:graphic>
          </wp:inline>
        </w:drawing>
      </w:r>
    </w:p>
    <w:p w14:paraId="2C7645A1" w14:textId="603F33FA" w:rsidR="00C46274" w:rsidRPr="00780E47" w:rsidRDefault="00AF0F66" w:rsidP="00A740ED">
      <w:pPr>
        <w:pStyle w:val="TxtJustifi"/>
      </w:pPr>
      <w:r w:rsidRPr="00AF0F66">
        <w:t xml:space="preserve">Nous avons également vu comment connecter une base de données à </w:t>
      </w:r>
      <w:proofErr w:type="spellStart"/>
      <w:r w:rsidRPr="00AF0F66">
        <w:t>Cpanel</w:t>
      </w:r>
      <w:proofErr w:type="spellEnd"/>
      <w:r w:rsidRPr="00AF0F66">
        <w:t xml:space="preserve"> et en tirer des informations. Pour cela, il faut ajouter la base de données dans </w:t>
      </w:r>
      <w:proofErr w:type="spellStart"/>
      <w:r w:rsidRPr="00AF0F66">
        <w:t>cpanel</w:t>
      </w:r>
      <w:proofErr w:type="spellEnd"/>
      <w:r w:rsidRPr="00AF0F66">
        <w:t xml:space="preserve">, créer un utilisateur et le lier à la base de données. Pour cela, il faut encore le MySQL </w:t>
      </w:r>
      <w:proofErr w:type="spellStart"/>
      <w:r w:rsidRPr="00AF0F66">
        <w:t>connector</w:t>
      </w:r>
      <w:proofErr w:type="spellEnd"/>
      <w:r w:rsidRPr="00AF0F66">
        <w:t xml:space="preserve"> driver dans la bibliothèque de l'application.</w:t>
      </w:r>
    </w:p>
    <w:p w14:paraId="2ED6E780" w14:textId="0764B668" w:rsidR="00AA0587" w:rsidRPr="004900BC" w:rsidRDefault="00AA0587" w:rsidP="00AA0587">
      <w:pPr>
        <w:pStyle w:val="berschrift1"/>
      </w:pPr>
      <w:bookmarkStart w:id="64" w:name="_Toc138426226"/>
      <w:r w:rsidRPr="004900BC">
        <w:t>Conclusion</w:t>
      </w:r>
      <w:bookmarkEnd w:id="64"/>
    </w:p>
    <w:p w14:paraId="3DB65AF8" w14:textId="23CC97EF" w:rsidR="004729FC" w:rsidRPr="004900BC" w:rsidRDefault="004729FC" w:rsidP="004729FC">
      <w:pPr>
        <w:pStyle w:val="TxtJustifi"/>
      </w:pPr>
      <w:r w:rsidRPr="004900BC">
        <w:t>Je trouve qu’on a bien travaillé durant ce module</w:t>
      </w:r>
      <w:r w:rsidR="004900BC" w:rsidRPr="004900BC">
        <w:t>. La communication était très bien dans le groupe on savait s’aider entre deux et on pourrait mettre en place le projet très efficace. Dans la remédiation, les choses étaient beaucoup plus claires qu’avant. On pouvait bien terminer le travail.</w:t>
      </w:r>
    </w:p>
    <w:sectPr w:rsidR="004729FC" w:rsidRPr="004900BC" w:rsidSect="004B1F16">
      <w:headerReference w:type="even" r:id="rId143"/>
      <w:headerReference w:type="default" r:id="rId144"/>
      <w:footerReference w:type="default" r:id="rId145"/>
      <w:headerReference w:type="first" r:id="rId146"/>
      <w:footerReference w:type="first" r:id="rId147"/>
      <w:pgSz w:w="11906" w:h="16838" w:code="9"/>
      <w:pgMar w:top="1440" w:right="1080" w:bottom="1440" w:left="1080" w:header="720"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1CE70" w14:textId="77777777" w:rsidR="00355146" w:rsidRDefault="00355146" w:rsidP="00FE51C5">
      <w:r>
        <w:separator/>
      </w:r>
    </w:p>
  </w:endnote>
  <w:endnote w:type="continuationSeparator" w:id="0">
    <w:p w14:paraId="236319DA" w14:textId="77777777" w:rsidR="00355146" w:rsidRDefault="00355146" w:rsidP="00FE51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ADEB1" w14:textId="77777777" w:rsidR="003E26D3" w:rsidRDefault="003E26D3" w:rsidP="00FE51C5">
    <w:pPr>
      <w:pStyle w:val="Fuzeile"/>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D2A5" w14:textId="74A7C00B" w:rsidR="003E26D3" w:rsidRDefault="003E26D3" w:rsidP="00FE51C5">
    <w:pPr>
      <w:pStyle w:val="Fuzeile"/>
    </w:pPr>
    <w:r>
      <w:fldChar w:fldCharType="begin"/>
    </w:r>
    <w:r>
      <w:instrText xml:space="preserve"> SET PagesS1 </w:instrText>
    </w:r>
    <w:r>
      <w:fldChar w:fldCharType="begin"/>
    </w:r>
    <w:r>
      <w:instrText xml:space="preserve"> =</w:instrText>
    </w:r>
    <w:fldSimple w:instr=" SECTIONPAGES ">
      <w:r w:rsidR="004900BC">
        <w:rPr>
          <w:noProof/>
        </w:rPr>
        <w:instrText>1</w:instrText>
      </w:r>
    </w:fldSimple>
    <w:r>
      <w:instrText xml:space="preserve"> </w:instrText>
    </w:r>
    <w:r>
      <w:fldChar w:fldCharType="separate"/>
    </w:r>
    <w:r w:rsidR="004900BC">
      <w:rPr>
        <w:noProof/>
      </w:rPr>
      <w:instrText>1</w:instrText>
    </w:r>
    <w:r>
      <w:fldChar w:fldCharType="end"/>
    </w:r>
    <w:r>
      <w:instrText xml:space="preserve"> </w:instrText>
    </w:r>
    <w:r>
      <w:fldChar w:fldCharType="separate"/>
    </w:r>
    <w:bookmarkStart w:id="0" w:name="PagesS1"/>
    <w:r w:rsidR="004900BC">
      <w:rPr>
        <w:noProof/>
      </w:rPr>
      <w:t>1</w:t>
    </w:r>
    <w:bookmarkEnd w:id="0"/>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E5B98" w14:textId="28B0DE41" w:rsidR="003E26D3" w:rsidRPr="00081E10" w:rsidRDefault="003E26D3" w:rsidP="00FE51C5">
    <w:pPr>
      <w:pStyle w:val="Fuzeile"/>
    </w:pPr>
    <w:r w:rsidRPr="00081E10">
      <w:rPr>
        <w:snapToGrid w:val="0"/>
      </w:rPr>
      <w:tab/>
      <w:t xml:space="preserve">Table des matières </w:t>
    </w:r>
    <w:r w:rsidRPr="00081E10">
      <w:rPr>
        <w:rFonts w:cs="Times New Roman"/>
      </w:rPr>
      <w:fldChar w:fldCharType="begin"/>
    </w:r>
    <w:r w:rsidRPr="00081E10">
      <w:rPr>
        <w:rFonts w:cs="Times New Roman"/>
      </w:rPr>
      <w:instrText xml:space="preserve"> PAGE  \* ROMAN \* CHARFORMAT</w:instrText>
    </w:r>
    <w:r w:rsidRPr="00081E10">
      <w:rPr>
        <w:rFonts w:cs="Times New Roman"/>
      </w:rPr>
      <w:fldChar w:fldCharType="separate"/>
    </w:r>
    <w:r>
      <w:rPr>
        <w:rFonts w:cs="Times New Roman"/>
        <w:noProof/>
      </w:rPr>
      <w:t>I</w:t>
    </w:r>
    <w:r w:rsidRPr="00081E10">
      <w:rPr>
        <w:rFonts w:cs="Times New Roman"/>
      </w:rPr>
      <w:fldChar w:fldCharType="end"/>
    </w:r>
    <w:r w:rsidRPr="00081E10">
      <w:fldChar w:fldCharType="begin"/>
    </w:r>
    <w:r w:rsidRPr="00081E10">
      <w:instrText xml:space="preserve"> SET PagesS2 </w:instrText>
    </w:r>
    <w:r w:rsidRPr="00081E10">
      <w:fldChar w:fldCharType="begin"/>
    </w:r>
    <w:r w:rsidRPr="00081E10">
      <w:instrText xml:space="preserve"> =</w:instrText>
    </w:r>
    <w:fldSimple w:instr=" SECTIONPAGES ">
      <w:r w:rsidR="004900BC">
        <w:rPr>
          <w:noProof/>
        </w:rPr>
        <w:instrText>2</w:instrText>
      </w:r>
    </w:fldSimple>
    <w:r w:rsidRPr="00081E10">
      <w:instrText xml:space="preserve"> </w:instrText>
    </w:r>
    <w:r w:rsidRPr="00081E10">
      <w:fldChar w:fldCharType="separate"/>
    </w:r>
    <w:r w:rsidR="004900BC">
      <w:rPr>
        <w:noProof/>
      </w:rPr>
      <w:instrText>2</w:instrText>
    </w:r>
    <w:r w:rsidRPr="00081E10">
      <w:fldChar w:fldCharType="end"/>
    </w:r>
    <w:r w:rsidRPr="00081E10">
      <w:instrText xml:space="preserve"> </w:instrText>
    </w:r>
    <w:r w:rsidRPr="00081E10">
      <w:fldChar w:fldCharType="separate"/>
    </w:r>
    <w:bookmarkStart w:id="1" w:name="PagesS2"/>
    <w:r w:rsidR="004900BC">
      <w:rPr>
        <w:noProof/>
      </w:rPr>
      <w:t>2</w:t>
    </w:r>
    <w:bookmarkEnd w:id="1"/>
    <w:r w:rsidRPr="00081E10">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79AF8" w14:textId="77777777" w:rsidR="003E26D3" w:rsidRDefault="003E26D3" w:rsidP="00FE51C5">
    <w:pPr>
      <w:pStyle w:val="Fuzeile"/>
    </w:pPr>
    <w:r>
      <w:fldChar w:fldCharType="begin"/>
    </w:r>
    <w:r>
      <w:instrText xml:space="preserve">PAGE  </w:instrText>
    </w:r>
    <w:r>
      <w:fldChar w:fldCharType="separate"/>
    </w:r>
    <w:r>
      <w:rPr>
        <w:noProof/>
      </w:rPr>
      <w:t>II</w:t>
    </w:r>
    <w:r>
      <w:rPr>
        <w:noProof/>
      </w:rPr>
      <w:fldChar w:fldCharType="end"/>
    </w:r>
  </w:p>
  <w:p w14:paraId="42110FB5" w14:textId="77777777" w:rsidR="003E26D3" w:rsidRPr="009A22ED" w:rsidRDefault="003E26D3" w:rsidP="00FE51C5">
    <w:pPr>
      <w:pStyle w:val="Fuzeile"/>
    </w:pPr>
    <w:r w:rsidRPr="009A22ED">
      <w:rPr>
        <w:snapToGrid w:val="0"/>
      </w:rPr>
      <w:fldChar w:fldCharType="begin"/>
    </w:r>
    <w:r w:rsidRPr="009A22ED">
      <w:rPr>
        <w:snapToGrid w:val="0"/>
      </w:rPr>
      <w:instrText xml:space="preserve"> FILENAME </w:instrText>
    </w:r>
    <w:r w:rsidRPr="009A22ED">
      <w:rPr>
        <w:snapToGrid w:val="0"/>
      </w:rPr>
      <w:fldChar w:fldCharType="separate"/>
    </w:r>
    <w:r w:rsidR="00AA0587">
      <w:rPr>
        <w:noProof/>
        <w:snapToGrid w:val="0"/>
      </w:rPr>
      <w:t>Document1</w:t>
    </w:r>
    <w:r w:rsidRPr="009A22ED">
      <w:rPr>
        <w:snapToGrid w:val="0"/>
      </w:rPr>
      <w:fldChar w:fldCharType="end"/>
    </w:r>
    <w:r w:rsidRPr="009A22ED">
      <w:rPr>
        <w:snapToGrid w:val="0"/>
      </w:rPr>
      <w:tab/>
    </w:r>
    <w:r w:rsidRPr="009A22ED">
      <w:rPr>
        <w:snapToGrid w:val="0"/>
      </w:rPr>
      <w:tab/>
      <w:t xml:space="preserve">Table des matières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2E22F" w14:textId="646F0DA4" w:rsidR="003E26D3" w:rsidRDefault="00B749FB" w:rsidP="005115F7">
    <w:pPr>
      <w:pStyle w:val="Fuzeile"/>
    </w:pPr>
    <w:fldSimple w:instr=" STYLEREF  &quot;Titre auteur&quot;  \* CHARFORMAT ">
      <w:r w:rsidR="004900BC">
        <w:rPr>
          <w:noProof/>
        </w:rPr>
        <w:t>Franzen Leander</w:t>
      </w:r>
    </w:fldSimple>
    <w:r w:rsidR="003E26D3" w:rsidRPr="00081E10">
      <w:tab/>
    </w:r>
    <w:r w:rsidR="003E26D3" w:rsidRPr="00081E10">
      <w:tab/>
      <w:t xml:space="preserve">Page </w:t>
    </w:r>
    <w:r w:rsidR="003E26D3" w:rsidRPr="00081E10">
      <w:fldChar w:fldCharType="begin"/>
    </w:r>
    <w:r w:rsidR="003E26D3" w:rsidRPr="00081E10">
      <w:instrText xml:space="preserve"> PAGE </w:instrText>
    </w:r>
    <w:r w:rsidR="003E26D3" w:rsidRPr="00081E10">
      <w:fldChar w:fldCharType="separate"/>
    </w:r>
    <w:r w:rsidR="003E26D3">
      <w:rPr>
        <w:noProof/>
      </w:rPr>
      <w:t>2</w:t>
    </w:r>
    <w:r w:rsidR="003E26D3" w:rsidRPr="00081E10">
      <w:fldChar w:fldCharType="end"/>
    </w:r>
    <w:r w:rsidR="003E26D3" w:rsidRPr="00081E10">
      <w:t xml:space="preserve"> sur </w:t>
    </w:r>
    <w:r w:rsidR="003E26D3" w:rsidRPr="00081E10">
      <w:fldChar w:fldCharType="begin"/>
    </w:r>
    <w:r w:rsidR="003E26D3" w:rsidRPr="00081E10">
      <w:instrText xml:space="preserve"> = </w:instrText>
    </w:r>
    <w:fldSimple w:instr=" NUMPAGES ">
      <w:r w:rsidR="004900BC">
        <w:rPr>
          <w:noProof/>
        </w:rPr>
        <w:instrText>39</w:instrText>
      </w:r>
    </w:fldSimple>
    <w:r w:rsidR="003E26D3" w:rsidRPr="00081E10">
      <w:instrText xml:space="preserve"> - </w:instrText>
    </w:r>
    <w:fldSimple w:instr=" PagesS1 ">
      <w:r w:rsidR="00AA0587">
        <w:rPr>
          <w:noProof/>
        </w:rPr>
        <w:instrText>1</w:instrText>
      </w:r>
    </w:fldSimple>
    <w:r w:rsidR="003E26D3" w:rsidRPr="00081E10">
      <w:instrText xml:space="preserve"> - </w:instrText>
    </w:r>
    <w:fldSimple w:instr=" PagesS2 ">
      <w:r w:rsidR="00AA0587">
        <w:rPr>
          <w:noProof/>
        </w:rPr>
        <w:instrText>1</w:instrText>
      </w:r>
    </w:fldSimple>
    <w:r w:rsidR="003E26D3" w:rsidRPr="00081E10">
      <w:fldChar w:fldCharType="separate"/>
    </w:r>
    <w:r w:rsidR="004900BC">
      <w:rPr>
        <w:noProof/>
      </w:rPr>
      <w:t>37</w:t>
    </w:r>
    <w:r w:rsidR="003E26D3" w:rsidRPr="00081E10">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1E813" w14:textId="54C8AE19" w:rsidR="003E26D3" w:rsidRDefault="00B749FB" w:rsidP="00D37730">
    <w:pPr>
      <w:pStyle w:val="Fuzeile"/>
    </w:pPr>
    <w:fldSimple w:instr=" STYLEREF  &quot;Titre auteur&quot;  \* CHARFORMAT ">
      <w:r w:rsidR="004900BC">
        <w:rPr>
          <w:noProof/>
        </w:rPr>
        <w:t>Franzen Leander</w:t>
      </w:r>
    </w:fldSimple>
    <w:r w:rsidR="003E26D3">
      <w:tab/>
    </w:r>
    <w:r w:rsidR="003E26D3">
      <w:tab/>
    </w:r>
    <w:r w:rsidR="003E26D3" w:rsidRPr="00081E10">
      <w:t xml:space="preserve">Page </w:t>
    </w:r>
    <w:r w:rsidR="003E26D3" w:rsidRPr="00081E10">
      <w:fldChar w:fldCharType="begin"/>
    </w:r>
    <w:r w:rsidR="003E26D3" w:rsidRPr="00081E10">
      <w:instrText xml:space="preserve"> PAGE </w:instrText>
    </w:r>
    <w:r w:rsidR="003E26D3" w:rsidRPr="00081E10">
      <w:fldChar w:fldCharType="separate"/>
    </w:r>
    <w:r w:rsidR="003E26D3">
      <w:rPr>
        <w:noProof/>
      </w:rPr>
      <w:t>1</w:t>
    </w:r>
    <w:r w:rsidR="003E26D3" w:rsidRPr="00081E10">
      <w:fldChar w:fldCharType="end"/>
    </w:r>
    <w:r w:rsidR="003E26D3" w:rsidRPr="00081E10">
      <w:t xml:space="preserve"> sur </w:t>
    </w:r>
    <w:r w:rsidR="003E26D3" w:rsidRPr="00081E10">
      <w:fldChar w:fldCharType="begin"/>
    </w:r>
    <w:r w:rsidR="003E26D3" w:rsidRPr="00081E10">
      <w:instrText xml:space="preserve"> = </w:instrText>
    </w:r>
    <w:fldSimple w:instr=" NUMPAGES ">
      <w:r w:rsidR="004900BC">
        <w:rPr>
          <w:noProof/>
        </w:rPr>
        <w:instrText>39</w:instrText>
      </w:r>
    </w:fldSimple>
    <w:r w:rsidR="003E26D3" w:rsidRPr="00081E10">
      <w:instrText xml:space="preserve"> - </w:instrText>
    </w:r>
    <w:fldSimple w:instr=" PagesS1 ">
      <w:r w:rsidR="00AA0587">
        <w:rPr>
          <w:noProof/>
        </w:rPr>
        <w:instrText>1</w:instrText>
      </w:r>
    </w:fldSimple>
    <w:r w:rsidR="003E26D3" w:rsidRPr="00081E10">
      <w:instrText xml:space="preserve"> - </w:instrText>
    </w:r>
    <w:fldSimple w:instr=" PagesS2 ">
      <w:r w:rsidR="00AA0587">
        <w:rPr>
          <w:noProof/>
        </w:rPr>
        <w:instrText>1</w:instrText>
      </w:r>
    </w:fldSimple>
    <w:r w:rsidR="003E26D3" w:rsidRPr="00081E10">
      <w:fldChar w:fldCharType="separate"/>
    </w:r>
    <w:r w:rsidR="004900BC">
      <w:rPr>
        <w:noProof/>
      </w:rPr>
      <w:t>37</w:t>
    </w:r>
    <w:r w:rsidR="003E26D3" w:rsidRPr="00081E1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EFCAD" w14:textId="77777777" w:rsidR="00355146" w:rsidRDefault="00355146" w:rsidP="00FE51C5">
      <w:r>
        <w:separator/>
      </w:r>
    </w:p>
  </w:footnote>
  <w:footnote w:type="continuationSeparator" w:id="0">
    <w:p w14:paraId="7C0240FB" w14:textId="77777777" w:rsidR="00355146" w:rsidRDefault="00355146" w:rsidP="00FE51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756B2" w14:textId="77777777" w:rsidR="003E26D3" w:rsidRDefault="003E26D3" w:rsidP="00FE51C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AB3D" w14:textId="77777777" w:rsidR="003E26D3" w:rsidRPr="00EA6671" w:rsidRDefault="003E26D3" w:rsidP="00FE51C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C86D0" w14:textId="0FB8DC43" w:rsidR="003E26D3" w:rsidRPr="0036400A" w:rsidRDefault="003E26D3" w:rsidP="00FE51C5">
    <w:pPr>
      <w:pStyle w:val="Kopfzeile"/>
    </w:pPr>
    <w:r w:rsidRPr="0036400A">
      <w:fldChar w:fldCharType="begin"/>
    </w:r>
    <w:r w:rsidRPr="00A62DAA">
      <w:instrText xml:space="preserve"> REF  Auteur  \* CHARFORMAT </w:instrText>
    </w:r>
    <w:r w:rsidRPr="0036400A">
      <w:fldChar w:fldCharType="separate"/>
    </w:r>
    <w:r w:rsidR="00AA0587">
      <w:rPr>
        <w:b w:val="0"/>
        <w:bCs/>
        <w:lang w:val="fr-FR"/>
      </w:rPr>
      <w:t>Erreur ! Source du renvoi introuvable.</w:t>
    </w:r>
    <w:r w:rsidRPr="0036400A">
      <w:fldChar w:fldCharType="end"/>
    </w:r>
    <w:r w:rsidRPr="00A62DAA">
      <w:tab/>
    </w:r>
    <w:r w:rsidRPr="0036400A">
      <w:fldChar w:fldCharType="begin"/>
    </w:r>
    <w:r w:rsidRPr="00A62DAA">
      <w:instrText xml:space="preserve"> REF  Organisation  \* CHARFORMAT </w:instrText>
    </w:r>
    <w:r w:rsidRPr="0036400A">
      <w:fldChar w:fldCharType="separate"/>
    </w:r>
    <w:r w:rsidR="00AA0587">
      <w:rPr>
        <w:b w:val="0"/>
        <w:bCs/>
        <w:lang w:val="fr-FR"/>
      </w:rPr>
      <w:t>Erreur ! Source du renvoi introuvable.</w:t>
    </w:r>
    <w:r w:rsidRPr="0036400A">
      <w:fldChar w:fldCharType="end"/>
    </w:r>
    <w:r w:rsidRPr="0036400A">
      <w:tab/>
    </w:r>
    <w:r w:rsidRPr="0036400A">
      <w:fldChar w:fldCharType="begin"/>
    </w:r>
    <w:r w:rsidRPr="0036400A">
      <w:instrText xml:space="preserve"> DATE  \@ "dd.MM.yyyy" </w:instrText>
    </w:r>
    <w:r>
      <w:instrText>\* CHARFORMAT</w:instrText>
    </w:r>
    <w:r w:rsidRPr="0036400A">
      <w:instrText xml:space="preserve"> </w:instrText>
    </w:r>
    <w:r w:rsidRPr="0036400A">
      <w:fldChar w:fldCharType="separate"/>
    </w:r>
    <w:r w:rsidR="00DE1DDC">
      <w:rPr>
        <w:noProof/>
      </w:rPr>
      <w:t>23.06.2023</w:t>
    </w:r>
    <w:r w:rsidRPr="0036400A">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662EB" w14:textId="77777777" w:rsidR="003E26D3" w:rsidRDefault="003E26D3" w:rsidP="00FE51C5"/>
  <w:p w14:paraId="372D8705" w14:textId="77777777" w:rsidR="003E26D3" w:rsidRDefault="003E26D3" w:rsidP="00FE51C5"/>
  <w:p w14:paraId="68A1A6C0" w14:textId="77777777" w:rsidR="003E26D3" w:rsidRDefault="003E26D3" w:rsidP="00FE51C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A71B9" w14:textId="771826A9" w:rsidR="003E26D3" w:rsidRDefault="00B749FB" w:rsidP="005115F7">
    <w:pPr>
      <w:pStyle w:val="Kopfzeile"/>
      <w:jc w:val="center"/>
    </w:pPr>
    <w:fldSimple w:instr=" STYLEREF &quot;Titre principal&quot;  \* CHARFORMAT ">
      <w:r w:rsidR="004900BC">
        <w:rPr>
          <w:noProof/>
        </w:rPr>
        <w:t>133 - Réaliser des applications web en session-handling</w:t>
      </w:r>
    </w:fldSimple>
    <w:r w:rsidR="003E26D3">
      <w:t xml:space="preserve"> - </w:t>
    </w:r>
    <w:fldSimple w:instr=" STYLEREF  &quot;Titre secondaire&quot;  \* CHARFORMAT ">
      <w:r w:rsidR="004900BC">
        <w:rPr>
          <w:noProof/>
        </w:rPr>
        <w:t>Rapport personnel</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1A121" w14:textId="3EA3E4AE" w:rsidR="003E26D3" w:rsidRDefault="00B749FB" w:rsidP="005115F7">
    <w:pPr>
      <w:pStyle w:val="Kopfzeile"/>
      <w:jc w:val="center"/>
    </w:pPr>
    <w:fldSimple w:instr=" STYLEREF &quot;Titre principal&quot;  \* CHARFORMAT ">
      <w:r w:rsidR="004900BC">
        <w:rPr>
          <w:noProof/>
        </w:rPr>
        <w:t>133 - r</w:t>
      </w:r>
    </w:fldSimple>
    <w:r w:rsidR="003E26D3">
      <w:t xml:space="preserve"> - </w:t>
    </w:r>
    <w:fldSimple w:instr=" STYLEREF \* CHARFORMAT &quot;Titre secondaire&quot; ">
      <w:r w:rsidR="004900BC">
        <w:rPr>
          <w:noProof/>
        </w:rPr>
        <w:t>Rapport personnel</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AFA07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2D27B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8441FE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FA6AB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38273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846B5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F663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276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5F8B7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AB47F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236A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3E56E36"/>
    <w:multiLevelType w:val="hybridMultilevel"/>
    <w:tmpl w:val="A7447754"/>
    <w:lvl w:ilvl="0" w:tplc="5B5C35A0">
      <w:start w:val="1"/>
      <w:numFmt w:val="decimal"/>
      <w:pStyle w:val="ListeNumrote"/>
      <w:lvlText w:val="%1."/>
      <w:lvlJc w:val="left"/>
      <w:pPr>
        <w:tabs>
          <w:tab w:val="num" w:pos="397"/>
        </w:tabs>
        <w:ind w:left="397" w:hanging="397"/>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2" w15:restartNumberingAfterBreak="0">
    <w:nsid w:val="1481515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4C3B08"/>
    <w:multiLevelType w:val="hybridMultilevel"/>
    <w:tmpl w:val="A836B7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1F5B3086"/>
    <w:multiLevelType w:val="hybridMultilevel"/>
    <w:tmpl w:val="9CB0B6EA"/>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5A218F"/>
    <w:multiLevelType w:val="multilevel"/>
    <w:tmpl w:val="488C777C"/>
    <w:lvl w:ilvl="0">
      <w:start w:val="1"/>
      <w:numFmt w:val="decimal"/>
      <w:lvlText w:val="%1"/>
      <w:lvlJc w:val="left"/>
      <w:pPr>
        <w:tabs>
          <w:tab w:val="num" w:pos="432"/>
        </w:tabs>
        <w:ind w:left="357" w:hanging="357"/>
      </w:pPr>
      <w:rPr>
        <w:rFonts w:hint="default"/>
      </w:rPr>
    </w:lvl>
    <w:lvl w:ilvl="1">
      <w:start w:val="1"/>
      <w:numFmt w:val="decimal"/>
      <w:lvlText w:val="%1.%2"/>
      <w:lvlJc w:val="left"/>
      <w:pPr>
        <w:tabs>
          <w:tab w:val="num" w:pos="576"/>
        </w:tabs>
        <w:ind w:left="794" w:hanging="437"/>
      </w:pPr>
      <w:rPr>
        <w:rFonts w:hint="default"/>
      </w:rPr>
    </w:lvl>
    <w:lvl w:ilvl="2">
      <w:start w:val="1"/>
      <w:numFmt w:val="decimal"/>
      <w:lvlText w:val="%1.%2.%3"/>
      <w:lvlJc w:val="left"/>
      <w:pPr>
        <w:tabs>
          <w:tab w:val="num" w:pos="720"/>
        </w:tabs>
        <w:ind w:left="1225" w:hanging="505"/>
      </w:pPr>
      <w:rPr>
        <w:rFonts w:hint="default"/>
      </w:rPr>
    </w:lvl>
    <w:lvl w:ilvl="3">
      <w:start w:val="1"/>
      <w:numFmt w:val="decimal"/>
      <w:lvlText w:val="%4.1.1.1"/>
      <w:lvlJc w:val="left"/>
      <w:pPr>
        <w:tabs>
          <w:tab w:val="num" w:pos="1788"/>
        </w:tabs>
        <w:ind w:left="1929" w:hanging="652"/>
      </w:pPr>
      <w:rPr>
        <w:rFonts w:hint="default"/>
      </w:rPr>
    </w:lvl>
    <w:lvl w:ilvl="4">
      <w:start w:val="1"/>
      <w:numFmt w:val="decimal"/>
      <w:lvlText w:val="%1.%2.%3.%4.%5"/>
      <w:lvlJc w:val="left"/>
      <w:pPr>
        <w:tabs>
          <w:tab w:val="num" w:pos="1440"/>
        </w:tabs>
        <w:ind w:left="2234" w:hanging="79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BD11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0324B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284A52"/>
    <w:multiLevelType w:val="hybridMultilevel"/>
    <w:tmpl w:val="F91EB1C2"/>
    <w:lvl w:ilvl="0" w:tplc="4C76DB26">
      <w:start w:val="1"/>
      <w:numFmt w:val="bullet"/>
      <w:pStyle w:val="ListePuce1"/>
      <w:lvlText w:val=""/>
      <w:lvlJc w:val="left"/>
      <w:pPr>
        <w:tabs>
          <w:tab w:val="num" w:pos="425"/>
        </w:tabs>
        <w:ind w:left="425" w:hanging="425"/>
      </w:pPr>
      <w:rPr>
        <w:rFonts w:ascii="Wingdings" w:hAnsi="Wingdings" w:hint="default"/>
        <w:b w:val="0"/>
        <w:i w:val="0"/>
        <w:color w:val="auto"/>
        <w:sz w:val="20"/>
        <w:szCs w:val="24"/>
      </w:rPr>
    </w:lvl>
    <w:lvl w:ilvl="1" w:tplc="F6FE2E8C">
      <w:start w:val="1"/>
      <w:numFmt w:val="bullet"/>
      <w:pStyle w:val="ListePuce2"/>
      <w:lvlText w:val=""/>
      <w:lvlJc w:val="left"/>
      <w:pPr>
        <w:tabs>
          <w:tab w:val="num" w:pos="9716"/>
        </w:tabs>
        <w:ind w:left="9716" w:hanging="360"/>
      </w:pPr>
      <w:rPr>
        <w:rFonts w:ascii="Wingdings" w:hAnsi="Wingdings" w:hint="default"/>
      </w:rPr>
    </w:lvl>
    <w:lvl w:ilvl="2" w:tplc="040C0005">
      <w:start w:val="1"/>
      <w:numFmt w:val="bullet"/>
      <w:lvlText w:val=""/>
      <w:lvlJc w:val="left"/>
      <w:pPr>
        <w:tabs>
          <w:tab w:val="num" w:pos="10681"/>
        </w:tabs>
        <w:ind w:left="10681" w:hanging="360"/>
      </w:pPr>
      <w:rPr>
        <w:rFonts w:ascii="Wingdings" w:hAnsi="Wingdings" w:hint="default"/>
      </w:rPr>
    </w:lvl>
    <w:lvl w:ilvl="3" w:tplc="040C0001" w:tentative="1">
      <w:start w:val="1"/>
      <w:numFmt w:val="bullet"/>
      <w:lvlText w:val=""/>
      <w:lvlJc w:val="left"/>
      <w:pPr>
        <w:tabs>
          <w:tab w:val="num" w:pos="11401"/>
        </w:tabs>
        <w:ind w:left="11401" w:hanging="360"/>
      </w:pPr>
      <w:rPr>
        <w:rFonts w:ascii="Symbol" w:hAnsi="Symbol" w:hint="default"/>
      </w:rPr>
    </w:lvl>
    <w:lvl w:ilvl="4" w:tplc="040C0003" w:tentative="1">
      <w:start w:val="1"/>
      <w:numFmt w:val="bullet"/>
      <w:lvlText w:val="o"/>
      <w:lvlJc w:val="left"/>
      <w:pPr>
        <w:tabs>
          <w:tab w:val="num" w:pos="12121"/>
        </w:tabs>
        <w:ind w:left="12121" w:hanging="360"/>
      </w:pPr>
      <w:rPr>
        <w:rFonts w:ascii="Courier New" w:hAnsi="Courier New" w:cs="Courier New" w:hint="default"/>
      </w:rPr>
    </w:lvl>
    <w:lvl w:ilvl="5" w:tplc="040C0005" w:tentative="1">
      <w:start w:val="1"/>
      <w:numFmt w:val="bullet"/>
      <w:lvlText w:val=""/>
      <w:lvlJc w:val="left"/>
      <w:pPr>
        <w:tabs>
          <w:tab w:val="num" w:pos="12841"/>
        </w:tabs>
        <w:ind w:left="12841" w:hanging="360"/>
      </w:pPr>
      <w:rPr>
        <w:rFonts w:ascii="Wingdings" w:hAnsi="Wingdings" w:hint="default"/>
      </w:rPr>
    </w:lvl>
    <w:lvl w:ilvl="6" w:tplc="040C0001" w:tentative="1">
      <w:start w:val="1"/>
      <w:numFmt w:val="bullet"/>
      <w:lvlText w:val=""/>
      <w:lvlJc w:val="left"/>
      <w:pPr>
        <w:tabs>
          <w:tab w:val="num" w:pos="13561"/>
        </w:tabs>
        <w:ind w:left="13561" w:hanging="360"/>
      </w:pPr>
      <w:rPr>
        <w:rFonts w:ascii="Symbol" w:hAnsi="Symbol" w:hint="default"/>
      </w:rPr>
    </w:lvl>
    <w:lvl w:ilvl="7" w:tplc="040C0003" w:tentative="1">
      <w:start w:val="1"/>
      <w:numFmt w:val="bullet"/>
      <w:lvlText w:val="o"/>
      <w:lvlJc w:val="left"/>
      <w:pPr>
        <w:tabs>
          <w:tab w:val="num" w:pos="14281"/>
        </w:tabs>
        <w:ind w:left="14281" w:hanging="360"/>
      </w:pPr>
      <w:rPr>
        <w:rFonts w:ascii="Courier New" w:hAnsi="Courier New" w:cs="Courier New" w:hint="default"/>
      </w:rPr>
    </w:lvl>
    <w:lvl w:ilvl="8" w:tplc="040C0005" w:tentative="1">
      <w:start w:val="1"/>
      <w:numFmt w:val="bullet"/>
      <w:lvlText w:val=""/>
      <w:lvlJc w:val="left"/>
      <w:pPr>
        <w:tabs>
          <w:tab w:val="num" w:pos="15001"/>
        </w:tabs>
        <w:ind w:left="15001" w:hanging="360"/>
      </w:pPr>
      <w:rPr>
        <w:rFonts w:ascii="Wingdings" w:hAnsi="Wingdings" w:hint="default"/>
      </w:rPr>
    </w:lvl>
  </w:abstractNum>
  <w:abstractNum w:abstractNumId="19" w15:restartNumberingAfterBreak="0">
    <w:nsid w:val="3A772B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8D01C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845D6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C954FFB"/>
    <w:multiLevelType w:val="hybridMultilevel"/>
    <w:tmpl w:val="25FA6C7E"/>
    <w:lvl w:ilvl="0" w:tplc="100C000F">
      <w:start w:val="1"/>
      <w:numFmt w:val="decimal"/>
      <w:lvlText w:val="%1."/>
      <w:lvlJc w:val="left"/>
      <w:pPr>
        <w:tabs>
          <w:tab w:val="num" w:pos="425"/>
        </w:tabs>
        <w:ind w:left="425" w:hanging="425"/>
      </w:pPr>
      <w:rPr>
        <w:rFonts w:hint="default"/>
        <w:b w:val="0"/>
        <w:i w:val="0"/>
        <w:color w:val="auto"/>
        <w:sz w:val="20"/>
        <w:szCs w:val="24"/>
      </w:rPr>
    </w:lvl>
    <w:lvl w:ilvl="1" w:tplc="32821072">
      <w:start w:val="1"/>
      <w:numFmt w:val="bullet"/>
      <w:lvlText w:val=""/>
      <w:lvlJc w:val="left"/>
      <w:pPr>
        <w:tabs>
          <w:tab w:val="num" w:pos="9716"/>
        </w:tabs>
        <w:ind w:left="9716" w:hanging="360"/>
      </w:pPr>
      <w:rPr>
        <w:rFonts w:ascii="Wingdings" w:hAnsi="Wingdings" w:hint="default"/>
      </w:rPr>
    </w:lvl>
    <w:lvl w:ilvl="2" w:tplc="040C0005" w:tentative="1">
      <w:start w:val="1"/>
      <w:numFmt w:val="bullet"/>
      <w:lvlText w:val=""/>
      <w:lvlJc w:val="left"/>
      <w:pPr>
        <w:tabs>
          <w:tab w:val="num" w:pos="10681"/>
        </w:tabs>
        <w:ind w:left="10681" w:hanging="360"/>
      </w:pPr>
      <w:rPr>
        <w:rFonts w:ascii="Wingdings" w:hAnsi="Wingdings" w:hint="default"/>
      </w:rPr>
    </w:lvl>
    <w:lvl w:ilvl="3" w:tplc="040C0001" w:tentative="1">
      <w:start w:val="1"/>
      <w:numFmt w:val="bullet"/>
      <w:lvlText w:val=""/>
      <w:lvlJc w:val="left"/>
      <w:pPr>
        <w:tabs>
          <w:tab w:val="num" w:pos="11401"/>
        </w:tabs>
        <w:ind w:left="11401" w:hanging="360"/>
      </w:pPr>
      <w:rPr>
        <w:rFonts w:ascii="Symbol" w:hAnsi="Symbol" w:hint="default"/>
      </w:rPr>
    </w:lvl>
    <w:lvl w:ilvl="4" w:tplc="040C0003" w:tentative="1">
      <w:start w:val="1"/>
      <w:numFmt w:val="bullet"/>
      <w:lvlText w:val="o"/>
      <w:lvlJc w:val="left"/>
      <w:pPr>
        <w:tabs>
          <w:tab w:val="num" w:pos="12121"/>
        </w:tabs>
        <w:ind w:left="12121" w:hanging="360"/>
      </w:pPr>
      <w:rPr>
        <w:rFonts w:ascii="Courier New" w:hAnsi="Courier New" w:cs="Courier New" w:hint="default"/>
      </w:rPr>
    </w:lvl>
    <w:lvl w:ilvl="5" w:tplc="040C0005" w:tentative="1">
      <w:start w:val="1"/>
      <w:numFmt w:val="bullet"/>
      <w:lvlText w:val=""/>
      <w:lvlJc w:val="left"/>
      <w:pPr>
        <w:tabs>
          <w:tab w:val="num" w:pos="12841"/>
        </w:tabs>
        <w:ind w:left="12841" w:hanging="360"/>
      </w:pPr>
      <w:rPr>
        <w:rFonts w:ascii="Wingdings" w:hAnsi="Wingdings" w:hint="default"/>
      </w:rPr>
    </w:lvl>
    <w:lvl w:ilvl="6" w:tplc="040C0001" w:tentative="1">
      <w:start w:val="1"/>
      <w:numFmt w:val="bullet"/>
      <w:lvlText w:val=""/>
      <w:lvlJc w:val="left"/>
      <w:pPr>
        <w:tabs>
          <w:tab w:val="num" w:pos="13561"/>
        </w:tabs>
        <w:ind w:left="13561" w:hanging="360"/>
      </w:pPr>
      <w:rPr>
        <w:rFonts w:ascii="Symbol" w:hAnsi="Symbol" w:hint="default"/>
      </w:rPr>
    </w:lvl>
    <w:lvl w:ilvl="7" w:tplc="040C0003" w:tentative="1">
      <w:start w:val="1"/>
      <w:numFmt w:val="bullet"/>
      <w:lvlText w:val="o"/>
      <w:lvlJc w:val="left"/>
      <w:pPr>
        <w:tabs>
          <w:tab w:val="num" w:pos="14281"/>
        </w:tabs>
        <w:ind w:left="14281" w:hanging="360"/>
      </w:pPr>
      <w:rPr>
        <w:rFonts w:ascii="Courier New" w:hAnsi="Courier New" w:cs="Courier New" w:hint="default"/>
      </w:rPr>
    </w:lvl>
    <w:lvl w:ilvl="8" w:tplc="040C0005" w:tentative="1">
      <w:start w:val="1"/>
      <w:numFmt w:val="bullet"/>
      <w:lvlText w:val=""/>
      <w:lvlJc w:val="left"/>
      <w:pPr>
        <w:tabs>
          <w:tab w:val="num" w:pos="15001"/>
        </w:tabs>
        <w:ind w:left="15001" w:hanging="360"/>
      </w:pPr>
      <w:rPr>
        <w:rFonts w:ascii="Wingdings" w:hAnsi="Wingdings" w:hint="default"/>
      </w:rPr>
    </w:lvl>
  </w:abstractNum>
  <w:abstractNum w:abstractNumId="23" w15:restartNumberingAfterBreak="0">
    <w:nsid w:val="427C5712"/>
    <w:multiLevelType w:val="hybridMultilevel"/>
    <w:tmpl w:val="4BF2DC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04708BA"/>
    <w:multiLevelType w:val="multilevel"/>
    <w:tmpl w:val="060075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880436"/>
    <w:multiLevelType w:val="multilevel"/>
    <w:tmpl w:val="A836AB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5620537F"/>
    <w:multiLevelType w:val="multilevel"/>
    <w:tmpl w:val="7110EA8E"/>
    <w:lvl w:ilvl="0">
      <w:start w:val="1"/>
      <w:numFmt w:val="decimal"/>
      <w:pStyle w:val="berschrift1"/>
      <w:lvlText w:val="%1"/>
      <w:lvlJc w:val="left"/>
      <w:pPr>
        <w:tabs>
          <w:tab w:val="num" w:pos="432"/>
        </w:tabs>
        <w:ind w:left="357" w:hanging="357"/>
      </w:pPr>
      <w:rPr>
        <w:rFonts w:hint="default"/>
      </w:rPr>
    </w:lvl>
    <w:lvl w:ilvl="1">
      <w:start w:val="1"/>
      <w:numFmt w:val="decimal"/>
      <w:pStyle w:val="berschrift2"/>
      <w:lvlText w:val="%1.%2"/>
      <w:lvlJc w:val="left"/>
      <w:pPr>
        <w:tabs>
          <w:tab w:val="num" w:pos="576"/>
        </w:tabs>
        <w:ind w:left="794" w:hanging="437"/>
      </w:pPr>
      <w:rPr>
        <w:rFonts w:hint="default"/>
      </w:rPr>
    </w:lvl>
    <w:lvl w:ilvl="2">
      <w:start w:val="1"/>
      <w:numFmt w:val="decimal"/>
      <w:pStyle w:val="berschrift3"/>
      <w:lvlText w:val="%1.%2.%3"/>
      <w:lvlJc w:val="left"/>
      <w:pPr>
        <w:tabs>
          <w:tab w:val="num" w:pos="720"/>
        </w:tabs>
        <w:ind w:left="1225" w:hanging="505"/>
      </w:pPr>
      <w:rPr>
        <w:rFonts w:hint="default"/>
      </w:rPr>
    </w:lvl>
    <w:lvl w:ilvl="3">
      <w:start w:val="1"/>
      <w:numFmt w:val="decimal"/>
      <w:pStyle w:val="berschrift4"/>
      <w:lvlText w:val="%1.%2.%3.%4"/>
      <w:lvlJc w:val="left"/>
      <w:pPr>
        <w:tabs>
          <w:tab w:val="num" w:pos="1788"/>
        </w:tabs>
        <w:ind w:left="1929" w:hanging="652"/>
      </w:pPr>
      <w:rPr>
        <w:rFonts w:hint="default"/>
      </w:rPr>
    </w:lvl>
    <w:lvl w:ilvl="4">
      <w:start w:val="1"/>
      <w:numFmt w:val="decimal"/>
      <w:pStyle w:val="berschrift5"/>
      <w:lvlText w:val="%1.%2.%3.%4.%5"/>
      <w:lvlJc w:val="left"/>
      <w:pPr>
        <w:tabs>
          <w:tab w:val="num" w:pos="1440"/>
        </w:tabs>
        <w:ind w:left="2234" w:hanging="79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B2207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034860"/>
    <w:multiLevelType w:val="hybridMultilevel"/>
    <w:tmpl w:val="5D3ADC2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20C4345"/>
    <w:multiLevelType w:val="hybridMultilevel"/>
    <w:tmpl w:val="19C620BA"/>
    <w:lvl w:ilvl="0" w:tplc="CC067956">
      <w:start w:val="1"/>
      <w:numFmt w:val="upperLetter"/>
      <w:lvlText w:val="%1."/>
      <w:lvlJc w:val="left"/>
      <w:pPr>
        <w:tabs>
          <w:tab w:val="num" w:pos="993"/>
        </w:tabs>
        <w:ind w:left="993" w:hanging="425"/>
      </w:pPr>
      <w:rPr>
        <w:rFonts w:ascii="Comic Sans MS" w:hAnsi="Comic Sans MS" w:hint="default"/>
        <w:b/>
        <w:i w:val="0"/>
        <w:color w:val="auto"/>
        <w:sz w:val="24"/>
        <w:szCs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1F11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4F20E2"/>
    <w:multiLevelType w:val="multilevel"/>
    <w:tmpl w:val="A836AB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C97316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2D2103"/>
    <w:multiLevelType w:val="hybridMultilevel"/>
    <w:tmpl w:val="C7C8C91A"/>
    <w:lvl w:ilvl="0" w:tplc="5E9AAA3A">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F5A1FA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33006529">
    <w:abstractNumId w:val="26"/>
  </w:num>
  <w:num w:numId="2" w16cid:durableId="1698776657">
    <w:abstractNumId w:val="26"/>
  </w:num>
  <w:num w:numId="3" w16cid:durableId="714045237">
    <w:abstractNumId w:val="18"/>
  </w:num>
  <w:num w:numId="4" w16cid:durableId="1863661614">
    <w:abstractNumId w:val="11"/>
  </w:num>
  <w:num w:numId="5" w16cid:durableId="107236258">
    <w:abstractNumId w:val="22"/>
  </w:num>
  <w:num w:numId="6" w16cid:durableId="1298686120">
    <w:abstractNumId w:val="33"/>
  </w:num>
  <w:num w:numId="7" w16cid:durableId="930241113">
    <w:abstractNumId w:val="29"/>
    <w:lvlOverride w:ilvl="0">
      <w:startOverride w:val="1"/>
    </w:lvlOverride>
  </w:num>
  <w:num w:numId="8" w16cid:durableId="1372342017">
    <w:abstractNumId w:val="30"/>
  </w:num>
  <w:num w:numId="9" w16cid:durableId="250704392">
    <w:abstractNumId w:val="8"/>
  </w:num>
  <w:num w:numId="10" w16cid:durableId="363333629">
    <w:abstractNumId w:val="3"/>
  </w:num>
  <w:num w:numId="11" w16cid:durableId="2008632344">
    <w:abstractNumId w:val="2"/>
  </w:num>
  <w:num w:numId="12" w16cid:durableId="1645114554">
    <w:abstractNumId w:val="1"/>
  </w:num>
  <w:num w:numId="13" w16cid:durableId="105856366">
    <w:abstractNumId w:val="0"/>
  </w:num>
  <w:num w:numId="14" w16cid:durableId="2129006971">
    <w:abstractNumId w:val="9"/>
  </w:num>
  <w:num w:numId="15" w16cid:durableId="1966538862">
    <w:abstractNumId w:val="7"/>
  </w:num>
  <w:num w:numId="16" w16cid:durableId="819267459">
    <w:abstractNumId w:val="6"/>
  </w:num>
  <w:num w:numId="17" w16cid:durableId="1204908067">
    <w:abstractNumId w:val="5"/>
  </w:num>
  <w:num w:numId="18" w16cid:durableId="844242772">
    <w:abstractNumId w:val="4"/>
  </w:num>
  <w:num w:numId="19" w16cid:durableId="35932530">
    <w:abstractNumId w:val="17"/>
  </w:num>
  <w:num w:numId="20" w16cid:durableId="950627660">
    <w:abstractNumId w:val="34"/>
  </w:num>
  <w:num w:numId="21" w16cid:durableId="843085271">
    <w:abstractNumId w:val="10"/>
  </w:num>
  <w:num w:numId="22" w16cid:durableId="1222132737">
    <w:abstractNumId w:val="27"/>
  </w:num>
  <w:num w:numId="23" w16cid:durableId="223954456">
    <w:abstractNumId w:val="19"/>
  </w:num>
  <w:num w:numId="24" w16cid:durableId="740907697">
    <w:abstractNumId w:val="12"/>
  </w:num>
  <w:num w:numId="25" w16cid:durableId="229732112">
    <w:abstractNumId w:val="16"/>
  </w:num>
  <w:num w:numId="26" w16cid:durableId="732773337">
    <w:abstractNumId w:val="20"/>
  </w:num>
  <w:num w:numId="27" w16cid:durableId="1609003767">
    <w:abstractNumId w:val="32"/>
  </w:num>
  <w:num w:numId="28" w16cid:durableId="57555235">
    <w:abstractNumId w:val="21"/>
  </w:num>
  <w:num w:numId="29" w16cid:durableId="70156161">
    <w:abstractNumId w:val="25"/>
  </w:num>
  <w:num w:numId="30" w16cid:durableId="395518774">
    <w:abstractNumId w:val="31"/>
  </w:num>
  <w:num w:numId="31" w16cid:durableId="1544634017">
    <w:abstractNumId w:val="28"/>
  </w:num>
  <w:num w:numId="32" w16cid:durableId="752966757">
    <w:abstractNumId w:val="24"/>
    <w:lvlOverride w:ilvl="0"/>
    <w:lvlOverride w:ilvl="1"/>
    <w:lvlOverride w:ilvl="2"/>
    <w:lvlOverride w:ilvl="3"/>
    <w:lvlOverride w:ilvl="4">
      <w:startOverride w:val="1"/>
    </w:lvlOverride>
  </w:num>
  <w:num w:numId="33" w16cid:durableId="1553955923">
    <w:abstractNumId w:val="24"/>
    <w:lvlOverride w:ilvl="0"/>
    <w:lvlOverride w:ilvl="1"/>
    <w:lvlOverride w:ilvl="2"/>
    <w:lvlOverride w:ilvl="3"/>
    <w:lvlOverride w:ilvl="4">
      <w:startOverride w:val="1"/>
    </w:lvlOverride>
  </w:num>
  <w:num w:numId="34" w16cid:durableId="1280185657">
    <w:abstractNumId w:val="24"/>
    <w:lvlOverride w:ilvl="0"/>
    <w:lvlOverride w:ilvl="1"/>
    <w:lvlOverride w:ilvl="2"/>
    <w:lvlOverride w:ilvl="3"/>
    <w:lvlOverride w:ilvl="4">
      <w:startOverride w:val="1"/>
    </w:lvlOverride>
  </w:num>
  <w:num w:numId="35" w16cid:durableId="312411302">
    <w:abstractNumId w:val="24"/>
    <w:lvlOverride w:ilvl="0"/>
    <w:lvlOverride w:ilvl="1"/>
    <w:lvlOverride w:ilvl="2"/>
    <w:lvlOverride w:ilvl="3"/>
    <w:lvlOverride w:ilvl="4">
      <w:startOverride w:val="1"/>
    </w:lvlOverride>
  </w:num>
  <w:num w:numId="36" w16cid:durableId="403795092">
    <w:abstractNumId w:val="24"/>
    <w:lvlOverride w:ilvl="0"/>
    <w:lvlOverride w:ilvl="1"/>
    <w:lvlOverride w:ilvl="2"/>
    <w:lvlOverride w:ilvl="3"/>
    <w:lvlOverride w:ilvl="4">
      <w:startOverride w:val="1"/>
    </w:lvlOverride>
  </w:num>
  <w:num w:numId="37" w16cid:durableId="414013203">
    <w:abstractNumId w:val="24"/>
    <w:lvlOverride w:ilvl="0"/>
    <w:lvlOverride w:ilvl="1"/>
    <w:lvlOverride w:ilvl="2"/>
    <w:lvlOverride w:ilvl="3"/>
    <w:lvlOverride w:ilvl="4">
      <w:startOverride w:val="1"/>
    </w:lvlOverride>
  </w:num>
  <w:num w:numId="38" w16cid:durableId="1723286937">
    <w:abstractNumId w:val="24"/>
    <w:lvlOverride w:ilvl="0"/>
    <w:lvlOverride w:ilvl="1"/>
    <w:lvlOverride w:ilvl="2"/>
    <w:lvlOverride w:ilvl="3"/>
    <w:lvlOverride w:ilvl="4">
      <w:startOverride w:val="1"/>
    </w:lvlOverride>
  </w:num>
  <w:num w:numId="39" w16cid:durableId="835264983">
    <w:abstractNumId w:val="15"/>
  </w:num>
  <w:num w:numId="40" w16cid:durableId="1399789442">
    <w:abstractNumId w:val="13"/>
  </w:num>
  <w:num w:numId="41" w16cid:durableId="1165587879">
    <w:abstractNumId w:val="14"/>
  </w:num>
  <w:num w:numId="42" w16cid:durableId="1859811070">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fr-FR" w:vendorID="64" w:dllVersion="6" w:nlCheck="1" w:checkStyle="0"/>
  <w:activeWritingStyle w:appName="MSWord" w:lang="fr-CH" w:vendorID="64" w:dllVersion="6" w:nlCheck="1" w:checkStyle="0"/>
  <w:activeWritingStyle w:appName="MSWord" w:lang="en-US" w:vendorID="64" w:dllVersion="6" w:nlCheck="1" w:checkStyle="1"/>
  <w:activeWritingStyle w:appName="MSWord" w:lang="en-GB" w:vendorID="64" w:dllVersion="6" w:nlCheck="1" w:checkStyle="0"/>
  <w:activeWritingStyle w:appName="MSWord" w:lang="fr-CH" w:vendorID="64" w:dllVersion="0" w:nlCheck="1" w:checkStyle="0"/>
  <w:activeWritingStyle w:appName="MSWord" w:lang="fr-FR" w:vendorID="64" w:dllVersion="0" w:nlCheck="1" w:checkStyle="0"/>
  <w:activeWritingStyle w:appName="MSWord" w:lang="de-DE" w:vendorID="64" w:dllVersion="0" w:nlCheck="1" w:checkStyle="0"/>
  <w:activeWritingStyle w:appName="MSWord" w:lang="de-CH"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9" w:dllVersion="512" w:checkStyle="1"/>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consecutiveHyphenLimit w:val="3"/>
  <w:hyphenationZone w:val="567"/>
  <w:drawingGridHorizontalSpacing w:val="142"/>
  <w:drawingGridVerticalSpacing w:val="142"/>
  <w:displayHorizontalDrawingGridEvery w:val="0"/>
  <w:displayVerticalDrawingGridEvery w:val="0"/>
  <w:noPunctuationKerning/>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587"/>
    <w:rsid w:val="00001BE0"/>
    <w:rsid w:val="00001D00"/>
    <w:rsid w:val="00003A1E"/>
    <w:rsid w:val="00003AEA"/>
    <w:rsid w:val="000057E6"/>
    <w:rsid w:val="00005BF5"/>
    <w:rsid w:val="00006381"/>
    <w:rsid w:val="0000751D"/>
    <w:rsid w:val="00007A93"/>
    <w:rsid w:val="00007B93"/>
    <w:rsid w:val="00007D10"/>
    <w:rsid w:val="00011C0E"/>
    <w:rsid w:val="0001495C"/>
    <w:rsid w:val="00014C5F"/>
    <w:rsid w:val="000155E6"/>
    <w:rsid w:val="000161BA"/>
    <w:rsid w:val="00017A99"/>
    <w:rsid w:val="00017BC9"/>
    <w:rsid w:val="00020091"/>
    <w:rsid w:val="0002299C"/>
    <w:rsid w:val="00022C86"/>
    <w:rsid w:val="000242D1"/>
    <w:rsid w:val="000248B8"/>
    <w:rsid w:val="000259E0"/>
    <w:rsid w:val="00026967"/>
    <w:rsid w:val="00027AA5"/>
    <w:rsid w:val="00027AF5"/>
    <w:rsid w:val="00027C12"/>
    <w:rsid w:val="00030605"/>
    <w:rsid w:val="000311A7"/>
    <w:rsid w:val="0003197A"/>
    <w:rsid w:val="00031E3F"/>
    <w:rsid w:val="00034EA8"/>
    <w:rsid w:val="00035D70"/>
    <w:rsid w:val="00036A12"/>
    <w:rsid w:val="00036E08"/>
    <w:rsid w:val="000371EF"/>
    <w:rsid w:val="000377BC"/>
    <w:rsid w:val="000405E0"/>
    <w:rsid w:val="00042A6F"/>
    <w:rsid w:val="00044D1B"/>
    <w:rsid w:val="00044F71"/>
    <w:rsid w:val="0004581A"/>
    <w:rsid w:val="00045EC0"/>
    <w:rsid w:val="00045F00"/>
    <w:rsid w:val="00047944"/>
    <w:rsid w:val="00047FC4"/>
    <w:rsid w:val="00051E48"/>
    <w:rsid w:val="00051F12"/>
    <w:rsid w:val="00052B9B"/>
    <w:rsid w:val="00052D80"/>
    <w:rsid w:val="00053675"/>
    <w:rsid w:val="00054301"/>
    <w:rsid w:val="00054AB1"/>
    <w:rsid w:val="0005518E"/>
    <w:rsid w:val="00060120"/>
    <w:rsid w:val="00060D93"/>
    <w:rsid w:val="00061946"/>
    <w:rsid w:val="000626F8"/>
    <w:rsid w:val="00062971"/>
    <w:rsid w:val="00064191"/>
    <w:rsid w:val="00064F0B"/>
    <w:rsid w:val="00065A9B"/>
    <w:rsid w:val="00065FA8"/>
    <w:rsid w:val="000667ED"/>
    <w:rsid w:val="00066994"/>
    <w:rsid w:val="00066D11"/>
    <w:rsid w:val="00066D29"/>
    <w:rsid w:val="00067AE9"/>
    <w:rsid w:val="00070658"/>
    <w:rsid w:val="00070B37"/>
    <w:rsid w:val="00072CEB"/>
    <w:rsid w:val="0007319C"/>
    <w:rsid w:val="00075F78"/>
    <w:rsid w:val="00076B61"/>
    <w:rsid w:val="000772D5"/>
    <w:rsid w:val="000802A1"/>
    <w:rsid w:val="00080FEC"/>
    <w:rsid w:val="00081B1F"/>
    <w:rsid w:val="00081E10"/>
    <w:rsid w:val="0008266F"/>
    <w:rsid w:val="00082E9F"/>
    <w:rsid w:val="000833CA"/>
    <w:rsid w:val="00084E93"/>
    <w:rsid w:val="00085740"/>
    <w:rsid w:val="00085C96"/>
    <w:rsid w:val="000860C7"/>
    <w:rsid w:val="0008781E"/>
    <w:rsid w:val="00090156"/>
    <w:rsid w:val="000907F0"/>
    <w:rsid w:val="0009218E"/>
    <w:rsid w:val="00096E16"/>
    <w:rsid w:val="00096E5C"/>
    <w:rsid w:val="000A0424"/>
    <w:rsid w:val="000A16C7"/>
    <w:rsid w:val="000A388C"/>
    <w:rsid w:val="000A452C"/>
    <w:rsid w:val="000A5066"/>
    <w:rsid w:val="000A5DE1"/>
    <w:rsid w:val="000A6194"/>
    <w:rsid w:val="000A671D"/>
    <w:rsid w:val="000A77BA"/>
    <w:rsid w:val="000A7E16"/>
    <w:rsid w:val="000B0597"/>
    <w:rsid w:val="000B07A9"/>
    <w:rsid w:val="000B093D"/>
    <w:rsid w:val="000B2CFE"/>
    <w:rsid w:val="000B3091"/>
    <w:rsid w:val="000B4260"/>
    <w:rsid w:val="000B586D"/>
    <w:rsid w:val="000B6015"/>
    <w:rsid w:val="000B70B7"/>
    <w:rsid w:val="000C002A"/>
    <w:rsid w:val="000C00B6"/>
    <w:rsid w:val="000C07B6"/>
    <w:rsid w:val="000C0B64"/>
    <w:rsid w:val="000C126E"/>
    <w:rsid w:val="000C3583"/>
    <w:rsid w:val="000C45D0"/>
    <w:rsid w:val="000C4CA0"/>
    <w:rsid w:val="000C6569"/>
    <w:rsid w:val="000C6C9E"/>
    <w:rsid w:val="000D1CE6"/>
    <w:rsid w:val="000D2247"/>
    <w:rsid w:val="000D30E5"/>
    <w:rsid w:val="000D3478"/>
    <w:rsid w:val="000D55C1"/>
    <w:rsid w:val="000D5663"/>
    <w:rsid w:val="000E047B"/>
    <w:rsid w:val="000E08C0"/>
    <w:rsid w:val="000E186A"/>
    <w:rsid w:val="000E2A1C"/>
    <w:rsid w:val="000E2D70"/>
    <w:rsid w:val="000E3441"/>
    <w:rsid w:val="000E4D22"/>
    <w:rsid w:val="000E524A"/>
    <w:rsid w:val="000E6704"/>
    <w:rsid w:val="000E68C7"/>
    <w:rsid w:val="000E754E"/>
    <w:rsid w:val="000E75B0"/>
    <w:rsid w:val="000E78E0"/>
    <w:rsid w:val="000F060D"/>
    <w:rsid w:val="000F0E2A"/>
    <w:rsid w:val="000F1038"/>
    <w:rsid w:val="000F2631"/>
    <w:rsid w:val="000F30D6"/>
    <w:rsid w:val="000F3A78"/>
    <w:rsid w:val="000F5C7F"/>
    <w:rsid w:val="000F66D3"/>
    <w:rsid w:val="000F6A69"/>
    <w:rsid w:val="000F6BE9"/>
    <w:rsid w:val="000F7727"/>
    <w:rsid w:val="001019D2"/>
    <w:rsid w:val="00102109"/>
    <w:rsid w:val="00102A14"/>
    <w:rsid w:val="00102C66"/>
    <w:rsid w:val="00102F40"/>
    <w:rsid w:val="00103090"/>
    <w:rsid w:val="00103DA0"/>
    <w:rsid w:val="001042D6"/>
    <w:rsid w:val="00104794"/>
    <w:rsid w:val="00104A23"/>
    <w:rsid w:val="0010599A"/>
    <w:rsid w:val="00105FB2"/>
    <w:rsid w:val="0011055F"/>
    <w:rsid w:val="00111CF2"/>
    <w:rsid w:val="0011243F"/>
    <w:rsid w:val="00112746"/>
    <w:rsid w:val="00112AB2"/>
    <w:rsid w:val="001133A2"/>
    <w:rsid w:val="001135FC"/>
    <w:rsid w:val="00113AA8"/>
    <w:rsid w:val="001145AD"/>
    <w:rsid w:val="001152B8"/>
    <w:rsid w:val="001155A6"/>
    <w:rsid w:val="001176A5"/>
    <w:rsid w:val="00117EA9"/>
    <w:rsid w:val="001205C0"/>
    <w:rsid w:val="00120831"/>
    <w:rsid w:val="00121CF2"/>
    <w:rsid w:val="00121D91"/>
    <w:rsid w:val="001227EA"/>
    <w:rsid w:val="001252C8"/>
    <w:rsid w:val="00125C5B"/>
    <w:rsid w:val="00126E1E"/>
    <w:rsid w:val="001273A3"/>
    <w:rsid w:val="00127E90"/>
    <w:rsid w:val="0013163E"/>
    <w:rsid w:val="00131954"/>
    <w:rsid w:val="00132FF2"/>
    <w:rsid w:val="00133D09"/>
    <w:rsid w:val="00133FE8"/>
    <w:rsid w:val="00134E78"/>
    <w:rsid w:val="00135619"/>
    <w:rsid w:val="001365FF"/>
    <w:rsid w:val="00136DD9"/>
    <w:rsid w:val="001402C4"/>
    <w:rsid w:val="00140C1C"/>
    <w:rsid w:val="001428C3"/>
    <w:rsid w:val="00142AEB"/>
    <w:rsid w:val="00142E87"/>
    <w:rsid w:val="0014425D"/>
    <w:rsid w:val="001442CC"/>
    <w:rsid w:val="0014442A"/>
    <w:rsid w:val="001445F4"/>
    <w:rsid w:val="001542F1"/>
    <w:rsid w:val="00154345"/>
    <w:rsid w:val="001544ED"/>
    <w:rsid w:val="00155EE8"/>
    <w:rsid w:val="00156907"/>
    <w:rsid w:val="00156F1F"/>
    <w:rsid w:val="00157178"/>
    <w:rsid w:val="00160235"/>
    <w:rsid w:val="001603FB"/>
    <w:rsid w:val="00160755"/>
    <w:rsid w:val="00160C8B"/>
    <w:rsid w:val="0016262A"/>
    <w:rsid w:val="00162814"/>
    <w:rsid w:val="00163B8C"/>
    <w:rsid w:val="00163F69"/>
    <w:rsid w:val="00165B0E"/>
    <w:rsid w:val="00166F81"/>
    <w:rsid w:val="0017068A"/>
    <w:rsid w:val="00170835"/>
    <w:rsid w:val="0017089A"/>
    <w:rsid w:val="00171C79"/>
    <w:rsid w:val="00172F69"/>
    <w:rsid w:val="00173B13"/>
    <w:rsid w:val="00174006"/>
    <w:rsid w:val="00174E8A"/>
    <w:rsid w:val="00175309"/>
    <w:rsid w:val="00175CD9"/>
    <w:rsid w:val="0017775B"/>
    <w:rsid w:val="00180FD5"/>
    <w:rsid w:val="0018150A"/>
    <w:rsid w:val="00181E11"/>
    <w:rsid w:val="00181E1C"/>
    <w:rsid w:val="00182CDE"/>
    <w:rsid w:val="00182D28"/>
    <w:rsid w:val="00183A72"/>
    <w:rsid w:val="00183BD0"/>
    <w:rsid w:val="0018406C"/>
    <w:rsid w:val="00184434"/>
    <w:rsid w:val="0018528D"/>
    <w:rsid w:val="001855BC"/>
    <w:rsid w:val="00185711"/>
    <w:rsid w:val="00186471"/>
    <w:rsid w:val="00187126"/>
    <w:rsid w:val="0018718A"/>
    <w:rsid w:val="0019024A"/>
    <w:rsid w:val="00191164"/>
    <w:rsid w:val="001918D7"/>
    <w:rsid w:val="001927C3"/>
    <w:rsid w:val="00193C47"/>
    <w:rsid w:val="001940D7"/>
    <w:rsid w:val="00194741"/>
    <w:rsid w:val="00195336"/>
    <w:rsid w:val="0019539D"/>
    <w:rsid w:val="00195CBE"/>
    <w:rsid w:val="0019660E"/>
    <w:rsid w:val="001A0341"/>
    <w:rsid w:val="001A078C"/>
    <w:rsid w:val="001A07BD"/>
    <w:rsid w:val="001A09AD"/>
    <w:rsid w:val="001A1A7F"/>
    <w:rsid w:val="001A24B9"/>
    <w:rsid w:val="001A3060"/>
    <w:rsid w:val="001A35B6"/>
    <w:rsid w:val="001A3622"/>
    <w:rsid w:val="001A3C73"/>
    <w:rsid w:val="001A48FE"/>
    <w:rsid w:val="001A77BF"/>
    <w:rsid w:val="001B181E"/>
    <w:rsid w:val="001B2074"/>
    <w:rsid w:val="001B20EC"/>
    <w:rsid w:val="001B299C"/>
    <w:rsid w:val="001B3CF7"/>
    <w:rsid w:val="001B5A72"/>
    <w:rsid w:val="001B5E1D"/>
    <w:rsid w:val="001B66F1"/>
    <w:rsid w:val="001B6E5C"/>
    <w:rsid w:val="001B7CC4"/>
    <w:rsid w:val="001C084E"/>
    <w:rsid w:val="001C148D"/>
    <w:rsid w:val="001C1A0F"/>
    <w:rsid w:val="001C25BB"/>
    <w:rsid w:val="001C3F08"/>
    <w:rsid w:val="001C492D"/>
    <w:rsid w:val="001C6364"/>
    <w:rsid w:val="001C681D"/>
    <w:rsid w:val="001D06B9"/>
    <w:rsid w:val="001D0979"/>
    <w:rsid w:val="001D1561"/>
    <w:rsid w:val="001D1B0D"/>
    <w:rsid w:val="001D270C"/>
    <w:rsid w:val="001D50BD"/>
    <w:rsid w:val="001D5E31"/>
    <w:rsid w:val="001D63D0"/>
    <w:rsid w:val="001D6A0A"/>
    <w:rsid w:val="001D6BA7"/>
    <w:rsid w:val="001D6FE6"/>
    <w:rsid w:val="001E0442"/>
    <w:rsid w:val="001E2623"/>
    <w:rsid w:val="001E3640"/>
    <w:rsid w:val="001E4B01"/>
    <w:rsid w:val="001E4EA3"/>
    <w:rsid w:val="001E68D2"/>
    <w:rsid w:val="001E71A5"/>
    <w:rsid w:val="001F00D7"/>
    <w:rsid w:val="001F04E1"/>
    <w:rsid w:val="001F1993"/>
    <w:rsid w:val="001F22EE"/>
    <w:rsid w:val="001F3F59"/>
    <w:rsid w:val="001F4873"/>
    <w:rsid w:val="001F49F6"/>
    <w:rsid w:val="001F53CD"/>
    <w:rsid w:val="001F5509"/>
    <w:rsid w:val="001F5B7A"/>
    <w:rsid w:val="001F6588"/>
    <w:rsid w:val="001F6C08"/>
    <w:rsid w:val="001F6DEB"/>
    <w:rsid w:val="001F7576"/>
    <w:rsid w:val="00200337"/>
    <w:rsid w:val="00200777"/>
    <w:rsid w:val="00200E7B"/>
    <w:rsid w:val="002016B0"/>
    <w:rsid w:val="0020176A"/>
    <w:rsid w:val="00202365"/>
    <w:rsid w:val="00204827"/>
    <w:rsid w:val="00204FE9"/>
    <w:rsid w:val="00206AE4"/>
    <w:rsid w:val="0020793C"/>
    <w:rsid w:val="00207E56"/>
    <w:rsid w:val="00207F7D"/>
    <w:rsid w:val="00210D48"/>
    <w:rsid w:val="0021114F"/>
    <w:rsid w:val="00211E6D"/>
    <w:rsid w:val="00212917"/>
    <w:rsid w:val="00212B07"/>
    <w:rsid w:val="00213FAD"/>
    <w:rsid w:val="00214E48"/>
    <w:rsid w:val="00215499"/>
    <w:rsid w:val="00215D01"/>
    <w:rsid w:val="00216093"/>
    <w:rsid w:val="00216DA9"/>
    <w:rsid w:val="00217CE0"/>
    <w:rsid w:val="00217D3B"/>
    <w:rsid w:val="0022127A"/>
    <w:rsid w:val="00221A68"/>
    <w:rsid w:val="00222D8F"/>
    <w:rsid w:val="00223946"/>
    <w:rsid w:val="00223B56"/>
    <w:rsid w:val="00223E0C"/>
    <w:rsid w:val="00224B1C"/>
    <w:rsid w:val="00224C70"/>
    <w:rsid w:val="0022576E"/>
    <w:rsid w:val="00226502"/>
    <w:rsid w:val="00226DCE"/>
    <w:rsid w:val="002329D8"/>
    <w:rsid w:val="00232BAF"/>
    <w:rsid w:val="002336BD"/>
    <w:rsid w:val="002368EE"/>
    <w:rsid w:val="00236DD6"/>
    <w:rsid w:val="00237FE4"/>
    <w:rsid w:val="0024260D"/>
    <w:rsid w:val="00242A41"/>
    <w:rsid w:val="00243704"/>
    <w:rsid w:val="00243DC9"/>
    <w:rsid w:val="00244422"/>
    <w:rsid w:val="00245B07"/>
    <w:rsid w:val="00245F77"/>
    <w:rsid w:val="00246332"/>
    <w:rsid w:val="00246A22"/>
    <w:rsid w:val="00250234"/>
    <w:rsid w:val="00250C64"/>
    <w:rsid w:val="002515E4"/>
    <w:rsid w:val="00251617"/>
    <w:rsid w:val="00251D7A"/>
    <w:rsid w:val="00251E64"/>
    <w:rsid w:val="00254703"/>
    <w:rsid w:val="00254A3D"/>
    <w:rsid w:val="00254BAF"/>
    <w:rsid w:val="00255F4D"/>
    <w:rsid w:val="002561C6"/>
    <w:rsid w:val="00256CA1"/>
    <w:rsid w:val="00257315"/>
    <w:rsid w:val="00257913"/>
    <w:rsid w:val="00257A31"/>
    <w:rsid w:val="00261B69"/>
    <w:rsid w:val="00262D31"/>
    <w:rsid w:val="00264E01"/>
    <w:rsid w:val="00264E8C"/>
    <w:rsid w:val="00265462"/>
    <w:rsid w:val="0026599D"/>
    <w:rsid w:val="00265BF8"/>
    <w:rsid w:val="00265FB5"/>
    <w:rsid w:val="00265FD0"/>
    <w:rsid w:val="00265FD5"/>
    <w:rsid w:val="002669BA"/>
    <w:rsid w:val="00270880"/>
    <w:rsid w:val="00270DCB"/>
    <w:rsid w:val="002710C2"/>
    <w:rsid w:val="00273972"/>
    <w:rsid w:val="00273B66"/>
    <w:rsid w:val="00274615"/>
    <w:rsid w:val="00274701"/>
    <w:rsid w:val="00274C4E"/>
    <w:rsid w:val="00275DFF"/>
    <w:rsid w:val="00276AF3"/>
    <w:rsid w:val="00276DDB"/>
    <w:rsid w:val="00277382"/>
    <w:rsid w:val="00280870"/>
    <w:rsid w:val="0028124B"/>
    <w:rsid w:val="00282811"/>
    <w:rsid w:val="0028331C"/>
    <w:rsid w:val="00283B0A"/>
    <w:rsid w:val="002848D3"/>
    <w:rsid w:val="00285E85"/>
    <w:rsid w:val="002903A0"/>
    <w:rsid w:val="00290906"/>
    <w:rsid w:val="002915DB"/>
    <w:rsid w:val="0029565C"/>
    <w:rsid w:val="00295C8D"/>
    <w:rsid w:val="002978C3"/>
    <w:rsid w:val="00297EA1"/>
    <w:rsid w:val="002A0634"/>
    <w:rsid w:val="002A1D0F"/>
    <w:rsid w:val="002A270D"/>
    <w:rsid w:val="002A2BB9"/>
    <w:rsid w:val="002A3839"/>
    <w:rsid w:val="002A3EC4"/>
    <w:rsid w:val="002A4703"/>
    <w:rsid w:val="002A5BBC"/>
    <w:rsid w:val="002A5F96"/>
    <w:rsid w:val="002A6DC1"/>
    <w:rsid w:val="002A74D9"/>
    <w:rsid w:val="002A7540"/>
    <w:rsid w:val="002B1761"/>
    <w:rsid w:val="002B1F8C"/>
    <w:rsid w:val="002B20AC"/>
    <w:rsid w:val="002B25BA"/>
    <w:rsid w:val="002B273B"/>
    <w:rsid w:val="002B2F2D"/>
    <w:rsid w:val="002B344D"/>
    <w:rsid w:val="002B58BD"/>
    <w:rsid w:val="002B5C46"/>
    <w:rsid w:val="002B6D7D"/>
    <w:rsid w:val="002C0403"/>
    <w:rsid w:val="002C4139"/>
    <w:rsid w:val="002C4461"/>
    <w:rsid w:val="002C47C8"/>
    <w:rsid w:val="002C4C0B"/>
    <w:rsid w:val="002C55E6"/>
    <w:rsid w:val="002C6639"/>
    <w:rsid w:val="002C67CC"/>
    <w:rsid w:val="002C6C3A"/>
    <w:rsid w:val="002C7537"/>
    <w:rsid w:val="002D004A"/>
    <w:rsid w:val="002D2899"/>
    <w:rsid w:val="002D30E5"/>
    <w:rsid w:val="002D33EC"/>
    <w:rsid w:val="002D4925"/>
    <w:rsid w:val="002D50C9"/>
    <w:rsid w:val="002D52A2"/>
    <w:rsid w:val="002D56A9"/>
    <w:rsid w:val="002D5EE1"/>
    <w:rsid w:val="002D6098"/>
    <w:rsid w:val="002D746F"/>
    <w:rsid w:val="002E07CE"/>
    <w:rsid w:val="002E2943"/>
    <w:rsid w:val="002E2AC8"/>
    <w:rsid w:val="002E46C8"/>
    <w:rsid w:val="002E56A8"/>
    <w:rsid w:val="002E5FC9"/>
    <w:rsid w:val="002E67EF"/>
    <w:rsid w:val="002F0E9D"/>
    <w:rsid w:val="002F1392"/>
    <w:rsid w:val="002F2322"/>
    <w:rsid w:val="002F3961"/>
    <w:rsid w:val="002F54AF"/>
    <w:rsid w:val="003004AF"/>
    <w:rsid w:val="003010C6"/>
    <w:rsid w:val="00302A5E"/>
    <w:rsid w:val="0030578A"/>
    <w:rsid w:val="0030585E"/>
    <w:rsid w:val="00305F35"/>
    <w:rsid w:val="00306882"/>
    <w:rsid w:val="00312375"/>
    <w:rsid w:val="00313A39"/>
    <w:rsid w:val="00313D8B"/>
    <w:rsid w:val="003141BE"/>
    <w:rsid w:val="003156A3"/>
    <w:rsid w:val="00315C07"/>
    <w:rsid w:val="0031698A"/>
    <w:rsid w:val="00317EE9"/>
    <w:rsid w:val="00320365"/>
    <w:rsid w:val="00320ADE"/>
    <w:rsid w:val="00325978"/>
    <w:rsid w:val="00325BE0"/>
    <w:rsid w:val="00325F98"/>
    <w:rsid w:val="003261B5"/>
    <w:rsid w:val="00326425"/>
    <w:rsid w:val="003274CE"/>
    <w:rsid w:val="00332A97"/>
    <w:rsid w:val="00332ADD"/>
    <w:rsid w:val="00333CCD"/>
    <w:rsid w:val="00334DFC"/>
    <w:rsid w:val="0034021A"/>
    <w:rsid w:val="0034121E"/>
    <w:rsid w:val="00342086"/>
    <w:rsid w:val="00344D82"/>
    <w:rsid w:val="00346E3E"/>
    <w:rsid w:val="003503F2"/>
    <w:rsid w:val="00352324"/>
    <w:rsid w:val="00353945"/>
    <w:rsid w:val="00353CDF"/>
    <w:rsid w:val="00355146"/>
    <w:rsid w:val="0035562A"/>
    <w:rsid w:val="00355EEF"/>
    <w:rsid w:val="00356365"/>
    <w:rsid w:val="00356E4B"/>
    <w:rsid w:val="003570D3"/>
    <w:rsid w:val="0035799C"/>
    <w:rsid w:val="00361AA8"/>
    <w:rsid w:val="00362D37"/>
    <w:rsid w:val="0036400A"/>
    <w:rsid w:val="00364294"/>
    <w:rsid w:val="00364693"/>
    <w:rsid w:val="0036555C"/>
    <w:rsid w:val="00365E0B"/>
    <w:rsid w:val="00365E96"/>
    <w:rsid w:val="00367014"/>
    <w:rsid w:val="0037040A"/>
    <w:rsid w:val="00370655"/>
    <w:rsid w:val="003707AC"/>
    <w:rsid w:val="00370D07"/>
    <w:rsid w:val="00372085"/>
    <w:rsid w:val="003721E8"/>
    <w:rsid w:val="00372340"/>
    <w:rsid w:val="0037239A"/>
    <w:rsid w:val="00372BD7"/>
    <w:rsid w:val="0037366B"/>
    <w:rsid w:val="003743FD"/>
    <w:rsid w:val="00374D73"/>
    <w:rsid w:val="00374E41"/>
    <w:rsid w:val="0037548E"/>
    <w:rsid w:val="003755D0"/>
    <w:rsid w:val="00376C5F"/>
    <w:rsid w:val="00377075"/>
    <w:rsid w:val="003808A7"/>
    <w:rsid w:val="00380A2D"/>
    <w:rsid w:val="00380C84"/>
    <w:rsid w:val="00381547"/>
    <w:rsid w:val="003846C3"/>
    <w:rsid w:val="00384C69"/>
    <w:rsid w:val="00384EF8"/>
    <w:rsid w:val="00385DF6"/>
    <w:rsid w:val="00386FB1"/>
    <w:rsid w:val="00387F02"/>
    <w:rsid w:val="00390CC5"/>
    <w:rsid w:val="003911E7"/>
    <w:rsid w:val="00393F31"/>
    <w:rsid w:val="003943BB"/>
    <w:rsid w:val="003945B7"/>
    <w:rsid w:val="0039535F"/>
    <w:rsid w:val="00396E48"/>
    <w:rsid w:val="00396EA5"/>
    <w:rsid w:val="0039715F"/>
    <w:rsid w:val="003971ED"/>
    <w:rsid w:val="003A28A8"/>
    <w:rsid w:val="003A2B98"/>
    <w:rsid w:val="003A3968"/>
    <w:rsid w:val="003A45C0"/>
    <w:rsid w:val="003A5EAB"/>
    <w:rsid w:val="003A726D"/>
    <w:rsid w:val="003A744A"/>
    <w:rsid w:val="003B0C42"/>
    <w:rsid w:val="003B187E"/>
    <w:rsid w:val="003B270C"/>
    <w:rsid w:val="003B2C59"/>
    <w:rsid w:val="003B3CBC"/>
    <w:rsid w:val="003B4080"/>
    <w:rsid w:val="003B4CDA"/>
    <w:rsid w:val="003C0325"/>
    <w:rsid w:val="003C08B0"/>
    <w:rsid w:val="003C1BE7"/>
    <w:rsid w:val="003C2704"/>
    <w:rsid w:val="003C2B77"/>
    <w:rsid w:val="003C3780"/>
    <w:rsid w:val="003C6075"/>
    <w:rsid w:val="003C65FC"/>
    <w:rsid w:val="003C6D41"/>
    <w:rsid w:val="003C6FE9"/>
    <w:rsid w:val="003C7508"/>
    <w:rsid w:val="003C7815"/>
    <w:rsid w:val="003C79F9"/>
    <w:rsid w:val="003D14C6"/>
    <w:rsid w:val="003D159D"/>
    <w:rsid w:val="003D18B4"/>
    <w:rsid w:val="003D3A48"/>
    <w:rsid w:val="003D4B9A"/>
    <w:rsid w:val="003D4E37"/>
    <w:rsid w:val="003D501F"/>
    <w:rsid w:val="003E0166"/>
    <w:rsid w:val="003E2442"/>
    <w:rsid w:val="003E26D3"/>
    <w:rsid w:val="003E3678"/>
    <w:rsid w:val="003E5D2A"/>
    <w:rsid w:val="003F3ABB"/>
    <w:rsid w:val="003F5BA0"/>
    <w:rsid w:val="003F7732"/>
    <w:rsid w:val="00400002"/>
    <w:rsid w:val="00401A29"/>
    <w:rsid w:val="00401D2C"/>
    <w:rsid w:val="004021A8"/>
    <w:rsid w:val="00402BA6"/>
    <w:rsid w:val="004039D9"/>
    <w:rsid w:val="00405C44"/>
    <w:rsid w:val="004062D8"/>
    <w:rsid w:val="00407732"/>
    <w:rsid w:val="00407F8D"/>
    <w:rsid w:val="00411164"/>
    <w:rsid w:val="004114C3"/>
    <w:rsid w:val="004115CF"/>
    <w:rsid w:val="0041165E"/>
    <w:rsid w:val="00411931"/>
    <w:rsid w:val="00411B1F"/>
    <w:rsid w:val="00412009"/>
    <w:rsid w:val="00412AE1"/>
    <w:rsid w:val="0041316C"/>
    <w:rsid w:val="0041409F"/>
    <w:rsid w:val="004158B7"/>
    <w:rsid w:val="004162B4"/>
    <w:rsid w:val="00416B1A"/>
    <w:rsid w:val="0042089F"/>
    <w:rsid w:val="00420CE0"/>
    <w:rsid w:val="00421405"/>
    <w:rsid w:val="00422806"/>
    <w:rsid w:val="00422A1B"/>
    <w:rsid w:val="004233FB"/>
    <w:rsid w:val="00423ADD"/>
    <w:rsid w:val="00423DF9"/>
    <w:rsid w:val="004274B7"/>
    <w:rsid w:val="004309B8"/>
    <w:rsid w:val="00430C99"/>
    <w:rsid w:val="0043119B"/>
    <w:rsid w:val="00431C72"/>
    <w:rsid w:val="00432C09"/>
    <w:rsid w:val="00433C31"/>
    <w:rsid w:val="00434A45"/>
    <w:rsid w:val="00434D07"/>
    <w:rsid w:val="00435B71"/>
    <w:rsid w:val="00435F43"/>
    <w:rsid w:val="0043672F"/>
    <w:rsid w:val="00436FE2"/>
    <w:rsid w:val="00437390"/>
    <w:rsid w:val="00437466"/>
    <w:rsid w:val="004374E4"/>
    <w:rsid w:val="00440C4B"/>
    <w:rsid w:val="0044145B"/>
    <w:rsid w:val="0044177C"/>
    <w:rsid w:val="00441B5E"/>
    <w:rsid w:val="004424C2"/>
    <w:rsid w:val="00443E14"/>
    <w:rsid w:val="00443F45"/>
    <w:rsid w:val="004447E3"/>
    <w:rsid w:val="00444C76"/>
    <w:rsid w:val="0044594F"/>
    <w:rsid w:val="00446A73"/>
    <w:rsid w:val="00446E5A"/>
    <w:rsid w:val="0044750C"/>
    <w:rsid w:val="0045023E"/>
    <w:rsid w:val="004504A7"/>
    <w:rsid w:val="0045087B"/>
    <w:rsid w:val="004517B2"/>
    <w:rsid w:val="00452150"/>
    <w:rsid w:val="0045307E"/>
    <w:rsid w:val="004542B7"/>
    <w:rsid w:val="00454FA1"/>
    <w:rsid w:val="004558E2"/>
    <w:rsid w:val="00455D5B"/>
    <w:rsid w:val="004561FE"/>
    <w:rsid w:val="00457676"/>
    <w:rsid w:val="00460C3A"/>
    <w:rsid w:val="00460D0C"/>
    <w:rsid w:val="00461808"/>
    <w:rsid w:val="00463E77"/>
    <w:rsid w:val="0046442C"/>
    <w:rsid w:val="004645A2"/>
    <w:rsid w:val="00466D93"/>
    <w:rsid w:val="00467F2D"/>
    <w:rsid w:val="0047059E"/>
    <w:rsid w:val="00470B44"/>
    <w:rsid w:val="004711E6"/>
    <w:rsid w:val="00471928"/>
    <w:rsid w:val="00471CB3"/>
    <w:rsid w:val="004728DB"/>
    <w:rsid w:val="004729FC"/>
    <w:rsid w:val="00473C21"/>
    <w:rsid w:val="004759B2"/>
    <w:rsid w:val="004766B1"/>
    <w:rsid w:val="00476CBE"/>
    <w:rsid w:val="004777A8"/>
    <w:rsid w:val="00477820"/>
    <w:rsid w:val="0048070D"/>
    <w:rsid w:val="00480C19"/>
    <w:rsid w:val="00480CBC"/>
    <w:rsid w:val="00481903"/>
    <w:rsid w:val="00481A1F"/>
    <w:rsid w:val="00482971"/>
    <w:rsid w:val="0048308D"/>
    <w:rsid w:val="004836EC"/>
    <w:rsid w:val="004854BD"/>
    <w:rsid w:val="00486A6C"/>
    <w:rsid w:val="004900BC"/>
    <w:rsid w:val="004907A0"/>
    <w:rsid w:val="0049195A"/>
    <w:rsid w:val="004924D2"/>
    <w:rsid w:val="00492B7B"/>
    <w:rsid w:val="004933BE"/>
    <w:rsid w:val="00494FC8"/>
    <w:rsid w:val="004A0629"/>
    <w:rsid w:val="004A1F9A"/>
    <w:rsid w:val="004A271E"/>
    <w:rsid w:val="004A2F20"/>
    <w:rsid w:val="004A302A"/>
    <w:rsid w:val="004A39CC"/>
    <w:rsid w:val="004A3DE8"/>
    <w:rsid w:val="004A6B44"/>
    <w:rsid w:val="004B0812"/>
    <w:rsid w:val="004B0BF8"/>
    <w:rsid w:val="004B0C53"/>
    <w:rsid w:val="004B174A"/>
    <w:rsid w:val="004B1F16"/>
    <w:rsid w:val="004B25FD"/>
    <w:rsid w:val="004B2A70"/>
    <w:rsid w:val="004B2DAC"/>
    <w:rsid w:val="004B484C"/>
    <w:rsid w:val="004B4BCE"/>
    <w:rsid w:val="004B636C"/>
    <w:rsid w:val="004B6635"/>
    <w:rsid w:val="004B6779"/>
    <w:rsid w:val="004B6F02"/>
    <w:rsid w:val="004B7FEF"/>
    <w:rsid w:val="004C0FD2"/>
    <w:rsid w:val="004C1AC3"/>
    <w:rsid w:val="004C26A1"/>
    <w:rsid w:val="004C2B31"/>
    <w:rsid w:val="004C509D"/>
    <w:rsid w:val="004C5E6D"/>
    <w:rsid w:val="004C6479"/>
    <w:rsid w:val="004C6707"/>
    <w:rsid w:val="004C7DFA"/>
    <w:rsid w:val="004D20E9"/>
    <w:rsid w:val="004D3A2D"/>
    <w:rsid w:val="004D3A85"/>
    <w:rsid w:val="004D414D"/>
    <w:rsid w:val="004D4926"/>
    <w:rsid w:val="004D5E6C"/>
    <w:rsid w:val="004D66A8"/>
    <w:rsid w:val="004D707B"/>
    <w:rsid w:val="004E001F"/>
    <w:rsid w:val="004E0C57"/>
    <w:rsid w:val="004E1274"/>
    <w:rsid w:val="004E1927"/>
    <w:rsid w:val="004E28D4"/>
    <w:rsid w:val="004E295F"/>
    <w:rsid w:val="004E2FB4"/>
    <w:rsid w:val="004E3002"/>
    <w:rsid w:val="004E3AAD"/>
    <w:rsid w:val="004E4ED2"/>
    <w:rsid w:val="004E598F"/>
    <w:rsid w:val="004E6449"/>
    <w:rsid w:val="004E66C7"/>
    <w:rsid w:val="004E755D"/>
    <w:rsid w:val="004E7909"/>
    <w:rsid w:val="004F0D6A"/>
    <w:rsid w:val="004F0E92"/>
    <w:rsid w:val="004F1521"/>
    <w:rsid w:val="004F2265"/>
    <w:rsid w:val="004F3087"/>
    <w:rsid w:val="004F3394"/>
    <w:rsid w:val="004F3572"/>
    <w:rsid w:val="004F7B9D"/>
    <w:rsid w:val="00500F7E"/>
    <w:rsid w:val="00501E2E"/>
    <w:rsid w:val="00503FE2"/>
    <w:rsid w:val="0050423E"/>
    <w:rsid w:val="005053CE"/>
    <w:rsid w:val="005115F7"/>
    <w:rsid w:val="00512575"/>
    <w:rsid w:val="005125A1"/>
    <w:rsid w:val="005125D1"/>
    <w:rsid w:val="00512FD8"/>
    <w:rsid w:val="005153C3"/>
    <w:rsid w:val="00516FAE"/>
    <w:rsid w:val="0051795E"/>
    <w:rsid w:val="00520027"/>
    <w:rsid w:val="005203B0"/>
    <w:rsid w:val="00520DA5"/>
    <w:rsid w:val="005221F1"/>
    <w:rsid w:val="00522A24"/>
    <w:rsid w:val="0052364F"/>
    <w:rsid w:val="0052542D"/>
    <w:rsid w:val="00526D66"/>
    <w:rsid w:val="005274BB"/>
    <w:rsid w:val="005317C3"/>
    <w:rsid w:val="00531EAE"/>
    <w:rsid w:val="005337A6"/>
    <w:rsid w:val="0053517B"/>
    <w:rsid w:val="0053677E"/>
    <w:rsid w:val="00537207"/>
    <w:rsid w:val="0054021A"/>
    <w:rsid w:val="005403BC"/>
    <w:rsid w:val="00540709"/>
    <w:rsid w:val="005407B8"/>
    <w:rsid w:val="00540B75"/>
    <w:rsid w:val="00541F30"/>
    <w:rsid w:val="00543385"/>
    <w:rsid w:val="005436CF"/>
    <w:rsid w:val="00544064"/>
    <w:rsid w:val="00544D34"/>
    <w:rsid w:val="005462D9"/>
    <w:rsid w:val="0054655C"/>
    <w:rsid w:val="00546848"/>
    <w:rsid w:val="00547EA0"/>
    <w:rsid w:val="005500CE"/>
    <w:rsid w:val="0055182C"/>
    <w:rsid w:val="00552613"/>
    <w:rsid w:val="005530A7"/>
    <w:rsid w:val="00553D47"/>
    <w:rsid w:val="00553EE4"/>
    <w:rsid w:val="00554E22"/>
    <w:rsid w:val="00554FA6"/>
    <w:rsid w:val="00555046"/>
    <w:rsid w:val="00556760"/>
    <w:rsid w:val="005568F1"/>
    <w:rsid w:val="00560477"/>
    <w:rsid w:val="00560775"/>
    <w:rsid w:val="005607BF"/>
    <w:rsid w:val="00561131"/>
    <w:rsid w:val="005612C6"/>
    <w:rsid w:val="005614AB"/>
    <w:rsid w:val="00562BBC"/>
    <w:rsid w:val="00563152"/>
    <w:rsid w:val="00564C3E"/>
    <w:rsid w:val="005656F2"/>
    <w:rsid w:val="005668D1"/>
    <w:rsid w:val="005673EA"/>
    <w:rsid w:val="005719EA"/>
    <w:rsid w:val="00571AE4"/>
    <w:rsid w:val="005724D0"/>
    <w:rsid w:val="005737D5"/>
    <w:rsid w:val="00573918"/>
    <w:rsid w:val="00574BF5"/>
    <w:rsid w:val="00575C4A"/>
    <w:rsid w:val="00575F76"/>
    <w:rsid w:val="0057677A"/>
    <w:rsid w:val="0057792C"/>
    <w:rsid w:val="00577AC7"/>
    <w:rsid w:val="00577C58"/>
    <w:rsid w:val="005815DE"/>
    <w:rsid w:val="00581760"/>
    <w:rsid w:val="00582139"/>
    <w:rsid w:val="005839E4"/>
    <w:rsid w:val="005844E6"/>
    <w:rsid w:val="0058694D"/>
    <w:rsid w:val="005873A6"/>
    <w:rsid w:val="0058770C"/>
    <w:rsid w:val="00587BB5"/>
    <w:rsid w:val="005901B7"/>
    <w:rsid w:val="0059084F"/>
    <w:rsid w:val="00590BAB"/>
    <w:rsid w:val="00591830"/>
    <w:rsid w:val="005937CF"/>
    <w:rsid w:val="0059425A"/>
    <w:rsid w:val="005946A2"/>
    <w:rsid w:val="005954D3"/>
    <w:rsid w:val="00595DD9"/>
    <w:rsid w:val="00596C32"/>
    <w:rsid w:val="005A0084"/>
    <w:rsid w:val="005A0425"/>
    <w:rsid w:val="005A07E7"/>
    <w:rsid w:val="005A49A7"/>
    <w:rsid w:val="005A4C91"/>
    <w:rsid w:val="005A553E"/>
    <w:rsid w:val="005A5BB3"/>
    <w:rsid w:val="005A5E88"/>
    <w:rsid w:val="005A5F69"/>
    <w:rsid w:val="005A6F68"/>
    <w:rsid w:val="005A7EC4"/>
    <w:rsid w:val="005B15F3"/>
    <w:rsid w:val="005B377E"/>
    <w:rsid w:val="005B6846"/>
    <w:rsid w:val="005B6FBB"/>
    <w:rsid w:val="005B77DD"/>
    <w:rsid w:val="005B7CB3"/>
    <w:rsid w:val="005C020C"/>
    <w:rsid w:val="005C12EC"/>
    <w:rsid w:val="005C23AE"/>
    <w:rsid w:val="005C26F3"/>
    <w:rsid w:val="005C27BD"/>
    <w:rsid w:val="005C29F9"/>
    <w:rsid w:val="005C3927"/>
    <w:rsid w:val="005C44AD"/>
    <w:rsid w:val="005C4957"/>
    <w:rsid w:val="005C6BBB"/>
    <w:rsid w:val="005D016C"/>
    <w:rsid w:val="005D1014"/>
    <w:rsid w:val="005D11D8"/>
    <w:rsid w:val="005D38ED"/>
    <w:rsid w:val="005D4F7D"/>
    <w:rsid w:val="005D4F81"/>
    <w:rsid w:val="005D56DE"/>
    <w:rsid w:val="005D5BCE"/>
    <w:rsid w:val="005D7015"/>
    <w:rsid w:val="005D7E4E"/>
    <w:rsid w:val="005E0284"/>
    <w:rsid w:val="005E1410"/>
    <w:rsid w:val="005E1D29"/>
    <w:rsid w:val="005E22EE"/>
    <w:rsid w:val="005E30C2"/>
    <w:rsid w:val="005E721D"/>
    <w:rsid w:val="005E750B"/>
    <w:rsid w:val="005E758C"/>
    <w:rsid w:val="005E773F"/>
    <w:rsid w:val="005F1A02"/>
    <w:rsid w:val="005F1B57"/>
    <w:rsid w:val="005F27C0"/>
    <w:rsid w:val="005F359E"/>
    <w:rsid w:val="005F3A39"/>
    <w:rsid w:val="005F3E2B"/>
    <w:rsid w:val="005F4598"/>
    <w:rsid w:val="005F4869"/>
    <w:rsid w:val="005F495B"/>
    <w:rsid w:val="005F4C6D"/>
    <w:rsid w:val="005F5784"/>
    <w:rsid w:val="005F7650"/>
    <w:rsid w:val="00601167"/>
    <w:rsid w:val="006037DB"/>
    <w:rsid w:val="00603D2D"/>
    <w:rsid w:val="006040DF"/>
    <w:rsid w:val="00604915"/>
    <w:rsid w:val="00604B22"/>
    <w:rsid w:val="00605427"/>
    <w:rsid w:val="006055F9"/>
    <w:rsid w:val="00606FD2"/>
    <w:rsid w:val="00610AA7"/>
    <w:rsid w:val="006118B8"/>
    <w:rsid w:val="00611F2A"/>
    <w:rsid w:val="00615FB2"/>
    <w:rsid w:val="006165BD"/>
    <w:rsid w:val="006166DA"/>
    <w:rsid w:val="00616B1D"/>
    <w:rsid w:val="006174EC"/>
    <w:rsid w:val="006176B8"/>
    <w:rsid w:val="00617FFA"/>
    <w:rsid w:val="00620B52"/>
    <w:rsid w:val="00621C50"/>
    <w:rsid w:val="00621C63"/>
    <w:rsid w:val="00622FED"/>
    <w:rsid w:val="006238AD"/>
    <w:rsid w:val="00624AA0"/>
    <w:rsid w:val="00624EE5"/>
    <w:rsid w:val="00627770"/>
    <w:rsid w:val="006312DF"/>
    <w:rsid w:val="00632BF0"/>
    <w:rsid w:val="006334B1"/>
    <w:rsid w:val="00633DE6"/>
    <w:rsid w:val="006341E7"/>
    <w:rsid w:val="006356CC"/>
    <w:rsid w:val="00635E7B"/>
    <w:rsid w:val="0063652F"/>
    <w:rsid w:val="006373DE"/>
    <w:rsid w:val="00637E57"/>
    <w:rsid w:val="006409AF"/>
    <w:rsid w:val="006417B7"/>
    <w:rsid w:val="00641FB9"/>
    <w:rsid w:val="00643F6F"/>
    <w:rsid w:val="006441A8"/>
    <w:rsid w:val="006447E7"/>
    <w:rsid w:val="00645C53"/>
    <w:rsid w:val="00646AAD"/>
    <w:rsid w:val="006473DF"/>
    <w:rsid w:val="006500A8"/>
    <w:rsid w:val="00650744"/>
    <w:rsid w:val="00650813"/>
    <w:rsid w:val="00650EFA"/>
    <w:rsid w:val="00650F4F"/>
    <w:rsid w:val="00652782"/>
    <w:rsid w:val="0065334D"/>
    <w:rsid w:val="00654185"/>
    <w:rsid w:val="00654599"/>
    <w:rsid w:val="00654A03"/>
    <w:rsid w:val="0065528F"/>
    <w:rsid w:val="00656A25"/>
    <w:rsid w:val="00660D77"/>
    <w:rsid w:val="00661643"/>
    <w:rsid w:val="00661F6A"/>
    <w:rsid w:val="006622EF"/>
    <w:rsid w:val="00663674"/>
    <w:rsid w:val="006638C0"/>
    <w:rsid w:val="00663D64"/>
    <w:rsid w:val="0066467C"/>
    <w:rsid w:val="00664AC2"/>
    <w:rsid w:val="00664B4C"/>
    <w:rsid w:val="006652CB"/>
    <w:rsid w:val="006655EA"/>
    <w:rsid w:val="00665BBA"/>
    <w:rsid w:val="00666A1C"/>
    <w:rsid w:val="00666FDB"/>
    <w:rsid w:val="00667407"/>
    <w:rsid w:val="0066744F"/>
    <w:rsid w:val="006678A1"/>
    <w:rsid w:val="006708E1"/>
    <w:rsid w:val="00670EA3"/>
    <w:rsid w:val="00671CFF"/>
    <w:rsid w:val="006721DE"/>
    <w:rsid w:val="00672713"/>
    <w:rsid w:val="00673354"/>
    <w:rsid w:val="00674AB5"/>
    <w:rsid w:val="006751FD"/>
    <w:rsid w:val="006756DB"/>
    <w:rsid w:val="006757B0"/>
    <w:rsid w:val="0067678F"/>
    <w:rsid w:val="00676C14"/>
    <w:rsid w:val="00676F99"/>
    <w:rsid w:val="0067704C"/>
    <w:rsid w:val="006802FA"/>
    <w:rsid w:val="00680451"/>
    <w:rsid w:val="0068064D"/>
    <w:rsid w:val="00681301"/>
    <w:rsid w:val="00681A34"/>
    <w:rsid w:val="006823B5"/>
    <w:rsid w:val="0068281C"/>
    <w:rsid w:val="00682F32"/>
    <w:rsid w:val="00685497"/>
    <w:rsid w:val="0068560C"/>
    <w:rsid w:val="00686153"/>
    <w:rsid w:val="006863C6"/>
    <w:rsid w:val="00687284"/>
    <w:rsid w:val="00690531"/>
    <w:rsid w:val="00691EE8"/>
    <w:rsid w:val="0069239B"/>
    <w:rsid w:val="00692495"/>
    <w:rsid w:val="006937AF"/>
    <w:rsid w:val="006937FD"/>
    <w:rsid w:val="00694C96"/>
    <w:rsid w:val="00694EF7"/>
    <w:rsid w:val="00695FEB"/>
    <w:rsid w:val="00696340"/>
    <w:rsid w:val="006963E1"/>
    <w:rsid w:val="006966A1"/>
    <w:rsid w:val="00696C4E"/>
    <w:rsid w:val="0069752B"/>
    <w:rsid w:val="0069793D"/>
    <w:rsid w:val="006A0823"/>
    <w:rsid w:val="006A151C"/>
    <w:rsid w:val="006A1531"/>
    <w:rsid w:val="006A1C3B"/>
    <w:rsid w:val="006A217C"/>
    <w:rsid w:val="006A2963"/>
    <w:rsid w:val="006A2CAD"/>
    <w:rsid w:val="006A2D5B"/>
    <w:rsid w:val="006A2FA6"/>
    <w:rsid w:val="006A34C6"/>
    <w:rsid w:val="006A385D"/>
    <w:rsid w:val="006A4A8D"/>
    <w:rsid w:val="006A691E"/>
    <w:rsid w:val="006A69A9"/>
    <w:rsid w:val="006A6DC0"/>
    <w:rsid w:val="006A764B"/>
    <w:rsid w:val="006A7D55"/>
    <w:rsid w:val="006B03AF"/>
    <w:rsid w:val="006B1AC9"/>
    <w:rsid w:val="006B2C9D"/>
    <w:rsid w:val="006B31A8"/>
    <w:rsid w:val="006B3CDE"/>
    <w:rsid w:val="006B6B3F"/>
    <w:rsid w:val="006C0A77"/>
    <w:rsid w:val="006C16AD"/>
    <w:rsid w:val="006C29EB"/>
    <w:rsid w:val="006C37FA"/>
    <w:rsid w:val="006C404A"/>
    <w:rsid w:val="006C56DD"/>
    <w:rsid w:val="006C59B9"/>
    <w:rsid w:val="006C6453"/>
    <w:rsid w:val="006C726E"/>
    <w:rsid w:val="006C7513"/>
    <w:rsid w:val="006C75D8"/>
    <w:rsid w:val="006C7614"/>
    <w:rsid w:val="006C761D"/>
    <w:rsid w:val="006C7670"/>
    <w:rsid w:val="006C7F03"/>
    <w:rsid w:val="006D0BEB"/>
    <w:rsid w:val="006D10BD"/>
    <w:rsid w:val="006D1464"/>
    <w:rsid w:val="006D2EE5"/>
    <w:rsid w:val="006D428D"/>
    <w:rsid w:val="006D5B55"/>
    <w:rsid w:val="006D6902"/>
    <w:rsid w:val="006D70B9"/>
    <w:rsid w:val="006D72CB"/>
    <w:rsid w:val="006E2869"/>
    <w:rsid w:val="006E2C4C"/>
    <w:rsid w:val="006E3692"/>
    <w:rsid w:val="006E4946"/>
    <w:rsid w:val="006E4D3F"/>
    <w:rsid w:val="006E4E2A"/>
    <w:rsid w:val="006E6115"/>
    <w:rsid w:val="006E6D9E"/>
    <w:rsid w:val="006E6E50"/>
    <w:rsid w:val="006E747D"/>
    <w:rsid w:val="006E75E9"/>
    <w:rsid w:val="006F0890"/>
    <w:rsid w:val="006F0B6E"/>
    <w:rsid w:val="006F0FA2"/>
    <w:rsid w:val="006F2BF6"/>
    <w:rsid w:val="006F3651"/>
    <w:rsid w:val="006F38F8"/>
    <w:rsid w:val="006F3CA4"/>
    <w:rsid w:val="006F4DDD"/>
    <w:rsid w:val="006F4E75"/>
    <w:rsid w:val="006F5D8D"/>
    <w:rsid w:val="006F640B"/>
    <w:rsid w:val="006F6515"/>
    <w:rsid w:val="006F681D"/>
    <w:rsid w:val="006F6E36"/>
    <w:rsid w:val="006F7F03"/>
    <w:rsid w:val="007009B7"/>
    <w:rsid w:val="00701D00"/>
    <w:rsid w:val="007039DD"/>
    <w:rsid w:val="00705452"/>
    <w:rsid w:val="00706D70"/>
    <w:rsid w:val="0071090A"/>
    <w:rsid w:val="00710D9C"/>
    <w:rsid w:val="0071252A"/>
    <w:rsid w:val="00712AFA"/>
    <w:rsid w:val="00713BD1"/>
    <w:rsid w:val="00713E5A"/>
    <w:rsid w:val="00714E61"/>
    <w:rsid w:val="007154EB"/>
    <w:rsid w:val="00715662"/>
    <w:rsid w:val="0071577A"/>
    <w:rsid w:val="00716E0A"/>
    <w:rsid w:val="00717855"/>
    <w:rsid w:val="00720FAC"/>
    <w:rsid w:val="007210E8"/>
    <w:rsid w:val="00722BD2"/>
    <w:rsid w:val="00723A91"/>
    <w:rsid w:val="00726716"/>
    <w:rsid w:val="00730B5D"/>
    <w:rsid w:val="00730DEB"/>
    <w:rsid w:val="00731156"/>
    <w:rsid w:val="00732F6E"/>
    <w:rsid w:val="00733224"/>
    <w:rsid w:val="00733B0B"/>
    <w:rsid w:val="00733D1E"/>
    <w:rsid w:val="00733D6B"/>
    <w:rsid w:val="007342DC"/>
    <w:rsid w:val="0073738B"/>
    <w:rsid w:val="007414FD"/>
    <w:rsid w:val="00742250"/>
    <w:rsid w:val="00743EDD"/>
    <w:rsid w:val="00744035"/>
    <w:rsid w:val="0074413F"/>
    <w:rsid w:val="00744433"/>
    <w:rsid w:val="007447AD"/>
    <w:rsid w:val="007449CA"/>
    <w:rsid w:val="00744B63"/>
    <w:rsid w:val="00746FE8"/>
    <w:rsid w:val="0075284A"/>
    <w:rsid w:val="00752AB2"/>
    <w:rsid w:val="00753A27"/>
    <w:rsid w:val="00754267"/>
    <w:rsid w:val="00755FD2"/>
    <w:rsid w:val="007563A3"/>
    <w:rsid w:val="007566BF"/>
    <w:rsid w:val="00756E5B"/>
    <w:rsid w:val="00757277"/>
    <w:rsid w:val="00757740"/>
    <w:rsid w:val="00761CAA"/>
    <w:rsid w:val="00761FBE"/>
    <w:rsid w:val="00762E84"/>
    <w:rsid w:val="007635AF"/>
    <w:rsid w:val="007644D6"/>
    <w:rsid w:val="00765AB2"/>
    <w:rsid w:val="00766134"/>
    <w:rsid w:val="007666E0"/>
    <w:rsid w:val="00766D8C"/>
    <w:rsid w:val="00767265"/>
    <w:rsid w:val="0076733A"/>
    <w:rsid w:val="00772100"/>
    <w:rsid w:val="007723D9"/>
    <w:rsid w:val="00772652"/>
    <w:rsid w:val="00772DE1"/>
    <w:rsid w:val="00775316"/>
    <w:rsid w:val="00775FC0"/>
    <w:rsid w:val="00776C24"/>
    <w:rsid w:val="007770FE"/>
    <w:rsid w:val="0077715A"/>
    <w:rsid w:val="0077747C"/>
    <w:rsid w:val="007801F0"/>
    <w:rsid w:val="00780445"/>
    <w:rsid w:val="00780E47"/>
    <w:rsid w:val="00783CD1"/>
    <w:rsid w:val="00784F20"/>
    <w:rsid w:val="0078507E"/>
    <w:rsid w:val="007859AD"/>
    <w:rsid w:val="007865EF"/>
    <w:rsid w:val="00791628"/>
    <w:rsid w:val="007919DD"/>
    <w:rsid w:val="00795446"/>
    <w:rsid w:val="00795C9F"/>
    <w:rsid w:val="007A00EF"/>
    <w:rsid w:val="007A0378"/>
    <w:rsid w:val="007A0ADA"/>
    <w:rsid w:val="007A0DDC"/>
    <w:rsid w:val="007A0E2C"/>
    <w:rsid w:val="007A21A6"/>
    <w:rsid w:val="007A26F3"/>
    <w:rsid w:val="007A3A76"/>
    <w:rsid w:val="007A46A2"/>
    <w:rsid w:val="007A47C5"/>
    <w:rsid w:val="007A4A27"/>
    <w:rsid w:val="007A6875"/>
    <w:rsid w:val="007A6F91"/>
    <w:rsid w:val="007A73D1"/>
    <w:rsid w:val="007A77FD"/>
    <w:rsid w:val="007A7B48"/>
    <w:rsid w:val="007B000E"/>
    <w:rsid w:val="007B1501"/>
    <w:rsid w:val="007B1CBB"/>
    <w:rsid w:val="007B2067"/>
    <w:rsid w:val="007B293F"/>
    <w:rsid w:val="007B3BC7"/>
    <w:rsid w:val="007B4241"/>
    <w:rsid w:val="007B4D10"/>
    <w:rsid w:val="007B6846"/>
    <w:rsid w:val="007B70C2"/>
    <w:rsid w:val="007B79F5"/>
    <w:rsid w:val="007C049A"/>
    <w:rsid w:val="007C06F9"/>
    <w:rsid w:val="007C257B"/>
    <w:rsid w:val="007C2A8C"/>
    <w:rsid w:val="007C2EED"/>
    <w:rsid w:val="007C3FEA"/>
    <w:rsid w:val="007C462F"/>
    <w:rsid w:val="007C51A1"/>
    <w:rsid w:val="007C5F97"/>
    <w:rsid w:val="007C7F2B"/>
    <w:rsid w:val="007D012C"/>
    <w:rsid w:val="007D1119"/>
    <w:rsid w:val="007D2A70"/>
    <w:rsid w:val="007D3173"/>
    <w:rsid w:val="007D3EDE"/>
    <w:rsid w:val="007D510F"/>
    <w:rsid w:val="007D62C2"/>
    <w:rsid w:val="007D6707"/>
    <w:rsid w:val="007D68CE"/>
    <w:rsid w:val="007D7446"/>
    <w:rsid w:val="007D75C7"/>
    <w:rsid w:val="007D7713"/>
    <w:rsid w:val="007E0A56"/>
    <w:rsid w:val="007E0FE7"/>
    <w:rsid w:val="007E220A"/>
    <w:rsid w:val="007E2B0E"/>
    <w:rsid w:val="007E3C44"/>
    <w:rsid w:val="007E3C7C"/>
    <w:rsid w:val="007E5082"/>
    <w:rsid w:val="007E5BC3"/>
    <w:rsid w:val="007E73E6"/>
    <w:rsid w:val="007E7A28"/>
    <w:rsid w:val="007E7C82"/>
    <w:rsid w:val="007E7D2B"/>
    <w:rsid w:val="007F01A1"/>
    <w:rsid w:val="007F055E"/>
    <w:rsid w:val="007F0A62"/>
    <w:rsid w:val="007F17EA"/>
    <w:rsid w:val="007F1FA0"/>
    <w:rsid w:val="007F22EB"/>
    <w:rsid w:val="007F24B0"/>
    <w:rsid w:val="007F2A00"/>
    <w:rsid w:val="007F2B5D"/>
    <w:rsid w:val="007F2E22"/>
    <w:rsid w:val="007F3731"/>
    <w:rsid w:val="007F4D32"/>
    <w:rsid w:val="007F5327"/>
    <w:rsid w:val="007F5F1E"/>
    <w:rsid w:val="008012CE"/>
    <w:rsid w:val="008015AC"/>
    <w:rsid w:val="00803219"/>
    <w:rsid w:val="00803749"/>
    <w:rsid w:val="00803B05"/>
    <w:rsid w:val="00805C7F"/>
    <w:rsid w:val="00806742"/>
    <w:rsid w:val="00811158"/>
    <w:rsid w:val="00811219"/>
    <w:rsid w:val="0081178C"/>
    <w:rsid w:val="00811EB3"/>
    <w:rsid w:val="00812A57"/>
    <w:rsid w:val="00812E0E"/>
    <w:rsid w:val="008150BD"/>
    <w:rsid w:val="00815948"/>
    <w:rsid w:val="00816277"/>
    <w:rsid w:val="00816454"/>
    <w:rsid w:val="0082008B"/>
    <w:rsid w:val="0082039D"/>
    <w:rsid w:val="00820703"/>
    <w:rsid w:val="00821122"/>
    <w:rsid w:val="008212F1"/>
    <w:rsid w:val="0082455F"/>
    <w:rsid w:val="00825842"/>
    <w:rsid w:val="008258BF"/>
    <w:rsid w:val="0082647E"/>
    <w:rsid w:val="0083008A"/>
    <w:rsid w:val="0083074B"/>
    <w:rsid w:val="008309BF"/>
    <w:rsid w:val="008314F0"/>
    <w:rsid w:val="00831A3A"/>
    <w:rsid w:val="00832353"/>
    <w:rsid w:val="00832C86"/>
    <w:rsid w:val="0083343B"/>
    <w:rsid w:val="0083354B"/>
    <w:rsid w:val="00833C05"/>
    <w:rsid w:val="00833CCE"/>
    <w:rsid w:val="00834B8F"/>
    <w:rsid w:val="00835B86"/>
    <w:rsid w:val="00837ED5"/>
    <w:rsid w:val="00840124"/>
    <w:rsid w:val="00840A70"/>
    <w:rsid w:val="0084180D"/>
    <w:rsid w:val="00841E87"/>
    <w:rsid w:val="00843448"/>
    <w:rsid w:val="00843D71"/>
    <w:rsid w:val="00844D5A"/>
    <w:rsid w:val="00846962"/>
    <w:rsid w:val="008478BB"/>
    <w:rsid w:val="008512FC"/>
    <w:rsid w:val="00854490"/>
    <w:rsid w:val="0085466B"/>
    <w:rsid w:val="00854889"/>
    <w:rsid w:val="008602C3"/>
    <w:rsid w:val="00860396"/>
    <w:rsid w:val="008603AD"/>
    <w:rsid w:val="008607EF"/>
    <w:rsid w:val="00861E77"/>
    <w:rsid w:val="00862103"/>
    <w:rsid w:val="00862F3A"/>
    <w:rsid w:val="00863CA4"/>
    <w:rsid w:val="00865251"/>
    <w:rsid w:val="0086579B"/>
    <w:rsid w:val="008658DD"/>
    <w:rsid w:val="008668F0"/>
    <w:rsid w:val="00866AA1"/>
    <w:rsid w:val="00870794"/>
    <w:rsid w:val="00870FFA"/>
    <w:rsid w:val="00871848"/>
    <w:rsid w:val="008719BF"/>
    <w:rsid w:val="00871A92"/>
    <w:rsid w:val="008721B8"/>
    <w:rsid w:val="0087264B"/>
    <w:rsid w:val="00872D9B"/>
    <w:rsid w:val="008733E7"/>
    <w:rsid w:val="00873750"/>
    <w:rsid w:val="00873EBA"/>
    <w:rsid w:val="00875AFB"/>
    <w:rsid w:val="00880BB6"/>
    <w:rsid w:val="008814C3"/>
    <w:rsid w:val="008815A7"/>
    <w:rsid w:val="00886130"/>
    <w:rsid w:val="008862BA"/>
    <w:rsid w:val="008868B7"/>
    <w:rsid w:val="0089043B"/>
    <w:rsid w:val="00891C94"/>
    <w:rsid w:val="008934BC"/>
    <w:rsid w:val="00893E31"/>
    <w:rsid w:val="00894C49"/>
    <w:rsid w:val="0089678A"/>
    <w:rsid w:val="00896FC6"/>
    <w:rsid w:val="00897261"/>
    <w:rsid w:val="0089767F"/>
    <w:rsid w:val="008978A2"/>
    <w:rsid w:val="008A02EA"/>
    <w:rsid w:val="008A12E3"/>
    <w:rsid w:val="008A2FA5"/>
    <w:rsid w:val="008A3226"/>
    <w:rsid w:val="008A33AB"/>
    <w:rsid w:val="008A3E7B"/>
    <w:rsid w:val="008A3F0E"/>
    <w:rsid w:val="008A5BB3"/>
    <w:rsid w:val="008A726B"/>
    <w:rsid w:val="008A74B0"/>
    <w:rsid w:val="008B0E3F"/>
    <w:rsid w:val="008B16CB"/>
    <w:rsid w:val="008B17A3"/>
    <w:rsid w:val="008B1D75"/>
    <w:rsid w:val="008B2B78"/>
    <w:rsid w:val="008B2D03"/>
    <w:rsid w:val="008B4F22"/>
    <w:rsid w:val="008B605C"/>
    <w:rsid w:val="008B7817"/>
    <w:rsid w:val="008B7DFC"/>
    <w:rsid w:val="008C05F8"/>
    <w:rsid w:val="008C079B"/>
    <w:rsid w:val="008C09A7"/>
    <w:rsid w:val="008C0DCA"/>
    <w:rsid w:val="008C111F"/>
    <w:rsid w:val="008C1222"/>
    <w:rsid w:val="008C1AB8"/>
    <w:rsid w:val="008C1C4E"/>
    <w:rsid w:val="008C2E28"/>
    <w:rsid w:val="008C43D4"/>
    <w:rsid w:val="008C54F5"/>
    <w:rsid w:val="008C6A3F"/>
    <w:rsid w:val="008C7000"/>
    <w:rsid w:val="008C7D98"/>
    <w:rsid w:val="008D070B"/>
    <w:rsid w:val="008D196F"/>
    <w:rsid w:val="008D2786"/>
    <w:rsid w:val="008D2A0A"/>
    <w:rsid w:val="008D2DC4"/>
    <w:rsid w:val="008D35CA"/>
    <w:rsid w:val="008D430D"/>
    <w:rsid w:val="008D47C7"/>
    <w:rsid w:val="008D73A2"/>
    <w:rsid w:val="008D73EA"/>
    <w:rsid w:val="008E1713"/>
    <w:rsid w:val="008E2C67"/>
    <w:rsid w:val="008E3779"/>
    <w:rsid w:val="008E3970"/>
    <w:rsid w:val="008E45AD"/>
    <w:rsid w:val="008E5600"/>
    <w:rsid w:val="008E78B3"/>
    <w:rsid w:val="008F0409"/>
    <w:rsid w:val="008F0421"/>
    <w:rsid w:val="008F0593"/>
    <w:rsid w:val="008F238A"/>
    <w:rsid w:val="008F3F80"/>
    <w:rsid w:val="008F49DA"/>
    <w:rsid w:val="008F5D63"/>
    <w:rsid w:val="008F75C1"/>
    <w:rsid w:val="009023F1"/>
    <w:rsid w:val="009026F7"/>
    <w:rsid w:val="009032A0"/>
    <w:rsid w:val="00903AAE"/>
    <w:rsid w:val="00904F58"/>
    <w:rsid w:val="0090588C"/>
    <w:rsid w:val="0090645E"/>
    <w:rsid w:val="009069B0"/>
    <w:rsid w:val="00907CF8"/>
    <w:rsid w:val="009108D0"/>
    <w:rsid w:val="00910ABE"/>
    <w:rsid w:val="00912B7C"/>
    <w:rsid w:val="00913CBC"/>
    <w:rsid w:val="00913D70"/>
    <w:rsid w:val="00913F41"/>
    <w:rsid w:val="009144CE"/>
    <w:rsid w:val="0091623A"/>
    <w:rsid w:val="0091719F"/>
    <w:rsid w:val="009200B7"/>
    <w:rsid w:val="00920DF7"/>
    <w:rsid w:val="0092139E"/>
    <w:rsid w:val="00921422"/>
    <w:rsid w:val="00921E2E"/>
    <w:rsid w:val="00922C2C"/>
    <w:rsid w:val="00923050"/>
    <w:rsid w:val="0092309C"/>
    <w:rsid w:val="0092318B"/>
    <w:rsid w:val="0092402C"/>
    <w:rsid w:val="00931C31"/>
    <w:rsid w:val="00934CD2"/>
    <w:rsid w:val="00935200"/>
    <w:rsid w:val="009357DA"/>
    <w:rsid w:val="00935B4D"/>
    <w:rsid w:val="00935BB6"/>
    <w:rsid w:val="00935DBA"/>
    <w:rsid w:val="009372AB"/>
    <w:rsid w:val="00937399"/>
    <w:rsid w:val="009401D7"/>
    <w:rsid w:val="009404E9"/>
    <w:rsid w:val="00941230"/>
    <w:rsid w:val="00942989"/>
    <w:rsid w:val="009432A5"/>
    <w:rsid w:val="0094341D"/>
    <w:rsid w:val="00943677"/>
    <w:rsid w:val="00944970"/>
    <w:rsid w:val="009465C1"/>
    <w:rsid w:val="00946A85"/>
    <w:rsid w:val="009478D2"/>
    <w:rsid w:val="00951A0D"/>
    <w:rsid w:val="00951D4D"/>
    <w:rsid w:val="0095331F"/>
    <w:rsid w:val="00953457"/>
    <w:rsid w:val="00953D2D"/>
    <w:rsid w:val="0095418D"/>
    <w:rsid w:val="00954427"/>
    <w:rsid w:val="00954945"/>
    <w:rsid w:val="009549C0"/>
    <w:rsid w:val="00954F8C"/>
    <w:rsid w:val="00955D3D"/>
    <w:rsid w:val="00956727"/>
    <w:rsid w:val="009578E2"/>
    <w:rsid w:val="00961D1E"/>
    <w:rsid w:val="00962C00"/>
    <w:rsid w:val="0096312E"/>
    <w:rsid w:val="00963732"/>
    <w:rsid w:val="009663CB"/>
    <w:rsid w:val="00967937"/>
    <w:rsid w:val="009711E3"/>
    <w:rsid w:val="0097238C"/>
    <w:rsid w:val="00972AAF"/>
    <w:rsid w:val="00974638"/>
    <w:rsid w:val="00974BC6"/>
    <w:rsid w:val="009753EC"/>
    <w:rsid w:val="009755F0"/>
    <w:rsid w:val="00975D82"/>
    <w:rsid w:val="009778FD"/>
    <w:rsid w:val="009823DC"/>
    <w:rsid w:val="00984D94"/>
    <w:rsid w:val="00985201"/>
    <w:rsid w:val="009854F5"/>
    <w:rsid w:val="00985F46"/>
    <w:rsid w:val="00986DD0"/>
    <w:rsid w:val="00987877"/>
    <w:rsid w:val="00987C1A"/>
    <w:rsid w:val="00990AD8"/>
    <w:rsid w:val="009915D3"/>
    <w:rsid w:val="00991A14"/>
    <w:rsid w:val="00991D21"/>
    <w:rsid w:val="009922E0"/>
    <w:rsid w:val="00993032"/>
    <w:rsid w:val="0099327B"/>
    <w:rsid w:val="00993589"/>
    <w:rsid w:val="009936C1"/>
    <w:rsid w:val="00994AB1"/>
    <w:rsid w:val="00994D31"/>
    <w:rsid w:val="0099510E"/>
    <w:rsid w:val="00995C60"/>
    <w:rsid w:val="00995E8A"/>
    <w:rsid w:val="0099605C"/>
    <w:rsid w:val="00996734"/>
    <w:rsid w:val="009A085A"/>
    <w:rsid w:val="009A1F58"/>
    <w:rsid w:val="009A22ED"/>
    <w:rsid w:val="009A2A67"/>
    <w:rsid w:val="009A317B"/>
    <w:rsid w:val="009A3D80"/>
    <w:rsid w:val="009A4F81"/>
    <w:rsid w:val="009A4FE3"/>
    <w:rsid w:val="009A5668"/>
    <w:rsid w:val="009A56F4"/>
    <w:rsid w:val="009A6B3B"/>
    <w:rsid w:val="009A6F86"/>
    <w:rsid w:val="009A73D6"/>
    <w:rsid w:val="009A749A"/>
    <w:rsid w:val="009A7A98"/>
    <w:rsid w:val="009B067B"/>
    <w:rsid w:val="009B156D"/>
    <w:rsid w:val="009B18A3"/>
    <w:rsid w:val="009B1E78"/>
    <w:rsid w:val="009B2307"/>
    <w:rsid w:val="009B2CB5"/>
    <w:rsid w:val="009B3A38"/>
    <w:rsid w:val="009B3DEA"/>
    <w:rsid w:val="009B3ECF"/>
    <w:rsid w:val="009B48D1"/>
    <w:rsid w:val="009B4C51"/>
    <w:rsid w:val="009B4E31"/>
    <w:rsid w:val="009B5305"/>
    <w:rsid w:val="009B59A4"/>
    <w:rsid w:val="009B64F9"/>
    <w:rsid w:val="009C0AA1"/>
    <w:rsid w:val="009C1FA1"/>
    <w:rsid w:val="009C39A7"/>
    <w:rsid w:val="009C493F"/>
    <w:rsid w:val="009C4C8C"/>
    <w:rsid w:val="009C604F"/>
    <w:rsid w:val="009D0258"/>
    <w:rsid w:val="009D11A1"/>
    <w:rsid w:val="009D21BF"/>
    <w:rsid w:val="009D2978"/>
    <w:rsid w:val="009D59EA"/>
    <w:rsid w:val="009D5F8C"/>
    <w:rsid w:val="009D7A8D"/>
    <w:rsid w:val="009E000B"/>
    <w:rsid w:val="009E0644"/>
    <w:rsid w:val="009E0729"/>
    <w:rsid w:val="009E1915"/>
    <w:rsid w:val="009E2582"/>
    <w:rsid w:val="009E3F0E"/>
    <w:rsid w:val="009E4E18"/>
    <w:rsid w:val="009E593D"/>
    <w:rsid w:val="009E59B6"/>
    <w:rsid w:val="009E64C0"/>
    <w:rsid w:val="009E6509"/>
    <w:rsid w:val="009E6880"/>
    <w:rsid w:val="009E7114"/>
    <w:rsid w:val="009E7862"/>
    <w:rsid w:val="009E7DBC"/>
    <w:rsid w:val="009F15A6"/>
    <w:rsid w:val="009F1E90"/>
    <w:rsid w:val="009F3523"/>
    <w:rsid w:val="009F37C8"/>
    <w:rsid w:val="009F4450"/>
    <w:rsid w:val="009F4EC8"/>
    <w:rsid w:val="009F545C"/>
    <w:rsid w:val="009F57D4"/>
    <w:rsid w:val="009F6881"/>
    <w:rsid w:val="009F7BA9"/>
    <w:rsid w:val="00A0006C"/>
    <w:rsid w:val="00A0053E"/>
    <w:rsid w:val="00A00F85"/>
    <w:rsid w:val="00A01584"/>
    <w:rsid w:val="00A016CD"/>
    <w:rsid w:val="00A026CE"/>
    <w:rsid w:val="00A0271E"/>
    <w:rsid w:val="00A03D4E"/>
    <w:rsid w:val="00A0434D"/>
    <w:rsid w:val="00A05419"/>
    <w:rsid w:val="00A06244"/>
    <w:rsid w:val="00A07FE1"/>
    <w:rsid w:val="00A1013E"/>
    <w:rsid w:val="00A111D0"/>
    <w:rsid w:val="00A11FEB"/>
    <w:rsid w:val="00A120B5"/>
    <w:rsid w:val="00A1348C"/>
    <w:rsid w:val="00A1356A"/>
    <w:rsid w:val="00A137E0"/>
    <w:rsid w:val="00A1605F"/>
    <w:rsid w:val="00A16782"/>
    <w:rsid w:val="00A17710"/>
    <w:rsid w:val="00A17713"/>
    <w:rsid w:val="00A17834"/>
    <w:rsid w:val="00A17E01"/>
    <w:rsid w:val="00A21360"/>
    <w:rsid w:val="00A22221"/>
    <w:rsid w:val="00A2294B"/>
    <w:rsid w:val="00A22EA8"/>
    <w:rsid w:val="00A2365D"/>
    <w:rsid w:val="00A23E1D"/>
    <w:rsid w:val="00A265FE"/>
    <w:rsid w:val="00A27869"/>
    <w:rsid w:val="00A30AB2"/>
    <w:rsid w:val="00A31072"/>
    <w:rsid w:val="00A31374"/>
    <w:rsid w:val="00A3184A"/>
    <w:rsid w:val="00A31C4D"/>
    <w:rsid w:val="00A32246"/>
    <w:rsid w:val="00A33051"/>
    <w:rsid w:val="00A33C26"/>
    <w:rsid w:val="00A34CEB"/>
    <w:rsid w:val="00A353D2"/>
    <w:rsid w:val="00A355FE"/>
    <w:rsid w:val="00A35B7C"/>
    <w:rsid w:val="00A36413"/>
    <w:rsid w:val="00A366C0"/>
    <w:rsid w:val="00A36D4C"/>
    <w:rsid w:val="00A40C40"/>
    <w:rsid w:val="00A415EF"/>
    <w:rsid w:val="00A41A0B"/>
    <w:rsid w:val="00A42A09"/>
    <w:rsid w:val="00A437D1"/>
    <w:rsid w:val="00A43A62"/>
    <w:rsid w:val="00A4532E"/>
    <w:rsid w:val="00A45E0C"/>
    <w:rsid w:val="00A50979"/>
    <w:rsid w:val="00A50FF0"/>
    <w:rsid w:val="00A52417"/>
    <w:rsid w:val="00A52703"/>
    <w:rsid w:val="00A52E08"/>
    <w:rsid w:val="00A532ED"/>
    <w:rsid w:val="00A53466"/>
    <w:rsid w:val="00A535DB"/>
    <w:rsid w:val="00A548B4"/>
    <w:rsid w:val="00A54C46"/>
    <w:rsid w:val="00A554F0"/>
    <w:rsid w:val="00A5588E"/>
    <w:rsid w:val="00A5676E"/>
    <w:rsid w:val="00A56CEE"/>
    <w:rsid w:val="00A56DF5"/>
    <w:rsid w:val="00A57321"/>
    <w:rsid w:val="00A57364"/>
    <w:rsid w:val="00A60D3E"/>
    <w:rsid w:val="00A6128D"/>
    <w:rsid w:val="00A61DAF"/>
    <w:rsid w:val="00A61DC5"/>
    <w:rsid w:val="00A62DAA"/>
    <w:rsid w:val="00A635A2"/>
    <w:rsid w:val="00A64542"/>
    <w:rsid w:val="00A651E6"/>
    <w:rsid w:val="00A670D0"/>
    <w:rsid w:val="00A678CD"/>
    <w:rsid w:val="00A679B1"/>
    <w:rsid w:val="00A67E89"/>
    <w:rsid w:val="00A67FC7"/>
    <w:rsid w:val="00A7026E"/>
    <w:rsid w:val="00A71098"/>
    <w:rsid w:val="00A719F3"/>
    <w:rsid w:val="00A72C89"/>
    <w:rsid w:val="00A72D1A"/>
    <w:rsid w:val="00A72D32"/>
    <w:rsid w:val="00A740ED"/>
    <w:rsid w:val="00A74ED3"/>
    <w:rsid w:val="00A75AFF"/>
    <w:rsid w:val="00A76751"/>
    <w:rsid w:val="00A8057F"/>
    <w:rsid w:val="00A80AC9"/>
    <w:rsid w:val="00A81E82"/>
    <w:rsid w:val="00A81F23"/>
    <w:rsid w:val="00A82031"/>
    <w:rsid w:val="00A833B1"/>
    <w:rsid w:val="00A87630"/>
    <w:rsid w:val="00A902E8"/>
    <w:rsid w:val="00A907BE"/>
    <w:rsid w:val="00A91385"/>
    <w:rsid w:val="00A92241"/>
    <w:rsid w:val="00A92895"/>
    <w:rsid w:val="00A92EC9"/>
    <w:rsid w:val="00A93648"/>
    <w:rsid w:val="00A93D40"/>
    <w:rsid w:val="00A93FCE"/>
    <w:rsid w:val="00A9731E"/>
    <w:rsid w:val="00A97CD3"/>
    <w:rsid w:val="00AA0587"/>
    <w:rsid w:val="00AA1886"/>
    <w:rsid w:val="00AA1DC7"/>
    <w:rsid w:val="00AA1F4A"/>
    <w:rsid w:val="00AA2A41"/>
    <w:rsid w:val="00AA45B2"/>
    <w:rsid w:val="00AA7DDB"/>
    <w:rsid w:val="00AB0359"/>
    <w:rsid w:val="00AB0C5F"/>
    <w:rsid w:val="00AB2CC0"/>
    <w:rsid w:val="00AB4A62"/>
    <w:rsid w:val="00AB53AF"/>
    <w:rsid w:val="00AB5529"/>
    <w:rsid w:val="00AB6828"/>
    <w:rsid w:val="00AC02E9"/>
    <w:rsid w:val="00AC063A"/>
    <w:rsid w:val="00AC0BCC"/>
    <w:rsid w:val="00AC0D7D"/>
    <w:rsid w:val="00AC0DE7"/>
    <w:rsid w:val="00AC180F"/>
    <w:rsid w:val="00AC2411"/>
    <w:rsid w:val="00AC2574"/>
    <w:rsid w:val="00AC3727"/>
    <w:rsid w:val="00AC44C1"/>
    <w:rsid w:val="00AC5410"/>
    <w:rsid w:val="00AC5A10"/>
    <w:rsid w:val="00AC5F96"/>
    <w:rsid w:val="00AC76A4"/>
    <w:rsid w:val="00AC7A86"/>
    <w:rsid w:val="00AD07AC"/>
    <w:rsid w:val="00AD0ADE"/>
    <w:rsid w:val="00AD11CB"/>
    <w:rsid w:val="00AD1488"/>
    <w:rsid w:val="00AD2E56"/>
    <w:rsid w:val="00AD33B3"/>
    <w:rsid w:val="00AD340B"/>
    <w:rsid w:val="00AD43B8"/>
    <w:rsid w:val="00AD46FD"/>
    <w:rsid w:val="00AD4B62"/>
    <w:rsid w:val="00AD5139"/>
    <w:rsid w:val="00AE0FC4"/>
    <w:rsid w:val="00AE17BC"/>
    <w:rsid w:val="00AE1DBE"/>
    <w:rsid w:val="00AE20D2"/>
    <w:rsid w:val="00AE2E38"/>
    <w:rsid w:val="00AE3C89"/>
    <w:rsid w:val="00AE4043"/>
    <w:rsid w:val="00AE46CC"/>
    <w:rsid w:val="00AE5285"/>
    <w:rsid w:val="00AE5474"/>
    <w:rsid w:val="00AE6A27"/>
    <w:rsid w:val="00AE7B38"/>
    <w:rsid w:val="00AF0F66"/>
    <w:rsid w:val="00AF10D1"/>
    <w:rsid w:val="00AF22A1"/>
    <w:rsid w:val="00AF3918"/>
    <w:rsid w:val="00AF3941"/>
    <w:rsid w:val="00AF4FBC"/>
    <w:rsid w:val="00AF5743"/>
    <w:rsid w:val="00AF6172"/>
    <w:rsid w:val="00AF6659"/>
    <w:rsid w:val="00AF6E01"/>
    <w:rsid w:val="00AF7A14"/>
    <w:rsid w:val="00AF7A24"/>
    <w:rsid w:val="00AF7CC1"/>
    <w:rsid w:val="00AF7EAB"/>
    <w:rsid w:val="00B01E0E"/>
    <w:rsid w:val="00B02736"/>
    <w:rsid w:val="00B03BE2"/>
    <w:rsid w:val="00B05414"/>
    <w:rsid w:val="00B0547C"/>
    <w:rsid w:val="00B05881"/>
    <w:rsid w:val="00B05C1E"/>
    <w:rsid w:val="00B06215"/>
    <w:rsid w:val="00B06C49"/>
    <w:rsid w:val="00B07154"/>
    <w:rsid w:val="00B0786F"/>
    <w:rsid w:val="00B07B4B"/>
    <w:rsid w:val="00B102BE"/>
    <w:rsid w:val="00B1050B"/>
    <w:rsid w:val="00B122E1"/>
    <w:rsid w:val="00B166D2"/>
    <w:rsid w:val="00B16B47"/>
    <w:rsid w:val="00B16C11"/>
    <w:rsid w:val="00B200A4"/>
    <w:rsid w:val="00B22016"/>
    <w:rsid w:val="00B2574D"/>
    <w:rsid w:val="00B25910"/>
    <w:rsid w:val="00B25A4E"/>
    <w:rsid w:val="00B25E06"/>
    <w:rsid w:val="00B26787"/>
    <w:rsid w:val="00B2757F"/>
    <w:rsid w:val="00B2771A"/>
    <w:rsid w:val="00B3082D"/>
    <w:rsid w:val="00B333FE"/>
    <w:rsid w:val="00B33828"/>
    <w:rsid w:val="00B3392E"/>
    <w:rsid w:val="00B35D58"/>
    <w:rsid w:val="00B41A03"/>
    <w:rsid w:val="00B46361"/>
    <w:rsid w:val="00B46BC3"/>
    <w:rsid w:val="00B51770"/>
    <w:rsid w:val="00B538EF"/>
    <w:rsid w:val="00B53E26"/>
    <w:rsid w:val="00B54D1C"/>
    <w:rsid w:val="00B55AB5"/>
    <w:rsid w:val="00B55FC3"/>
    <w:rsid w:val="00B56B78"/>
    <w:rsid w:val="00B60941"/>
    <w:rsid w:val="00B60988"/>
    <w:rsid w:val="00B62249"/>
    <w:rsid w:val="00B62D53"/>
    <w:rsid w:val="00B63BBE"/>
    <w:rsid w:val="00B6401A"/>
    <w:rsid w:val="00B65141"/>
    <w:rsid w:val="00B65D08"/>
    <w:rsid w:val="00B65EAD"/>
    <w:rsid w:val="00B65FF5"/>
    <w:rsid w:val="00B66C7A"/>
    <w:rsid w:val="00B67375"/>
    <w:rsid w:val="00B67FB0"/>
    <w:rsid w:val="00B70A47"/>
    <w:rsid w:val="00B7160A"/>
    <w:rsid w:val="00B7170E"/>
    <w:rsid w:val="00B71C61"/>
    <w:rsid w:val="00B72B85"/>
    <w:rsid w:val="00B73318"/>
    <w:rsid w:val="00B743A7"/>
    <w:rsid w:val="00B7482F"/>
    <w:rsid w:val="00B749FB"/>
    <w:rsid w:val="00B7566C"/>
    <w:rsid w:val="00B762A8"/>
    <w:rsid w:val="00B768FE"/>
    <w:rsid w:val="00B7717F"/>
    <w:rsid w:val="00B80681"/>
    <w:rsid w:val="00B815B0"/>
    <w:rsid w:val="00B82A53"/>
    <w:rsid w:val="00B8356E"/>
    <w:rsid w:val="00B838F0"/>
    <w:rsid w:val="00B83A2A"/>
    <w:rsid w:val="00B841E2"/>
    <w:rsid w:val="00B85632"/>
    <w:rsid w:val="00B86708"/>
    <w:rsid w:val="00B874E6"/>
    <w:rsid w:val="00B879D4"/>
    <w:rsid w:val="00B91816"/>
    <w:rsid w:val="00B92D12"/>
    <w:rsid w:val="00B948D1"/>
    <w:rsid w:val="00B94E1F"/>
    <w:rsid w:val="00B95F63"/>
    <w:rsid w:val="00B97F2F"/>
    <w:rsid w:val="00BA0F11"/>
    <w:rsid w:val="00BA1C2C"/>
    <w:rsid w:val="00BA42B9"/>
    <w:rsid w:val="00BA545F"/>
    <w:rsid w:val="00BA7D5D"/>
    <w:rsid w:val="00BB0600"/>
    <w:rsid w:val="00BB06DE"/>
    <w:rsid w:val="00BB143C"/>
    <w:rsid w:val="00BB17D7"/>
    <w:rsid w:val="00BB2057"/>
    <w:rsid w:val="00BB44A6"/>
    <w:rsid w:val="00BB4D8D"/>
    <w:rsid w:val="00BB5D5A"/>
    <w:rsid w:val="00BB662B"/>
    <w:rsid w:val="00BB6E9D"/>
    <w:rsid w:val="00BC1D96"/>
    <w:rsid w:val="00BC3BBA"/>
    <w:rsid w:val="00BC4C6F"/>
    <w:rsid w:val="00BC50B4"/>
    <w:rsid w:val="00BC5901"/>
    <w:rsid w:val="00BC6768"/>
    <w:rsid w:val="00BC6A1E"/>
    <w:rsid w:val="00BC7811"/>
    <w:rsid w:val="00BC7B25"/>
    <w:rsid w:val="00BD03B8"/>
    <w:rsid w:val="00BD22B8"/>
    <w:rsid w:val="00BD29A0"/>
    <w:rsid w:val="00BD38FC"/>
    <w:rsid w:val="00BD3B74"/>
    <w:rsid w:val="00BD3CA3"/>
    <w:rsid w:val="00BD41DA"/>
    <w:rsid w:val="00BD4238"/>
    <w:rsid w:val="00BD5A55"/>
    <w:rsid w:val="00BD5B06"/>
    <w:rsid w:val="00BE0BCC"/>
    <w:rsid w:val="00BE0D09"/>
    <w:rsid w:val="00BE136F"/>
    <w:rsid w:val="00BE1B46"/>
    <w:rsid w:val="00BE1BC7"/>
    <w:rsid w:val="00BE31C1"/>
    <w:rsid w:val="00BE3209"/>
    <w:rsid w:val="00BE3AD6"/>
    <w:rsid w:val="00BE3E44"/>
    <w:rsid w:val="00BE568A"/>
    <w:rsid w:val="00BE681E"/>
    <w:rsid w:val="00BE6877"/>
    <w:rsid w:val="00BE6FD5"/>
    <w:rsid w:val="00BE72AA"/>
    <w:rsid w:val="00BE7ABF"/>
    <w:rsid w:val="00BE7AFC"/>
    <w:rsid w:val="00BE7B3D"/>
    <w:rsid w:val="00BE7DC3"/>
    <w:rsid w:val="00BF3283"/>
    <w:rsid w:val="00BF3342"/>
    <w:rsid w:val="00BF41AF"/>
    <w:rsid w:val="00BF4672"/>
    <w:rsid w:val="00BF5551"/>
    <w:rsid w:val="00BF5F42"/>
    <w:rsid w:val="00BF6973"/>
    <w:rsid w:val="00BF7594"/>
    <w:rsid w:val="00C000BB"/>
    <w:rsid w:val="00C00688"/>
    <w:rsid w:val="00C00D2F"/>
    <w:rsid w:val="00C00E7E"/>
    <w:rsid w:val="00C0226B"/>
    <w:rsid w:val="00C025B3"/>
    <w:rsid w:val="00C025F8"/>
    <w:rsid w:val="00C03D2A"/>
    <w:rsid w:val="00C040BD"/>
    <w:rsid w:val="00C0499E"/>
    <w:rsid w:val="00C051F4"/>
    <w:rsid w:val="00C05568"/>
    <w:rsid w:val="00C06283"/>
    <w:rsid w:val="00C11E42"/>
    <w:rsid w:val="00C120DD"/>
    <w:rsid w:val="00C125FE"/>
    <w:rsid w:val="00C12718"/>
    <w:rsid w:val="00C139C6"/>
    <w:rsid w:val="00C14963"/>
    <w:rsid w:val="00C16316"/>
    <w:rsid w:val="00C168BC"/>
    <w:rsid w:val="00C169FF"/>
    <w:rsid w:val="00C16D2A"/>
    <w:rsid w:val="00C170A9"/>
    <w:rsid w:val="00C175E3"/>
    <w:rsid w:val="00C20054"/>
    <w:rsid w:val="00C20064"/>
    <w:rsid w:val="00C2081D"/>
    <w:rsid w:val="00C2157C"/>
    <w:rsid w:val="00C21916"/>
    <w:rsid w:val="00C219AD"/>
    <w:rsid w:val="00C21C6B"/>
    <w:rsid w:val="00C21E9C"/>
    <w:rsid w:val="00C22806"/>
    <w:rsid w:val="00C22B22"/>
    <w:rsid w:val="00C233F7"/>
    <w:rsid w:val="00C23760"/>
    <w:rsid w:val="00C25174"/>
    <w:rsid w:val="00C25F81"/>
    <w:rsid w:val="00C26497"/>
    <w:rsid w:val="00C31654"/>
    <w:rsid w:val="00C31CF7"/>
    <w:rsid w:val="00C32DFF"/>
    <w:rsid w:val="00C33FEE"/>
    <w:rsid w:val="00C3418A"/>
    <w:rsid w:val="00C350D3"/>
    <w:rsid w:val="00C35937"/>
    <w:rsid w:val="00C35C9B"/>
    <w:rsid w:val="00C366F4"/>
    <w:rsid w:val="00C36DF8"/>
    <w:rsid w:val="00C37556"/>
    <w:rsid w:val="00C37C6F"/>
    <w:rsid w:val="00C4089B"/>
    <w:rsid w:val="00C4251F"/>
    <w:rsid w:val="00C43DA2"/>
    <w:rsid w:val="00C45BE6"/>
    <w:rsid w:val="00C46274"/>
    <w:rsid w:val="00C46EED"/>
    <w:rsid w:val="00C50074"/>
    <w:rsid w:val="00C51ABE"/>
    <w:rsid w:val="00C5220A"/>
    <w:rsid w:val="00C524BB"/>
    <w:rsid w:val="00C54FA3"/>
    <w:rsid w:val="00C55078"/>
    <w:rsid w:val="00C55186"/>
    <w:rsid w:val="00C554A3"/>
    <w:rsid w:val="00C566F9"/>
    <w:rsid w:val="00C6101E"/>
    <w:rsid w:val="00C611D1"/>
    <w:rsid w:val="00C61F87"/>
    <w:rsid w:val="00C628B5"/>
    <w:rsid w:val="00C633CE"/>
    <w:rsid w:val="00C63D31"/>
    <w:rsid w:val="00C652FA"/>
    <w:rsid w:val="00C6545D"/>
    <w:rsid w:val="00C660E3"/>
    <w:rsid w:val="00C6675A"/>
    <w:rsid w:val="00C70BDE"/>
    <w:rsid w:val="00C7146B"/>
    <w:rsid w:val="00C71646"/>
    <w:rsid w:val="00C72623"/>
    <w:rsid w:val="00C72864"/>
    <w:rsid w:val="00C7367C"/>
    <w:rsid w:val="00C73D86"/>
    <w:rsid w:val="00C743DF"/>
    <w:rsid w:val="00C76087"/>
    <w:rsid w:val="00C762CC"/>
    <w:rsid w:val="00C8007F"/>
    <w:rsid w:val="00C8042D"/>
    <w:rsid w:val="00C826EF"/>
    <w:rsid w:val="00C828DE"/>
    <w:rsid w:val="00C82D9B"/>
    <w:rsid w:val="00C839CF"/>
    <w:rsid w:val="00C84AE5"/>
    <w:rsid w:val="00C8532C"/>
    <w:rsid w:val="00C85465"/>
    <w:rsid w:val="00C862D6"/>
    <w:rsid w:val="00C86F43"/>
    <w:rsid w:val="00C90907"/>
    <w:rsid w:val="00C91818"/>
    <w:rsid w:val="00C929C3"/>
    <w:rsid w:val="00C94184"/>
    <w:rsid w:val="00C945A1"/>
    <w:rsid w:val="00C96357"/>
    <w:rsid w:val="00C97133"/>
    <w:rsid w:val="00C97D05"/>
    <w:rsid w:val="00CA08BC"/>
    <w:rsid w:val="00CA2114"/>
    <w:rsid w:val="00CA7DB4"/>
    <w:rsid w:val="00CB0871"/>
    <w:rsid w:val="00CB2120"/>
    <w:rsid w:val="00CB2E49"/>
    <w:rsid w:val="00CB33DD"/>
    <w:rsid w:val="00CB388C"/>
    <w:rsid w:val="00CB3F28"/>
    <w:rsid w:val="00CB45A4"/>
    <w:rsid w:val="00CB5CB3"/>
    <w:rsid w:val="00CB6388"/>
    <w:rsid w:val="00CB6414"/>
    <w:rsid w:val="00CB6A0C"/>
    <w:rsid w:val="00CB6CBE"/>
    <w:rsid w:val="00CB7AC0"/>
    <w:rsid w:val="00CB7B50"/>
    <w:rsid w:val="00CB7DBC"/>
    <w:rsid w:val="00CB7E24"/>
    <w:rsid w:val="00CC0355"/>
    <w:rsid w:val="00CC07AB"/>
    <w:rsid w:val="00CC168F"/>
    <w:rsid w:val="00CC3007"/>
    <w:rsid w:val="00CC3399"/>
    <w:rsid w:val="00CC3B69"/>
    <w:rsid w:val="00CC45B0"/>
    <w:rsid w:val="00CC4E54"/>
    <w:rsid w:val="00CC5B0D"/>
    <w:rsid w:val="00CC5F7C"/>
    <w:rsid w:val="00CC5FD3"/>
    <w:rsid w:val="00CC623E"/>
    <w:rsid w:val="00CC6557"/>
    <w:rsid w:val="00CC67DF"/>
    <w:rsid w:val="00CC724F"/>
    <w:rsid w:val="00CD03BA"/>
    <w:rsid w:val="00CD4E10"/>
    <w:rsid w:val="00CD6284"/>
    <w:rsid w:val="00CD7094"/>
    <w:rsid w:val="00CD7D3E"/>
    <w:rsid w:val="00CE0ECD"/>
    <w:rsid w:val="00CE15BC"/>
    <w:rsid w:val="00CE2C23"/>
    <w:rsid w:val="00CE3499"/>
    <w:rsid w:val="00CE5BD8"/>
    <w:rsid w:val="00CE7DBF"/>
    <w:rsid w:val="00CF1E53"/>
    <w:rsid w:val="00CF2A00"/>
    <w:rsid w:val="00CF42E8"/>
    <w:rsid w:val="00CF661A"/>
    <w:rsid w:val="00CF7C0D"/>
    <w:rsid w:val="00CF7F44"/>
    <w:rsid w:val="00D00150"/>
    <w:rsid w:val="00D01A30"/>
    <w:rsid w:val="00D0209E"/>
    <w:rsid w:val="00D03078"/>
    <w:rsid w:val="00D04A5C"/>
    <w:rsid w:val="00D05B5C"/>
    <w:rsid w:val="00D05C81"/>
    <w:rsid w:val="00D07BBD"/>
    <w:rsid w:val="00D07F08"/>
    <w:rsid w:val="00D105C1"/>
    <w:rsid w:val="00D10720"/>
    <w:rsid w:val="00D10AEC"/>
    <w:rsid w:val="00D11A51"/>
    <w:rsid w:val="00D11C44"/>
    <w:rsid w:val="00D129CA"/>
    <w:rsid w:val="00D12B36"/>
    <w:rsid w:val="00D15774"/>
    <w:rsid w:val="00D17577"/>
    <w:rsid w:val="00D175FB"/>
    <w:rsid w:val="00D178EB"/>
    <w:rsid w:val="00D20775"/>
    <w:rsid w:val="00D2142A"/>
    <w:rsid w:val="00D236F7"/>
    <w:rsid w:val="00D23D0F"/>
    <w:rsid w:val="00D240E3"/>
    <w:rsid w:val="00D2421F"/>
    <w:rsid w:val="00D243EC"/>
    <w:rsid w:val="00D2546C"/>
    <w:rsid w:val="00D261DC"/>
    <w:rsid w:val="00D26AD5"/>
    <w:rsid w:val="00D271B3"/>
    <w:rsid w:val="00D27E3F"/>
    <w:rsid w:val="00D303E9"/>
    <w:rsid w:val="00D31002"/>
    <w:rsid w:val="00D31C4A"/>
    <w:rsid w:val="00D3209F"/>
    <w:rsid w:val="00D32140"/>
    <w:rsid w:val="00D323EE"/>
    <w:rsid w:val="00D336EE"/>
    <w:rsid w:val="00D3456B"/>
    <w:rsid w:val="00D35423"/>
    <w:rsid w:val="00D37730"/>
    <w:rsid w:val="00D37AA8"/>
    <w:rsid w:val="00D40C9E"/>
    <w:rsid w:val="00D40E47"/>
    <w:rsid w:val="00D40F66"/>
    <w:rsid w:val="00D43AFA"/>
    <w:rsid w:val="00D440B0"/>
    <w:rsid w:val="00D443AC"/>
    <w:rsid w:val="00D45140"/>
    <w:rsid w:val="00D46422"/>
    <w:rsid w:val="00D50296"/>
    <w:rsid w:val="00D50A6A"/>
    <w:rsid w:val="00D50B72"/>
    <w:rsid w:val="00D5151C"/>
    <w:rsid w:val="00D51571"/>
    <w:rsid w:val="00D517C4"/>
    <w:rsid w:val="00D51E46"/>
    <w:rsid w:val="00D52AFB"/>
    <w:rsid w:val="00D52E25"/>
    <w:rsid w:val="00D55795"/>
    <w:rsid w:val="00D557D6"/>
    <w:rsid w:val="00D560B1"/>
    <w:rsid w:val="00D56A0A"/>
    <w:rsid w:val="00D56C87"/>
    <w:rsid w:val="00D57D3F"/>
    <w:rsid w:val="00D60B86"/>
    <w:rsid w:val="00D60DAA"/>
    <w:rsid w:val="00D62DCF"/>
    <w:rsid w:val="00D62EAD"/>
    <w:rsid w:val="00D63759"/>
    <w:rsid w:val="00D63AD5"/>
    <w:rsid w:val="00D65B64"/>
    <w:rsid w:val="00D65B9C"/>
    <w:rsid w:val="00D65DC3"/>
    <w:rsid w:val="00D660A9"/>
    <w:rsid w:val="00D673AD"/>
    <w:rsid w:val="00D70299"/>
    <w:rsid w:val="00D70870"/>
    <w:rsid w:val="00D7140A"/>
    <w:rsid w:val="00D73557"/>
    <w:rsid w:val="00D73897"/>
    <w:rsid w:val="00D74309"/>
    <w:rsid w:val="00D76B45"/>
    <w:rsid w:val="00D77734"/>
    <w:rsid w:val="00D804FA"/>
    <w:rsid w:val="00D80E33"/>
    <w:rsid w:val="00D81FAC"/>
    <w:rsid w:val="00D8226D"/>
    <w:rsid w:val="00D83BB7"/>
    <w:rsid w:val="00D83DDB"/>
    <w:rsid w:val="00D84033"/>
    <w:rsid w:val="00D84092"/>
    <w:rsid w:val="00D84468"/>
    <w:rsid w:val="00D844B6"/>
    <w:rsid w:val="00D84C67"/>
    <w:rsid w:val="00D85300"/>
    <w:rsid w:val="00D855A6"/>
    <w:rsid w:val="00D857B5"/>
    <w:rsid w:val="00D86077"/>
    <w:rsid w:val="00D868B5"/>
    <w:rsid w:val="00D86E78"/>
    <w:rsid w:val="00D878EF"/>
    <w:rsid w:val="00D91980"/>
    <w:rsid w:val="00D92A39"/>
    <w:rsid w:val="00D93083"/>
    <w:rsid w:val="00D93526"/>
    <w:rsid w:val="00D9494A"/>
    <w:rsid w:val="00D94B99"/>
    <w:rsid w:val="00D94DF0"/>
    <w:rsid w:val="00D95805"/>
    <w:rsid w:val="00D972CA"/>
    <w:rsid w:val="00D97E8A"/>
    <w:rsid w:val="00DA0729"/>
    <w:rsid w:val="00DA160C"/>
    <w:rsid w:val="00DA1A7A"/>
    <w:rsid w:val="00DA1BE6"/>
    <w:rsid w:val="00DA3D25"/>
    <w:rsid w:val="00DA484B"/>
    <w:rsid w:val="00DA53C7"/>
    <w:rsid w:val="00DA716D"/>
    <w:rsid w:val="00DA7CB4"/>
    <w:rsid w:val="00DA7FDB"/>
    <w:rsid w:val="00DB1226"/>
    <w:rsid w:val="00DB203F"/>
    <w:rsid w:val="00DB230F"/>
    <w:rsid w:val="00DB333D"/>
    <w:rsid w:val="00DB3D40"/>
    <w:rsid w:val="00DB674B"/>
    <w:rsid w:val="00DB7088"/>
    <w:rsid w:val="00DC02EB"/>
    <w:rsid w:val="00DC1366"/>
    <w:rsid w:val="00DC1F4B"/>
    <w:rsid w:val="00DC38A0"/>
    <w:rsid w:val="00DC6231"/>
    <w:rsid w:val="00DC6DF8"/>
    <w:rsid w:val="00DD149F"/>
    <w:rsid w:val="00DD1636"/>
    <w:rsid w:val="00DD1AD3"/>
    <w:rsid w:val="00DD274C"/>
    <w:rsid w:val="00DD34C1"/>
    <w:rsid w:val="00DD3A49"/>
    <w:rsid w:val="00DD3BFB"/>
    <w:rsid w:val="00DD41B8"/>
    <w:rsid w:val="00DD441C"/>
    <w:rsid w:val="00DD4B14"/>
    <w:rsid w:val="00DD6AD0"/>
    <w:rsid w:val="00DD6D0B"/>
    <w:rsid w:val="00DD7D58"/>
    <w:rsid w:val="00DE007E"/>
    <w:rsid w:val="00DE083C"/>
    <w:rsid w:val="00DE0A86"/>
    <w:rsid w:val="00DE1476"/>
    <w:rsid w:val="00DE1DDC"/>
    <w:rsid w:val="00DE33B1"/>
    <w:rsid w:val="00DE3451"/>
    <w:rsid w:val="00DE42B8"/>
    <w:rsid w:val="00DE4D24"/>
    <w:rsid w:val="00DE5ED2"/>
    <w:rsid w:val="00DE6754"/>
    <w:rsid w:val="00DE7286"/>
    <w:rsid w:val="00DE7DC3"/>
    <w:rsid w:val="00DF0337"/>
    <w:rsid w:val="00DF3130"/>
    <w:rsid w:val="00DF4822"/>
    <w:rsid w:val="00DF57CC"/>
    <w:rsid w:val="00DF6655"/>
    <w:rsid w:val="00DF6EF3"/>
    <w:rsid w:val="00DF7C5E"/>
    <w:rsid w:val="00DF7F28"/>
    <w:rsid w:val="00E00013"/>
    <w:rsid w:val="00E008EE"/>
    <w:rsid w:val="00E01267"/>
    <w:rsid w:val="00E02C5D"/>
    <w:rsid w:val="00E0329B"/>
    <w:rsid w:val="00E0520E"/>
    <w:rsid w:val="00E05BEA"/>
    <w:rsid w:val="00E06191"/>
    <w:rsid w:val="00E068A9"/>
    <w:rsid w:val="00E06D7C"/>
    <w:rsid w:val="00E073FA"/>
    <w:rsid w:val="00E07536"/>
    <w:rsid w:val="00E07AAA"/>
    <w:rsid w:val="00E07AAD"/>
    <w:rsid w:val="00E07D6D"/>
    <w:rsid w:val="00E10701"/>
    <w:rsid w:val="00E11516"/>
    <w:rsid w:val="00E123BC"/>
    <w:rsid w:val="00E12AAE"/>
    <w:rsid w:val="00E12FCF"/>
    <w:rsid w:val="00E13807"/>
    <w:rsid w:val="00E13F02"/>
    <w:rsid w:val="00E1510F"/>
    <w:rsid w:val="00E151C2"/>
    <w:rsid w:val="00E157D0"/>
    <w:rsid w:val="00E1623F"/>
    <w:rsid w:val="00E16444"/>
    <w:rsid w:val="00E1773B"/>
    <w:rsid w:val="00E17B0F"/>
    <w:rsid w:val="00E20A39"/>
    <w:rsid w:val="00E210BC"/>
    <w:rsid w:val="00E21B57"/>
    <w:rsid w:val="00E24AEC"/>
    <w:rsid w:val="00E26008"/>
    <w:rsid w:val="00E26F40"/>
    <w:rsid w:val="00E27571"/>
    <w:rsid w:val="00E301A7"/>
    <w:rsid w:val="00E314A8"/>
    <w:rsid w:val="00E317B9"/>
    <w:rsid w:val="00E318AD"/>
    <w:rsid w:val="00E31E84"/>
    <w:rsid w:val="00E323FC"/>
    <w:rsid w:val="00E32993"/>
    <w:rsid w:val="00E32D77"/>
    <w:rsid w:val="00E34304"/>
    <w:rsid w:val="00E354D8"/>
    <w:rsid w:val="00E35EFC"/>
    <w:rsid w:val="00E36071"/>
    <w:rsid w:val="00E37B47"/>
    <w:rsid w:val="00E405B4"/>
    <w:rsid w:val="00E418E9"/>
    <w:rsid w:val="00E41967"/>
    <w:rsid w:val="00E42025"/>
    <w:rsid w:val="00E42EC5"/>
    <w:rsid w:val="00E43D98"/>
    <w:rsid w:val="00E451CC"/>
    <w:rsid w:val="00E454C3"/>
    <w:rsid w:val="00E45C82"/>
    <w:rsid w:val="00E461B3"/>
    <w:rsid w:val="00E50994"/>
    <w:rsid w:val="00E51396"/>
    <w:rsid w:val="00E5221B"/>
    <w:rsid w:val="00E52D37"/>
    <w:rsid w:val="00E52DCD"/>
    <w:rsid w:val="00E53F01"/>
    <w:rsid w:val="00E54EE0"/>
    <w:rsid w:val="00E567C4"/>
    <w:rsid w:val="00E56CD7"/>
    <w:rsid w:val="00E6075C"/>
    <w:rsid w:val="00E60A88"/>
    <w:rsid w:val="00E60BE6"/>
    <w:rsid w:val="00E6128A"/>
    <w:rsid w:val="00E6143D"/>
    <w:rsid w:val="00E61B2A"/>
    <w:rsid w:val="00E62238"/>
    <w:rsid w:val="00E62DC2"/>
    <w:rsid w:val="00E630B5"/>
    <w:rsid w:val="00E639F3"/>
    <w:rsid w:val="00E63EA4"/>
    <w:rsid w:val="00E6557E"/>
    <w:rsid w:val="00E661A3"/>
    <w:rsid w:val="00E661CA"/>
    <w:rsid w:val="00E6638E"/>
    <w:rsid w:val="00E66F7E"/>
    <w:rsid w:val="00E66FD8"/>
    <w:rsid w:val="00E70197"/>
    <w:rsid w:val="00E704B1"/>
    <w:rsid w:val="00E70BC1"/>
    <w:rsid w:val="00E74F4F"/>
    <w:rsid w:val="00E756CC"/>
    <w:rsid w:val="00E758E6"/>
    <w:rsid w:val="00E76FD3"/>
    <w:rsid w:val="00E77613"/>
    <w:rsid w:val="00E779D1"/>
    <w:rsid w:val="00E80241"/>
    <w:rsid w:val="00E806D4"/>
    <w:rsid w:val="00E82EF0"/>
    <w:rsid w:val="00E83F10"/>
    <w:rsid w:val="00E84E8E"/>
    <w:rsid w:val="00E84F28"/>
    <w:rsid w:val="00E8788A"/>
    <w:rsid w:val="00E91668"/>
    <w:rsid w:val="00E91B46"/>
    <w:rsid w:val="00E93D1B"/>
    <w:rsid w:val="00E93F8C"/>
    <w:rsid w:val="00E940CC"/>
    <w:rsid w:val="00E9446D"/>
    <w:rsid w:val="00E94FE9"/>
    <w:rsid w:val="00E956E3"/>
    <w:rsid w:val="00E964D7"/>
    <w:rsid w:val="00EA1DD0"/>
    <w:rsid w:val="00EA2EF4"/>
    <w:rsid w:val="00EA3C06"/>
    <w:rsid w:val="00EA4C78"/>
    <w:rsid w:val="00EA4FE1"/>
    <w:rsid w:val="00EA536E"/>
    <w:rsid w:val="00EA5BE7"/>
    <w:rsid w:val="00EA6611"/>
    <w:rsid w:val="00EA661E"/>
    <w:rsid w:val="00EA6671"/>
    <w:rsid w:val="00EA7BFD"/>
    <w:rsid w:val="00EB2B9A"/>
    <w:rsid w:val="00EB2DE3"/>
    <w:rsid w:val="00EB2FB0"/>
    <w:rsid w:val="00EB39C7"/>
    <w:rsid w:val="00EB435C"/>
    <w:rsid w:val="00EB5136"/>
    <w:rsid w:val="00EB6B35"/>
    <w:rsid w:val="00EB7205"/>
    <w:rsid w:val="00EC0DB0"/>
    <w:rsid w:val="00EC0DDD"/>
    <w:rsid w:val="00EC2191"/>
    <w:rsid w:val="00EC24CB"/>
    <w:rsid w:val="00EC4C3D"/>
    <w:rsid w:val="00EC4D8E"/>
    <w:rsid w:val="00EC5267"/>
    <w:rsid w:val="00EC542F"/>
    <w:rsid w:val="00EC5874"/>
    <w:rsid w:val="00EC5E16"/>
    <w:rsid w:val="00EC67B3"/>
    <w:rsid w:val="00ED0178"/>
    <w:rsid w:val="00ED178A"/>
    <w:rsid w:val="00ED197F"/>
    <w:rsid w:val="00ED3968"/>
    <w:rsid w:val="00ED50C4"/>
    <w:rsid w:val="00ED67F5"/>
    <w:rsid w:val="00ED739D"/>
    <w:rsid w:val="00ED7979"/>
    <w:rsid w:val="00ED7C1B"/>
    <w:rsid w:val="00EE0670"/>
    <w:rsid w:val="00EE077A"/>
    <w:rsid w:val="00EE2112"/>
    <w:rsid w:val="00EE3453"/>
    <w:rsid w:val="00EE4048"/>
    <w:rsid w:val="00EE45B3"/>
    <w:rsid w:val="00EE4CEC"/>
    <w:rsid w:val="00EE5293"/>
    <w:rsid w:val="00EE5981"/>
    <w:rsid w:val="00EE5A9B"/>
    <w:rsid w:val="00EE7372"/>
    <w:rsid w:val="00EE7388"/>
    <w:rsid w:val="00EF0013"/>
    <w:rsid w:val="00EF256B"/>
    <w:rsid w:val="00EF319C"/>
    <w:rsid w:val="00EF33DF"/>
    <w:rsid w:val="00EF3517"/>
    <w:rsid w:val="00EF4A43"/>
    <w:rsid w:val="00EF4D0E"/>
    <w:rsid w:val="00EF60D3"/>
    <w:rsid w:val="00EF649E"/>
    <w:rsid w:val="00F00840"/>
    <w:rsid w:val="00F01838"/>
    <w:rsid w:val="00F01892"/>
    <w:rsid w:val="00F0474F"/>
    <w:rsid w:val="00F05EDD"/>
    <w:rsid w:val="00F07B76"/>
    <w:rsid w:val="00F07BC0"/>
    <w:rsid w:val="00F101C5"/>
    <w:rsid w:val="00F107DF"/>
    <w:rsid w:val="00F1097C"/>
    <w:rsid w:val="00F12356"/>
    <w:rsid w:val="00F12D9D"/>
    <w:rsid w:val="00F139E5"/>
    <w:rsid w:val="00F1422E"/>
    <w:rsid w:val="00F16F68"/>
    <w:rsid w:val="00F17C40"/>
    <w:rsid w:val="00F21494"/>
    <w:rsid w:val="00F214A0"/>
    <w:rsid w:val="00F21735"/>
    <w:rsid w:val="00F218B8"/>
    <w:rsid w:val="00F22ADB"/>
    <w:rsid w:val="00F249BB"/>
    <w:rsid w:val="00F262BD"/>
    <w:rsid w:val="00F26CCF"/>
    <w:rsid w:val="00F27DE5"/>
    <w:rsid w:val="00F30822"/>
    <w:rsid w:val="00F3160D"/>
    <w:rsid w:val="00F31879"/>
    <w:rsid w:val="00F318B6"/>
    <w:rsid w:val="00F319A0"/>
    <w:rsid w:val="00F32EF4"/>
    <w:rsid w:val="00F331A5"/>
    <w:rsid w:val="00F332F6"/>
    <w:rsid w:val="00F347D3"/>
    <w:rsid w:val="00F35D0F"/>
    <w:rsid w:val="00F360CC"/>
    <w:rsid w:val="00F36DA6"/>
    <w:rsid w:val="00F378F5"/>
    <w:rsid w:val="00F41216"/>
    <w:rsid w:val="00F42448"/>
    <w:rsid w:val="00F434A3"/>
    <w:rsid w:val="00F436A3"/>
    <w:rsid w:val="00F43732"/>
    <w:rsid w:val="00F445AF"/>
    <w:rsid w:val="00F44806"/>
    <w:rsid w:val="00F46A6A"/>
    <w:rsid w:val="00F500C8"/>
    <w:rsid w:val="00F506DC"/>
    <w:rsid w:val="00F52505"/>
    <w:rsid w:val="00F541B1"/>
    <w:rsid w:val="00F54A3C"/>
    <w:rsid w:val="00F55576"/>
    <w:rsid w:val="00F558D3"/>
    <w:rsid w:val="00F57307"/>
    <w:rsid w:val="00F60607"/>
    <w:rsid w:val="00F60F15"/>
    <w:rsid w:val="00F61BAB"/>
    <w:rsid w:val="00F627D9"/>
    <w:rsid w:val="00F63184"/>
    <w:rsid w:val="00F641F2"/>
    <w:rsid w:val="00F64BDE"/>
    <w:rsid w:val="00F666BA"/>
    <w:rsid w:val="00F70E7E"/>
    <w:rsid w:val="00F71D97"/>
    <w:rsid w:val="00F74F35"/>
    <w:rsid w:val="00F7594C"/>
    <w:rsid w:val="00F77B67"/>
    <w:rsid w:val="00F80DE8"/>
    <w:rsid w:val="00F813E4"/>
    <w:rsid w:val="00F82664"/>
    <w:rsid w:val="00F830B4"/>
    <w:rsid w:val="00F83165"/>
    <w:rsid w:val="00F836D5"/>
    <w:rsid w:val="00F83F29"/>
    <w:rsid w:val="00F84708"/>
    <w:rsid w:val="00F84C59"/>
    <w:rsid w:val="00F851AD"/>
    <w:rsid w:val="00F857D1"/>
    <w:rsid w:val="00F85D6D"/>
    <w:rsid w:val="00F85DC0"/>
    <w:rsid w:val="00F8716D"/>
    <w:rsid w:val="00F907FD"/>
    <w:rsid w:val="00F91A43"/>
    <w:rsid w:val="00F925E2"/>
    <w:rsid w:val="00F92650"/>
    <w:rsid w:val="00F937E2"/>
    <w:rsid w:val="00F94581"/>
    <w:rsid w:val="00F94BD0"/>
    <w:rsid w:val="00F952D9"/>
    <w:rsid w:val="00F95EFF"/>
    <w:rsid w:val="00F96853"/>
    <w:rsid w:val="00F9691B"/>
    <w:rsid w:val="00FA02DA"/>
    <w:rsid w:val="00FA051C"/>
    <w:rsid w:val="00FA135E"/>
    <w:rsid w:val="00FA143E"/>
    <w:rsid w:val="00FA2DFE"/>
    <w:rsid w:val="00FA5489"/>
    <w:rsid w:val="00FA591E"/>
    <w:rsid w:val="00FA59DE"/>
    <w:rsid w:val="00FA5E32"/>
    <w:rsid w:val="00FA6828"/>
    <w:rsid w:val="00FA6859"/>
    <w:rsid w:val="00FB0DBD"/>
    <w:rsid w:val="00FB1103"/>
    <w:rsid w:val="00FB3A2C"/>
    <w:rsid w:val="00FB3C17"/>
    <w:rsid w:val="00FB5250"/>
    <w:rsid w:val="00FB668E"/>
    <w:rsid w:val="00FC0266"/>
    <w:rsid w:val="00FC13B2"/>
    <w:rsid w:val="00FC3252"/>
    <w:rsid w:val="00FC34E4"/>
    <w:rsid w:val="00FC5A0D"/>
    <w:rsid w:val="00FC6AF0"/>
    <w:rsid w:val="00FC6C69"/>
    <w:rsid w:val="00FD1A09"/>
    <w:rsid w:val="00FD2817"/>
    <w:rsid w:val="00FD2B47"/>
    <w:rsid w:val="00FD3475"/>
    <w:rsid w:val="00FD3734"/>
    <w:rsid w:val="00FD5413"/>
    <w:rsid w:val="00FD5B36"/>
    <w:rsid w:val="00FD6F85"/>
    <w:rsid w:val="00FE1597"/>
    <w:rsid w:val="00FE1DD1"/>
    <w:rsid w:val="00FE2B3E"/>
    <w:rsid w:val="00FE2DA1"/>
    <w:rsid w:val="00FE3190"/>
    <w:rsid w:val="00FE3651"/>
    <w:rsid w:val="00FE51C5"/>
    <w:rsid w:val="00FE52C7"/>
    <w:rsid w:val="00FE6083"/>
    <w:rsid w:val="00FE6967"/>
    <w:rsid w:val="00FE6CC3"/>
    <w:rsid w:val="00FE7627"/>
    <w:rsid w:val="00FE7D7F"/>
    <w:rsid w:val="00FF08F5"/>
    <w:rsid w:val="00FF102B"/>
    <w:rsid w:val="00FF12C2"/>
    <w:rsid w:val="00FF1EB9"/>
    <w:rsid w:val="00FF457F"/>
    <w:rsid w:val="00FF59A7"/>
    <w:rsid w:val="00FF6B58"/>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76326F48"/>
  <w15:docId w15:val="{2D1DF2EB-6709-4D68-BB6E-9AAE8C96E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E51C5"/>
    <w:pPr>
      <w:spacing w:after="120"/>
    </w:pPr>
    <w:rPr>
      <w:rFonts w:ascii="Calibri Light" w:hAnsi="Calibri Light" w:cs="Calibri Light"/>
      <w:sz w:val="22"/>
      <w:szCs w:val="24"/>
      <w:lang w:eastAsia="de-CH"/>
    </w:rPr>
  </w:style>
  <w:style w:type="paragraph" w:styleId="berschrift1">
    <w:name w:val="heading 1"/>
    <w:basedOn w:val="Standard"/>
    <w:next w:val="TxtJustifi"/>
    <w:qFormat/>
    <w:rsid w:val="00F46A6A"/>
    <w:pPr>
      <w:keepNext/>
      <w:numPr>
        <w:numId w:val="2"/>
      </w:numPr>
      <w:spacing w:before="100" w:beforeAutospacing="1"/>
      <w:outlineLvl w:val="0"/>
    </w:pPr>
    <w:rPr>
      <w:rFonts w:asciiTheme="minorHAnsi" w:hAnsiTheme="minorHAnsi"/>
      <w:b/>
      <w:sz w:val="40"/>
      <w:szCs w:val="40"/>
    </w:rPr>
  </w:style>
  <w:style w:type="paragraph" w:styleId="berschrift2">
    <w:name w:val="heading 2"/>
    <w:basedOn w:val="Standard"/>
    <w:next w:val="TxtJustifi"/>
    <w:qFormat/>
    <w:rsid w:val="00F46A6A"/>
    <w:pPr>
      <w:numPr>
        <w:ilvl w:val="1"/>
        <w:numId w:val="2"/>
      </w:numPr>
      <w:spacing w:before="100" w:beforeAutospacing="1"/>
      <w:outlineLvl w:val="1"/>
    </w:pPr>
    <w:rPr>
      <w:rFonts w:asciiTheme="minorHAnsi" w:hAnsiTheme="minorHAnsi"/>
      <w:b/>
      <w:sz w:val="32"/>
      <w:szCs w:val="32"/>
    </w:rPr>
  </w:style>
  <w:style w:type="paragraph" w:styleId="berschrift3">
    <w:name w:val="heading 3"/>
    <w:basedOn w:val="Standard"/>
    <w:next w:val="TxtJustifi"/>
    <w:qFormat/>
    <w:rsid w:val="00F46A6A"/>
    <w:pPr>
      <w:numPr>
        <w:ilvl w:val="2"/>
        <w:numId w:val="2"/>
      </w:numPr>
      <w:spacing w:before="100" w:beforeAutospacing="1"/>
      <w:outlineLvl w:val="2"/>
    </w:pPr>
    <w:rPr>
      <w:rFonts w:asciiTheme="minorHAnsi" w:hAnsiTheme="minorHAnsi"/>
      <w:b/>
      <w:sz w:val="26"/>
      <w:szCs w:val="26"/>
    </w:rPr>
  </w:style>
  <w:style w:type="paragraph" w:styleId="berschrift4">
    <w:name w:val="heading 4"/>
    <w:basedOn w:val="berschrift3"/>
    <w:next w:val="berschrift5"/>
    <w:link w:val="berschrift4Zchn"/>
    <w:rsid w:val="00664AC2"/>
    <w:pPr>
      <w:numPr>
        <w:ilvl w:val="3"/>
      </w:numPr>
      <w:outlineLvl w:val="3"/>
    </w:pPr>
    <w:rPr>
      <w:sz w:val="24"/>
      <w:szCs w:val="24"/>
    </w:rPr>
  </w:style>
  <w:style w:type="paragraph" w:styleId="berschrift5">
    <w:name w:val="heading 5"/>
    <w:basedOn w:val="Standard"/>
    <w:next w:val="Standard"/>
    <w:unhideWhenUsed/>
    <w:qFormat/>
    <w:rsid w:val="00D37730"/>
    <w:pPr>
      <w:numPr>
        <w:ilvl w:val="4"/>
        <w:numId w:val="2"/>
      </w:numPr>
      <w:spacing w:after="160"/>
      <w:ind w:hanging="674"/>
      <w:outlineLvl w:val="4"/>
    </w:pPr>
    <w:rPr>
      <w:rFonts w:asciiTheme="minorHAnsi" w:hAnsiTheme="minorHAnsi" w:cstheme="minorHAnsi"/>
      <w:b/>
      <w:bCs/>
      <w:szCs w:val="22"/>
    </w:rPr>
  </w:style>
  <w:style w:type="paragraph" w:styleId="berschrift6">
    <w:name w:val="heading 6"/>
    <w:basedOn w:val="Standard"/>
    <w:next w:val="Standard"/>
    <w:semiHidden/>
    <w:unhideWhenUsed/>
    <w:qFormat/>
    <w:rsid w:val="003E26D3"/>
    <w:pPr>
      <w:keepNext/>
      <w:spacing w:before="5160"/>
      <w:jc w:val="center"/>
      <w:outlineLvl w:val="5"/>
    </w:pPr>
    <w:rPr>
      <w:rFonts w:asciiTheme="minorHAnsi" w:hAnsiTheme="minorHAnsi"/>
      <w:sz w:val="72"/>
      <w:szCs w:val="72"/>
    </w:rPr>
  </w:style>
  <w:style w:type="paragraph" w:styleId="berschrift7">
    <w:name w:val="heading 7"/>
    <w:basedOn w:val="Standard"/>
    <w:next w:val="Standard"/>
    <w:semiHidden/>
    <w:unhideWhenUsed/>
    <w:qFormat/>
    <w:rsid w:val="00052D80"/>
    <w:pPr>
      <w:keepNext/>
      <w:jc w:val="right"/>
      <w:outlineLvl w:val="6"/>
    </w:pPr>
    <w:rPr>
      <w:rFonts w:cs="Arial"/>
      <w:b/>
      <w:i/>
      <w:sz w:val="32"/>
    </w:rPr>
  </w:style>
  <w:style w:type="paragraph" w:styleId="berschrift8">
    <w:name w:val="heading 8"/>
    <w:basedOn w:val="Standard"/>
    <w:next w:val="Standard"/>
    <w:semiHidden/>
    <w:unhideWhenUsed/>
    <w:qFormat/>
    <w:rsid w:val="000F1038"/>
    <w:pPr>
      <w:keepNext/>
      <w:pBdr>
        <w:top w:val="single" w:sz="4" w:space="1" w:color="auto"/>
        <w:left w:val="single" w:sz="4" w:space="4" w:color="auto"/>
        <w:bottom w:val="single" w:sz="4" w:space="1" w:color="auto"/>
        <w:right w:val="single" w:sz="4" w:space="4" w:color="auto"/>
      </w:pBdr>
      <w:spacing w:before="480"/>
      <w:jc w:val="center"/>
      <w:outlineLvl w:val="7"/>
    </w:pPr>
    <w:rPr>
      <w:sz w:val="40"/>
    </w:rPr>
  </w:style>
  <w:style w:type="paragraph" w:styleId="berschrift9">
    <w:name w:val="heading 9"/>
    <w:basedOn w:val="Standard"/>
    <w:next w:val="Standard"/>
    <w:semiHidden/>
    <w:unhideWhenUsed/>
    <w:qFormat/>
    <w:rsid w:val="000F1038"/>
    <w:pPr>
      <w:spacing w:before="240" w:after="60"/>
      <w:outlineLvl w:val="8"/>
    </w:pPr>
    <w:rPr>
      <w:b/>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xtJustifi">
    <w:name w:val="Txt_Justifié"/>
    <w:basedOn w:val="Standard"/>
    <w:rsid w:val="00AF4FBC"/>
    <w:pPr>
      <w:jc w:val="both"/>
    </w:pPr>
  </w:style>
  <w:style w:type="paragraph" w:styleId="Kopfzeile">
    <w:name w:val="header"/>
    <w:basedOn w:val="Standard"/>
    <w:semiHidden/>
    <w:rsid w:val="0036400A"/>
    <w:pPr>
      <w:pBdr>
        <w:bottom w:val="single" w:sz="4" w:space="1" w:color="auto"/>
      </w:pBdr>
      <w:tabs>
        <w:tab w:val="center" w:pos="5112"/>
        <w:tab w:val="right" w:pos="9372"/>
      </w:tabs>
      <w:spacing w:line="480" w:lineRule="auto"/>
    </w:pPr>
    <w:rPr>
      <w:b/>
      <w:i/>
    </w:rPr>
  </w:style>
  <w:style w:type="paragraph" w:styleId="Fuzeile">
    <w:name w:val="footer"/>
    <w:basedOn w:val="Standard"/>
    <w:semiHidden/>
    <w:rsid w:val="00E6075C"/>
    <w:pPr>
      <w:pBdr>
        <w:top w:val="single" w:sz="4" w:space="1" w:color="auto"/>
      </w:pBdr>
      <w:tabs>
        <w:tab w:val="center" w:pos="4536"/>
        <w:tab w:val="right" w:pos="9356"/>
      </w:tabs>
    </w:pPr>
    <w:rPr>
      <w:rFonts w:cs="Arial"/>
      <w:b/>
      <w:i/>
    </w:rPr>
  </w:style>
  <w:style w:type="paragraph" w:styleId="Verzeichnis1">
    <w:name w:val="toc 1"/>
    <w:basedOn w:val="Standard"/>
    <w:next w:val="Standard"/>
    <w:autoRedefine/>
    <w:uiPriority w:val="39"/>
    <w:rsid w:val="00E52DCD"/>
    <w:pPr>
      <w:tabs>
        <w:tab w:val="left" w:pos="426"/>
        <w:tab w:val="right" w:leader="dot" w:pos="9344"/>
      </w:tabs>
      <w:spacing w:before="120"/>
    </w:pPr>
    <w:rPr>
      <w:b/>
    </w:rPr>
  </w:style>
  <w:style w:type="paragraph" w:styleId="Verzeichnis2">
    <w:name w:val="toc 2"/>
    <w:basedOn w:val="Standard"/>
    <w:next w:val="Standard"/>
    <w:autoRedefine/>
    <w:uiPriority w:val="39"/>
    <w:rsid w:val="00E52DCD"/>
    <w:pPr>
      <w:tabs>
        <w:tab w:val="left" w:pos="994"/>
        <w:tab w:val="right" w:leader="dot" w:pos="9344"/>
      </w:tabs>
      <w:spacing w:before="120"/>
      <w:ind w:left="426"/>
    </w:pPr>
    <w:rPr>
      <w:b/>
    </w:rPr>
  </w:style>
  <w:style w:type="paragraph" w:styleId="Verzeichnis3">
    <w:name w:val="toc 3"/>
    <w:basedOn w:val="Standard"/>
    <w:next w:val="Standard"/>
    <w:autoRedefine/>
    <w:uiPriority w:val="39"/>
    <w:rsid w:val="00E52DCD"/>
    <w:pPr>
      <w:tabs>
        <w:tab w:val="left" w:pos="1704"/>
        <w:tab w:val="right" w:leader="dot" w:pos="9344"/>
      </w:tabs>
      <w:ind w:left="994"/>
    </w:pPr>
  </w:style>
  <w:style w:type="paragraph" w:styleId="Verzeichnis4">
    <w:name w:val="toc 4"/>
    <w:basedOn w:val="Standard"/>
    <w:next w:val="Standard"/>
    <w:autoRedefine/>
    <w:uiPriority w:val="39"/>
    <w:rsid w:val="00E52DCD"/>
    <w:pPr>
      <w:tabs>
        <w:tab w:val="left" w:pos="1988"/>
        <w:tab w:val="right" w:leader="dot" w:pos="9344"/>
      </w:tabs>
      <w:ind w:left="1704"/>
    </w:pPr>
  </w:style>
  <w:style w:type="paragraph" w:styleId="Verzeichnis5">
    <w:name w:val="toc 5"/>
    <w:basedOn w:val="Standard"/>
    <w:next w:val="Standard"/>
    <w:autoRedefine/>
    <w:uiPriority w:val="39"/>
    <w:semiHidden/>
    <w:rsid w:val="000F1038"/>
    <w:pPr>
      <w:ind w:left="800"/>
    </w:pPr>
  </w:style>
  <w:style w:type="paragraph" w:styleId="Verzeichnis6">
    <w:name w:val="toc 6"/>
    <w:basedOn w:val="Standard"/>
    <w:next w:val="Standard"/>
    <w:autoRedefine/>
    <w:uiPriority w:val="39"/>
    <w:semiHidden/>
    <w:rsid w:val="000F1038"/>
    <w:pPr>
      <w:ind w:left="1000"/>
    </w:pPr>
  </w:style>
  <w:style w:type="paragraph" w:styleId="Verzeichnis7">
    <w:name w:val="toc 7"/>
    <w:basedOn w:val="Standard"/>
    <w:next w:val="Standard"/>
    <w:autoRedefine/>
    <w:uiPriority w:val="39"/>
    <w:semiHidden/>
    <w:rsid w:val="000F1038"/>
    <w:pPr>
      <w:ind w:left="1200"/>
    </w:pPr>
  </w:style>
  <w:style w:type="paragraph" w:styleId="Verzeichnis8">
    <w:name w:val="toc 8"/>
    <w:basedOn w:val="Standard"/>
    <w:next w:val="Standard"/>
    <w:autoRedefine/>
    <w:uiPriority w:val="39"/>
    <w:semiHidden/>
    <w:rsid w:val="000F1038"/>
    <w:pPr>
      <w:ind w:left="1400"/>
    </w:pPr>
  </w:style>
  <w:style w:type="paragraph" w:styleId="Verzeichnis9">
    <w:name w:val="toc 9"/>
    <w:basedOn w:val="Standard"/>
    <w:next w:val="Standard"/>
    <w:autoRedefine/>
    <w:uiPriority w:val="39"/>
    <w:semiHidden/>
    <w:rsid w:val="000F1038"/>
    <w:pPr>
      <w:ind w:left="1600"/>
    </w:pPr>
  </w:style>
  <w:style w:type="character" w:styleId="Kommentarzeichen">
    <w:name w:val="annotation reference"/>
    <w:basedOn w:val="Absatz-Standardschriftart"/>
    <w:semiHidden/>
    <w:rsid w:val="000F1038"/>
    <w:rPr>
      <w:sz w:val="16"/>
      <w:szCs w:val="16"/>
    </w:rPr>
  </w:style>
  <w:style w:type="paragraph" w:styleId="Kommentartext">
    <w:name w:val="annotation text"/>
    <w:basedOn w:val="Standard"/>
    <w:semiHidden/>
    <w:rsid w:val="000F1038"/>
  </w:style>
  <w:style w:type="paragraph" w:styleId="Sprechblasentext">
    <w:name w:val="Balloon Text"/>
    <w:basedOn w:val="Standard"/>
    <w:semiHidden/>
    <w:rsid w:val="004D66A8"/>
    <w:rPr>
      <w:rFonts w:ascii="Tahoma" w:hAnsi="Tahoma" w:cs="Tahoma"/>
      <w:sz w:val="16"/>
      <w:szCs w:val="16"/>
    </w:rPr>
  </w:style>
  <w:style w:type="paragraph" w:styleId="Kommentarthema">
    <w:name w:val="annotation subject"/>
    <w:basedOn w:val="Kommentartext"/>
    <w:next w:val="Kommentartext"/>
    <w:semiHidden/>
    <w:rsid w:val="00437390"/>
    <w:rPr>
      <w:b/>
      <w:bCs/>
    </w:rPr>
  </w:style>
  <w:style w:type="table" w:styleId="Tabellenraster">
    <w:name w:val="Table Grid"/>
    <w:basedOn w:val="NormaleTabelle"/>
    <w:rsid w:val="00E60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Code1-Jaune">
    <w:name w:val="Txt_Code 1-&gt;Jaune"/>
    <w:basedOn w:val="Standard"/>
    <w:rsid w:val="008E45AD"/>
    <w:pPr>
      <w:pBdr>
        <w:top w:val="dashed" w:sz="2" w:space="1" w:color="auto"/>
        <w:left w:val="dashed" w:sz="2" w:space="4" w:color="auto"/>
        <w:bottom w:val="dashed" w:sz="2" w:space="1" w:color="auto"/>
        <w:right w:val="dashed" w:sz="2" w:space="1" w:color="auto"/>
      </w:pBdr>
      <w:shd w:val="clear" w:color="auto" w:fill="FDF4BB"/>
      <w:tabs>
        <w:tab w:val="left" w:pos="994"/>
        <w:tab w:val="left" w:pos="1420"/>
        <w:tab w:val="left" w:pos="1846"/>
        <w:tab w:val="left" w:pos="2272"/>
      </w:tabs>
      <w:ind w:left="567" w:right="550"/>
    </w:pPr>
    <w:rPr>
      <w:rFonts w:ascii="Courier New" w:hAnsi="Courier New" w:cs="Courier New"/>
      <w:b/>
      <w:noProof/>
      <w:sz w:val="18"/>
      <w:lang w:val="en-GB"/>
    </w:rPr>
  </w:style>
  <w:style w:type="paragraph" w:customStyle="1" w:styleId="ListePuce1">
    <w:name w:val="Liste_Puce 1"/>
    <w:rsid w:val="008E45AD"/>
    <w:pPr>
      <w:numPr>
        <w:numId w:val="3"/>
      </w:numPr>
      <w:spacing w:after="160" w:line="26" w:lineRule="atLeast"/>
      <w:contextualSpacing/>
      <w:jc w:val="both"/>
    </w:pPr>
    <w:rPr>
      <w:rFonts w:ascii="Arial" w:hAnsi="Arial"/>
      <w:sz w:val="22"/>
      <w:szCs w:val="24"/>
      <w:lang w:val="fr-FR" w:eastAsia="fr-FR"/>
    </w:rPr>
  </w:style>
  <w:style w:type="paragraph" w:customStyle="1" w:styleId="TxtMiseenvidencecentre">
    <w:name w:val="Txt_Mise en évidence_centrée"/>
    <w:basedOn w:val="TxtCode1-Jaune"/>
    <w:rsid w:val="002B20AC"/>
    <w:pPr>
      <w:shd w:val="clear" w:color="auto" w:fill="auto"/>
      <w:tabs>
        <w:tab w:val="clear" w:pos="994"/>
        <w:tab w:val="clear" w:pos="1420"/>
        <w:tab w:val="clear" w:pos="1846"/>
        <w:tab w:val="clear" w:pos="2272"/>
      </w:tabs>
      <w:spacing w:before="100" w:beforeAutospacing="1" w:after="100" w:afterAutospacing="1"/>
      <w:ind w:left="1136" w:right="1402"/>
      <w:jc w:val="center"/>
    </w:pPr>
    <w:rPr>
      <w:rFonts w:ascii="Verdana" w:hAnsi="Verdana"/>
      <w:sz w:val="24"/>
      <w:lang w:val="fr-CH"/>
    </w:rPr>
  </w:style>
  <w:style w:type="paragraph" w:customStyle="1" w:styleId="TxtCode2-Vert">
    <w:name w:val="Txt_Code 2-&gt;Vert"/>
    <w:basedOn w:val="TxtCode1-Jaune"/>
    <w:rsid w:val="008E45AD"/>
    <w:pPr>
      <w:pBdr>
        <w:top w:val="dashed" w:sz="4" w:space="1" w:color="auto"/>
        <w:left w:val="dashed" w:sz="4" w:space="4" w:color="auto"/>
        <w:bottom w:val="dashed" w:sz="4" w:space="1" w:color="auto"/>
        <w:right w:val="dashed" w:sz="4" w:space="1" w:color="auto"/>
      </w:pBdr>
      <w:shd w:val="clear" w:color="auto" w:fill="E5FFE5"/>
    </w:pPr>
  </w:style>
  <w:style w:type="paragraph" w:customStyle="1" w:styleId="TxtCentr">
    <w:name w:val="Txt_Centré"/>
    <w:basedOn w:val="TxtGauche"/>
    <w:rsid w:val="00FE6083"/>
    <w:pPr>
      <w:jc w:val="center"/>
    </w:pPr>
  </w:style>
  <w:style w:type="paragraph" w:customStyle="1" w:styleId="TxtJustifisansespacement">
    <w:name w:val="Txt_Justifié_sans espacement"/>
    <w:basedOn w:val="TxtJustifi"/>
    <w:rsid w:val="00FE6083"/>
    <w:pPr>
      <w:spacing w:after="0"/>
    </w:pPr>
  </w:style>
  <w:style w:type="paragraph" w:customStyle="1" w:styleId="Titreprincipal">
    <w:name w:val="Titre principal"/>
    <w:basedOn w:val="Standard"/>
    <w:rsid w:val="00BE72AA"/>
    <w:pPr>
      <w:spacing w:before="5120"/>
      <w:jc w:val="center"/>
    </w:pPr>
    <w:rPr>
      <w:sz w:val="72"/>
    </w:rPr>
  </w:style>
  <w:style w:type="paragraph" w:customStyle="1" w:styleId="TxtCode3-Orange">
    <w:name w:val="Txt_Code 3-&gt;Orange"/>
    <w:basedOn w:val="TxtCode1-Jaune"/>
    <w:rsid w:val="008E45AD"/>
    <w:pPr>
      <w:pBdr>
        <w:top w:val="dashed" w:sz="6" w:space="1" w:color="auto"/>
        <w:left w:val="dashed" w:sz="6" w:space="4" w:color="auto"/>
        <w:bottom w:val="dashed" w:sz="6" w:space="1" w:color="auto"/>
        <w:right w:val="dashed" w:sz="6" w:space="1" w:color="auto"/>
      </w:pBdr>
      <w:shd w:val="clear" w:color="auto" w:fill="FFCF9F"/>
    </w:pPr>
    <w:rPr>
      <w:lang w:val="fr-CH"/>
    </w:rPr>
  </w:style>
  <w:style w:type="paragraph" w:customStyle="1" w:styleId="TxtGauche">
    <w:name w:val="Txt_Gauche"/>
    <w:basedOn w:val="TxtJustifi"/>
    <w:rsid w:val="00E37B47"/>
    <w:pPr>
      <w:jc w:val="left"/>
    </w:pPr>
  </w:style>
  <w:style w:type="paragraph" w:customStyle="1" w:styleId="Titreversion">
    <w:name w:val="Titre version"/>
    <w:basedOn w:val="Standard"/>
    <w:semiHidden/>
    <w:rsid w:val="006D1464"/>
    <w:pPr>
      <w:spacing w:before="100" w:beforeAutospacing="1"/>
      <w:jc w:val="center"/>
    </w:pPr>
  </w:style>
  <w:style w:type="paragraph" w:customStyle="1" w:styleId="TitreTM">
    <w:name w:val="Titre TM"/>
    <w:basedOn w:val="Standard"/>
    <w:rsid w:val="00EA6671"/>
    <w:pPr>
      <w:pBdr>
        <w:top w:val="single" w:sz="4" w:space="1" w:color="auto"/>
        <w:left w:val="single" w:sz="4" w:space="4" w:color="auto"/>
        <w:bottom w:val="single" w:sz="4" w:space="1" w:color="auto"/>
        <w:right w:val="single" w:sz="4" w:space="4" w:color="auto"/>
      </w:pBdr>
      <w:spacing w:before="240" w:after="480"/>
      <w:jc w:val="center"/>
    </w:pPr>
    <w:rPr>
      <w:b/>
      <w:sz w:val="40"/>
      <w:lang w:val="fr-FR"/>
    </w:rPr>
  </w:style>
  <w:style w:type="paragraph" w:customStyle="1" w:styleId="Titreauteur">
    <w:name w:val="Titre auteur"/>
    <w:basedOn w:val="Standard"/>
    <w:semiHidden/>
    <w:rsid w:val="00E806D4"/>
    <w:pPr>
      <w:spacing w:before="1200"/>
      <w:jc w:val="center"/>
    </w:pPr>
    <w:rPr>
      <w:sz w:val="32"/>
    </w:rPr>
  </w:style>
  <w:style w:type="paragraph" w:customStyle="1" w:styleId="Titresecondaire">
    <w:name w:val="Titre secondaire"/>
    <w:basedOn w:val="Titreprincipal"/>
    <w:rsid w:val="00251E64"/>
    <w:pPr>
      <w:pBdr>
        <w:top w:val="single" w:sz="6" w:space="1" w:color="auto"/>
        <w:left w:val="single" w:sz="6" w:space="4" w:color="auto"/>
        <w:bottom w:val="single" w:sz="6" w:space="1" w:color="auto"/>
        <w:right w:val="single" w:sz="6" w:space="4" w:color="auto"/>
      </w:pBdr>
      <w:spacing w:before="240"/>
      <w:ind w:left="142" w:right="124"/>
    </w:pPr>
    <w:rPr>
      <w:sz w:val="40"/>
      <w:szCs w:val="40"/>
    </w:rPr>
  </w:style>
  <w:style w:type="paragraph" w:styleId="Funotentext">
    <w:name w:val="footnote text"/>
    <w:basedOn w:val="Standard"/>
    <w:semiHidden/>
    <w:rsid w:val="004E7909"/>
  </w:style>
  <w:style w:type="character" w:styleId="Funotenzeichen">
    <w:name w:val="footnote reference"/>
    <w:basedOn w:val="Absatz-Standardschriftart"/>
    <w:semiHidden/>
    <w:rsid w:val="004E7909"/>
    <w:rPr>
      <w:vertAlign w:val="superscript"/>
    </w:rPr>
  </w:style>
  <w:style w:type="character" w:styleId="BesuchterLink">
    <w:name w:val="FollowedHyperlink"/>
    <w:basedOn w:val="Absatz-Standardschriftart"/>
    <w:semiHidden/>
    <w:rsid w:val="006D1464"/>
    <w:rPr>
      <w:rFonts w:ascii="Arial" w:hAnsi="Arial"/>
      <w:color w:val="0000FF"/>
      <w:sz w:val="22"/>
      <w:szCs w:val="18"/>
      <w:u w:val="single"/>
    </w:rPr>
  </w:style>
  <w:style w:type="paragraph" w:customStyle="1" w:styleId="ListeNumrote">
    <w:name w:val="Liste_Numérotée"/>
    <w:basedOn w:val="Standard"/>
    <w:rsid w:val="008E45AD"/>
    <w:pPr>
      <w:numPr>
        <w:numId w:val="4"/>
      </w:numPr>
      <w:tabs>
        <w:tab w:val="clear" w:pos="397"/>
        <w:tab w:val="num" w:pos="426"/>
      </w:tabs>
      <w:spacing w:after="160"/>
      <w:ind w:left="425" w:hanging="425"/>
      <w:contextualSpacing/>
    </w:pPr>
    <w:rPr>
      <w:bCs/>
      <w:szCs w:val="22"/>
    </w:rPr>
  </w:style>
  <w:style w:type="paragraph" w:customStyle="1" w:styleId="TxtMiseenvidencegauche">
    <w:name w:val="Txt_Mise en évidence_gauche"/>
    <w:basedOn w:val="Standard"/>
    <w:rsid w:val="005673EA"/>
    <w:pPr>
      <w:pBdr>
        <w:top w:val="wave" w:sz="6" w:space="7" w:color="auto"/>
        <w:left w:val="wave" w:sz="6" w:space="4" w:color="auto"/>
        <w:bottom w:val="wave" w:sz="6" w:space="7" w:color="auto"/>
        <w:right w:val="wave" w:sz="6" w:space="12" w:color="auto"/>
      </w:pBdr>
      <w:shd w:val="clear" w:color="auto" w:fill="F0DF9B"/>
      <w:spacing w:before="60" w:after="60"/>
      <w:ind w:left="568" w:right="550"/>
    </w:pPr>
  </w:style>
  <w:style w:type="character" w:styleId="Platzhaltertext">
    <w:name w:val="Placeholder Text"/>
    <w:basedOn w:val="Absatz-Standardschriftart"/>
    <w:uiPriority w:val="99"/>
    <w:semiHidden/>
    <w:rsid w:val="007D2A70"/>
    <w:rPr>
      <w:color w:val="808080"/>
    </w:rPr>
  </w:style>
  <w:style w:type="paragraph" w:styleId="Endnotentext">
    <w:name w:val="endnote text"/>
    <w:basedOn w:val="Standard"/>
    <w:link w:val="EndnotentextZchn"/>
    <w:semiHidden/>
    <w:rsid w:val="00F360CC"/>
  </w:style>
  <w:style w:type="character" w:customStyle="1" w:styleId="EndnotentextZchn">
    <w:name w:val="Endnotentext Zchn"/>
    <w:basedOn w:val="Absatz-Standardschriftart"/>
    <w:link w:val="Endnotentext"/>
    <w:semiHidden/>
    <w:rsid w:val="00081E10"/>
    <w:rPr>
      <w:rFonts w:ascii="Verdana" w:hAnsi="Verdana"/>
      <w:lang w:eastAsia="en-US"/>
    </w:rPr>
  </w:style>
  <w:style w:type="character" w:styleId="Endnotenzeichen">
    <w:name w:val="endnote reference"/>
    <w:basedOn w:val="Absatz-Standardschriftart"/>
    <w:semiHidden/>
    <w:rsid w:val="00F360CC"/>
    <w:rPr>
      <w:vertAlign w:val="superscript"/>
    </w:rPr>
  </w:style>
  <w:style w:type="paragraph" w:customStyle="1" w:styleId="TxtCode4-Gris">
    <w:name w:val="Txt_Code 4-&gt;Gris"/>
    <w:basedOn w:val="TxtCode1-Jaune"/>
    <w:qFormat/>
    <w:rsid w:val="008E45AD"/>
    <w:pPr>
      <w:pBdr>
        <w:top w:val="dashed" w:sz="8" w:space="1" w:color="auto"/>
        <w:left w:val="dashed" w:sz="8" w:space="4" w:color="auto"/>
        <w:bottom w:val="dashed" w:sz="8" w:space="1" w:color="auto"/>
        <w:right w:val="dashed" w:sz="8" w:space="1" w:color="auto"/>
      </w:pBdr>
      <w:shd w:val="clear" w:color="auto" w:fill="DBE4F1"/>
    </w:pPr>
  </w:style>
  <w:style w:type="table" w:styleId="TabelleKlassisch4">
    <w:name w:val="Table Classic 4"/>
    <w:basedOn w:val="NormaleTabelle"/>
    <w:rsid w:val="00126E1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HelleSchattierung-Akzent2">
    <w:name w:val="Light Shading Accent 2"/>
    <w:basedOn w:val="NormaleTabelle"/>
    <w:uiPriority w:val="60"/>
    <w:rsid w:val="00126E1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TabelleSpalten5">
    <w:name w:val="Table Columns 5"/>
    <w:basedOn w:val="NormaleTabelle"/>
    <w:rsid w:val="00126E1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TxtCode5-Beige">
    <w:name w:val="Txt_Code 5-&gt;Beige"/>
    <w:basedOn w:val="TxtCode4-Gris"/>
    <w:qFormat/>
    <w:rsid w:val="008E45AD"/>
    <w:pPr>
      <w:pBdr>
        <w:top w:val="dashSmallGap" w:sz="4" w:space="1" w:color="auto"/>
        <w:left w:val="dashSmallGap" w:sz="4" w:space="4" w:color="auto"/>
        <w:bottom w:val="dashSmallGap" w:sz="4" w:space="1" w:color="auto"/>
        <w:right w:val="dashSmallGap" w:sz="4" w:space="1" w:color="auto"/>
      </w:pBdr>
      <w:shd w:val="clear" w:color="auto" w:fill="EEECE1"/>
    </w:pPr>
    <w:rPr>
      <w:lang w:val="fr-CH"/>
    </w:rPr>
  </w:style>
  <w:style w:type="paragraph" w:customStyle="1" w:styleId="ListePuce2">
    <w:name w:val="Liste_Puce 2"/>
    <w:basedOn w:val="ListePuce1"/>
    <w:qFormat/>
    <w:rsid w:val="008E45AD"/>
    <w:pPr>
      <w:numPr>
        <w:ilvl w:val="1"/>
      </w:numPr>
      <w:tabs>
        <w:tab w:val="left" w:pos="709"/>
      </w:tabs>
      <w:spacing w:after="120"/>
      <w:ind w:left="709" w:hanging="284"/>
    </w:pPr>
  </w:style>
  <w:style w:type="character" w:customStyle="1" w:styleId="berschrift4Zchn">
    <w:name w:val="Überschrift 4 Zchn"/>
    <w:basedOn w:val="Absatz-Standardschriftart"/>
    <w:link w:val="berschrift4"/>
    <w:rsid w:val="00664AC2"/>
    <w:rPr>
      <w:rFonts w:asciiTheme="minorHAnsi" w:hAnsiTheme="minorHAnsi"/>
      <w:b/>
      <w:sz w:val="24"/>
      <w:szCs w:val="24"/>
      <w:lang w:eastAsia="de-CH"/>
    </w:rPr>
  </w:style>
  <w:style w:type="paragraph" w:customStyle="1" w:styleId="TxtDroite">
    <w:name w:val="Txt_Droite"/>
    <w:basedOn w:val="TxtJustifi"/>
    <w:qFormat/>
    <w:rsid w:val="00E37B47"/>
    <w:pPr>
      <w:jc w:val="right"/>
    </w:pPr>
  </w:style>
  <w:style w:type="character" w:styleId="Hyperlink">
    <w:name w:val="Hyperlink"/>
    <w:basedOn w:val="Absatz-Standardschriftart"/>
    <w:uiPriority w:val="99"/>
    <w:unhideWhenUsed/>
    <w:rsid w:val="007A4A27"/>
    <w:rPr>
      <w:color w:val="0000FF" w:themeColor="hyperlink"/>
      <w:u w:val="single"/>
    </w:rPr>
  </w:style>
  <w:style w:type="character" w:styleId="NichtaufgelsteErwhnung">
    <w:name w:val="Unresolved Mention"/>
    <w:basedOn w:val="Absatz-Standardschriftart"/>
    <w:uiPriority w:val="99"/>
    <w:semiHidden/>
    <w:unhideWhenUsed/>
    <w:rsid w:val="00236DD6"/>
    <w:rPr>
      <w:color w:val="605E5C"/>
      <w:shd w:val="clear" w:color="auto" w:fill="E1DFDD"/>
    </w:rPr>
  </w:style>
  <w:style w:type="paragraph" w:styleId="StandardWeb">
    <w:name w:val="Normal (Web)"/>
    <w:basedOn w:val="Standard"/>
    <w:uiPriority w:val="99"/>
    <w:unhideWhenUsed/>
    <w:rsid w:val="00BD3CA3"/>
    <w:pPr>
      <w:spacing w:before="100" w:beforeAutospacing="1" w:after="100" w:afterAutospacing="1"/>
    </w:pPr>
    <w:rPr>
      <w:rFonts w:ascii="Times New Roman" w:hAnsi="Times New Roman" w:cs="Times New Roman"/>
      <w:sz w:val="24"/>
      <w:lang w:eastAsia="fr-CH"/>
    </w:rPr>
  </w:style>
  <w:style w:type="paragraph" w:styleId="HTMLVorformatiert">
    <w:name w:val="HTML Preformatted"/>
    <w:basedOn w:val="Standard"/>
    <w:link w:val="HTMLVorformatiertZchn"/>
    <w:uiPriority w:val="99"/>
    <w:unhideWhenUsed/>
    <w:rsid w:val="00CB3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eastAsia="fr-CH"/>
    </w:rPr>
  </w:style>
  <w:style w:type="character" w:customStyle="1" w:styleId="HTMLVorformatiertZchn">
    <w:name w:val="HTML Vorformatiert Zchn"/>
    <w:basedOn w:val="Absatz-Standardschriftart"/>
    <w:link w:val="HTMLVorformatiert"/>
    <w:uiPriority w:val="99"/>
    <w:rsid w:val="00CB388C"/>
    <w:rPr>
      <w:rFonts w:ascii="Courier New" w:hAnsi="Courier New" w:cs="Courier New"/>
    </w:rPr>
  </w:style>
  <w:style w:type="character" w:styleId="HTMLCode">
    <w:name w:val="HTML Code"/>
    <w:basedOn w:val="Absatz-Standardschriftart"/>
    <w:uiPriority w:val="99"/>
    <w:semiHidden/>
    <w:unhideWhenUsed/>
    <w:rsid w:val="00CB388C"/>
    <w:rPr>
      <w:rFonts w:ascii="Courier New" w:eastAsia="Times New Roman" w:hAnsi="Courier New" w:cs="Courier New"/>
      <w:sz w:val="20"/>
      <w:szCs w:val="20"/>
    </w:rPr>
  </w:style>
  <w:style w:type="character" w:customStyle="1" w:styleId="token">
    <w:name w:val="token"/>
    <w:basedOn w:val="Absatz-Standardschriftart"/>
    <w:rsid w:val="00CB3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267">
      <w:bodyDiv w:val="1"/>
      <w:marLeft w:val="0"/>
      <w:marRight w:val="0"/>
      <w:marTop w:val="0"/>
      <w:marBottom w:val="0"/>
      <w:divBdr>
        <w:top w:val="none" w:sz="0" w:space="0" w:color="auto"/>
        <w:left w:val="none" w:sz="0" w:space="0" w:color="auto"/>
        <w:bottom w:val="none" w:sz="0" w:space="0" w:color="auto"/>
        <w:right w:val="none" w:sz="0" w:space="0" w:color="auto"/>
      </w:divBdr>
    </w:div>
    <w:div w:id="58016539">
      <w:bodyDiv w:val="1"/>
      <w:marLeft w:val="0"/>
      <w:marRight w:val="0"/>
      <w:marTop w:val="0"/>
      <w:marBottom w:val="0"/>
      <w:divBdr>
        <w:top w:val="none" w:sz="0" w:space="0" w:color="auto"/>
        <w:left w:val="none" w:sz="0" w:space="0" w:color="auto"/>
        <w:bottom w:val="none" w:sz="0" w:space="0" w:color="auto"/>
        <w:right w:val="none" w:sz="0" w:space="0" w:color="auto"/>
      </w:divBdr>
    </w:div>
    <w:div w:id="67919204">
      <w:bodyDiv w:val="1"/>
      <w:marLeft w:val="0"/>
      <w:marRight w:val="0"/>
      <w:marTop w:val="0"/>
      <w:marBottom w:val="0"/>
      <w:divBdr>
        <w:top w:val="none" w:sz="0" w:space="0" w:color="auto"/>
        <w:left w:val="none" w:sz="0" w:space="0" w:color="auto"/>
        <w:bottom w:val="none" w:sz="0" w:space="0" w:color="auto"/>
        <w:right w:val="none" w:sz="0" w:space="0" w:color="auto"/>
      </w:divBdr>
    </w:div>
    <w:div w:id="119808248">
      <w:bodyDiv w:val="1"/>
      <w:marLeft w:val="0"/>
      <w:marRight w:val="0"/>
      <w:marTop w:val="0"/>
      <w:marBottom w:val="0"/>
      <w:divBdr>
        <w:top w:val="none" w:sz="0" w:space="0" w:color="auto"/>
        <w:left w:val="none" w:sz="0" w:space="0" w:color="auto"/>
        <w:bottom w:val="none" w:sz="0" w:space="0" w:color="auto"/>
        <w:right w:val="none" w:sz="0" w:space="0" w:color="auto"/>
      </w:divBdr>
    </w:div>
    <w:div w:id="197858992">
      <w:bodyDiv w:val="1"/>
      <w:marLeft w:val="0"/>
      <w:marRight w:val="0"/>
      <w:marTop w:val="0"/>
      <w:marBottom w:val="0"/>
      <w:divBdr>
        <w:top w:val="none" w:sz="0" w:space="0" w:color="auto"/>
        <w:left w:val="none" w:sz="0" w:space="0" w:color="auto"/>
        <w:bottom w:val="none" w:sz="0" w:space="0" w:color="auto"/>
        <w:right w:val="none" w:sz="0" w:space="0" w:color="auto"/>
      </w:divBdr>
      <w:divsChild>
        <w:div w:id="251284058">
          <w:marLeft w:val="547"/>
          <w:marRight w:val="0"/>
          <w:marTop w:val="0"/>
          <w:marBottom w:val="0"/>
          <w:divBdr>
            <w:top w:val="none" w:sz="0" w:space="0" w:color="auto"/>
            <w:left w:val="none" w:sz="0" w:space="0" w:color="auto"/>
            <w:bottom w:val="none" w:sz="0" w:space="0" w:color="auto"/>
            <w:right w:val="none" w:sz="0" w:space="0" w:color="auto"/>
          </w:divBdr>
        </w:div>
      </w:divsChild>
    </w:div>
    <w:div w:id="267280847">
      <w:bodyDiv w:val="1"/>
      <w:marLeft w:val="0"/>
      <w:marRight w:val="0"/>
      <w:marTop w:val="0"/>
      <w:marBottom w:val="0"/>
      <w:divBdr>
        <w:top w:val="none" w:sz="0" w:space="0" w:color="auto"/>
        <w:left w:val="none" w:sz="0" w:space="0" w:color="auto"/>
        <w:bottom w:val="none" w:sz="0" w:space="0" w:color="auto"/>
        <w:right w:val="none" w:sz="0" w:space="0" w:color="auto"/>
      </w:divBdr>
    </w:div>
    <w:div w:id="521280079">
      <w:bodyDiv w:val="1"/>
      <w:marLeft w:val="0"/>
      <w:marRight w:val="0"/>
      <w:marTop w:val="0"/>
      <w:marBottom w:val="0"/>
      <w:divBdr>
        <w:top w:val="none" w:sz="0" w:space="0" w:color="auto"/>
        <w:left w:val="none" w:sz="0" w:space="0" w:color="auto"/>
        <w:bottom w:val="none" w:sz="0" w:space="0" w:color="auto"/>
        <w:right w:val="none" w:sz="0" w:space="0" w:color="auto"/>
      </w:divBdr>
    </w:div>
    <w:div w:id="566764726">
      <w:bodyDiv w:val="1"/>
      <w:marLeft w:val="0"/>
      <w:marRight w:val="0"/>
      <w:marTop w:val="0"/>
      <w:marBottom w:val="0"/>
      <w:divBdr>
        <w:top w:val="none" w:sz="0" w:space="0" w:color="auto"/>
        <w:left w:val="none" w:sz="0" w:space="0" w:color="auto"/>
        <w:bottom w:val="none" w:sz="0" w:space="0" w:color="auto"/>
        <w:right w:val="none" w:sz="0" w:space="0" w:color="auto"/>
      </w:divBdr>
    </w:div>
    <w:div w:id="598024049">
      <w:bodyDiv w:val="1"/>
      <w:marLeft w:val="0"/>
      <w:marRight w:val="0"/>
      <w:marTop w:val="0"/>
      <w:marBottom w:val="0"/>
      <w:divBdr>
        <w:top w:val="none" w:sz="0" w:space="0" w:color="auto"/>
        <w:left w:val="none" w:sz="0" w:space="0" w:color="auto"/>
        <w:bottom w:val="none" w:sz="0" w:space="0" w:color="auto"/>
        <w:right w:val="none" w:sz="0" w:space="0" w:color="auto"/>
      </w:divBdr>
    </w:div>
    <w:div w:id="682123405">
      <w:bodyDiv w:val="1"/>
      <w:marLeft w:val="0"/>
      <w:marRight w:val="0"/>
      <w:marTop w:val="0"/>
      <w:marBottom w:val="0"/>
      <w:divBdr>
        <w:top w:val="none" w:sz="0" w:space="0" w:color="auto"/>
        <w:left w:val="none" w:sz="0" w:space="0" w:color="auto"/>
        <w:bottom w:val="none" w:sz="0" w:space="0" w:color="auto"/>
        <w:right w:val="none" w:sz="0" w:space="0" w:color="auto"/>
      </w:divBdr>
    </w:div>
    <w:div w:id="794716489">
      <w:bodyDiv w:val="1"/>
      <w:marLeft w:val="0"/>
      <w:marRight w:val="0"/>
      <w:marTop w:val="0"/>
      <w:marBottom w:val="0"/>
      <w:divBdr>
        <w:top w:val="none" w:sz="0" w:space="0" w:color="auto"/>
        <w:left w:val="none" w:sz="0" w:space="0" w:color="auto"/>
        <w:bottom w:val="none" w:sz="0" w:space="0" w:color="auto"/>
        <w:right w:val="none" w:sz="0" w:space="0" w:color="auto"/>
      </w:divBdr>
    </w:div>
    <w:div w:id="885065066">
      <w:bodyDiv w:val="1"/>
      <w:marLeft w:val="0"/>
      <w:marRight w:val="0"/>
      <w:marTop w:val="0"/>
      <w:marBottom w:val="0"/>
      <w:divBdr>
        <w:top w:val="none" w:sz="0" w:space="0" w:color="auto"/>
        <w:left w:val="none" w:sz="0" w:space="0" w:color="auto"/>
        <w:bottom w:val="none" w:sz="0" w:space="0" w:color="auto"/>
        <w:right w:val="none" w:sz="0" w:space="0" w:color="auto"/>
      </w:divBdr>
    </w:div>
    <w:div w:id="887759442">
      <w:bodyDiv w:val="1"/>
      <w:marLeft w:val="0"/>
      <w:marRight w:val="0"/>
      <w:marTop w:val="0"/>
      <w:marBottom w:val="0"/>
      <w:divBdr>
        <w:top w:val="none" w:sz="0" w:space="0" w:color="auto"/>
        <w:left w:val="none" w:sz="0" w:space="0" w:color="auto"/>
        <w:bottom w:val="none" w:sz="0" w:space="0" w:color="auto"/>
        <w:right w:val="none" w:sz="0" w:space="0" w:color="auto"/>
      </w:divBdr>
    </w:div>
    <w:div w:id="970939442">
      <w:bodyDiv w:val="1"/>
      <w:marLeft w:val="0"/>
      <w:marRight w:val="0"/>
      <w:marTop w:val="0"/>
      <w:marBottom w:val="0"/>
      <w:divBdr>
        <w:top w:val="none" w:sz="0" w:space="0" w:color="auto"/>
        <w:left w:val="none" w:sz="0" w:space="0" w:color="auto"/>
        <w:bottom w:val="none" w:sz="0" w:space="0" w:color="auto"/>
        <w:right w:val="none" w:sz="0" w:space="0" w:color="auto"/>
      </w:divBdr>
    </w:div>
    <w:div w:id="971592399">
      <w:bodyDiv w:val="1"/>
      <w:marLeft w:val="0"/>
      <w:marRight w:val="0"/>
      <w:marTop w:val="0"/>
      <w:marBottom w:val="0"/>
      <w:divBdr>
        <w:top w:val="none" w:sz="0" w:space="0" w:color="auto"/>
        <w:left w:val="none" w:sz="0" w:space="0" w:color="auto"/>
        <w:bottom w:val="none" w:sz="0" w:space="0" w:color="auto"/>
        <w:right w:val="none" w:sz="0" w:space="0" w:color="auto"/>
      </w:divBdr>
    </w:div>
    <w:div w:id="1344161722">
      <w:bodyDiv w:val="1"/>
      <w:marLeft w:val="0"/>
      <w:marRight w:val="0"/>
      <w:marTop w:val="0"/>
      <w:marBottom w:val="0"/>
      <w:divBdr>
        <w:top w:val="none" w:sz="0" w:space="0" w:color="auto"/>
        <w:left w:val="none" w:sz="0" w:space="0" w:color="auto"/>
        <w:bottom w:val="none" w:sz="0" w:space="0" w:color="auto"/>
        <w:right w:val="none" w:sz="0" w:space="0" w:color="auto"/>
      </w:divBdr>
    </w:div>
    <w:div w:id="1363552724">
      <w:bodyDiv w:val="1"/>
      <w:marLeft w:val="0"/>
      <w:marRight w:val="0"/>
      <w:marTop w:val="0"/>
      <w:marBottom w:val="0"/>
      <w:divBdr>
        <w:top w:val="none" w:sz="0" w:space="0" w:color="auto"/>
        <w:left w:val="none" w:sz="0" w:space="0" w:color="auto"/>
        <w:bottom w:val="none" w:sz="0" w:space="0" w:color="auto"/>
        <w:right w:val="none" w:sz="0" w:space="0" w:color="auto"/>
      </w:divBdr>
    </w:div>
    <w:div w:id="1379433489">
      <w:bodyDiv w:val="1"/>
      <w:marLeft w:val="0"/>
      <w:marRight w:val="0"/>
      <w:marTop w:val="0"/>
      <w:marBottom w:val="0"/>
      <w:divBdr>
        <w:top w:val="none" w:sz="0" w:space="0" w:color="auto"/>
        <w:left w:val="none" w:sz="0" w:space="0" w:color="auto"/>
        <w:bottom w:val="none" w:sz="0" w:space="0" w:color="auto"/>
        <w:right w:val="none" w:sz="0" w:space="0" w:color="auto"/>
      </w:divBdr>
      <w:divsChild>
        <w:div w:id="1879510439">
          <w:marLeft w:val="547"/>
          <w:marRight w:val="0"/>
          <w:marTop w:val="0"/>
          <w:marBottom w:val="0"/>
          <w:divBdr>
            <w:top w:val="none" w:sz="0" w:space="0" w:color="auto"/>
            <w:left w:val="none" w:sz="0" w:space="0" w:color="auto"/>
            <w:bottom w:val="none" w:sz="0" w:space="0" w:color="auto"/>
            <w:right w:val="none" w:sz="0" w:space="0" w:color="auto"/>
          </w:divBdr>
        </w:div>
      </w:divsChild>
    </w:div>
    <w:div w:id="1586719461">
      <w:bodyDiv w:val="1"/>
      <w:marLeft w:val="0"/>
      <w:marRight w:val="0"/>
      <w:marTop w:val="0"/>
      <w:marBottom w:val="0"/>
      <w:divBdr>
        <w:top w:val="none" w:sz="0" w:space="0" w:color="auto"/>
        <w:left w:val="none" w:sz="0" w:space="0" w:color="auto"/>
        <w:bottom w:val="none" w:sz="0" w:space="0" w:color="auto"/>
        <w:right w:val="none" w:sz="0" w:space="0" w:color="auto"/>
      </w:divBdr>
    </w:div>
    <w:div w:id="1628926563">
      <w:bodyDiv w:val="1"/>
      <w:marLeft w:val="0"/>
      <w:marRight w:val="0"/>
      <w:marTop w:val="0"/>
      <w:marBottom w:val="0"/>
      <w:divBdr>
        <w:top w:val="none" w:sz="0" w:space="0" w:color="auto"/>
        <w:left w:val="none" w:sz="0" w:space="0" w:color="auto"/>
        <w:bottom w:val="none" w:sz="0" w:space="0" w:color="auto"/>
        <w:right w:val="none" w:sz="0" w:space="0" w:color="auto"/>
      </w:divBdr>
    </w:div>
    <w:div w:id="1710841730">
      <w:bodyDiv w:val="1"/>
      <w:marLeft w:val="0"/>
      <w:marRight w:val="0"/>
      <w:marTop w:val="0"/>
      <w:marBottom w:val="0"/>
      <w:divBdr>
        <w:top w:val="none" w:sz="0" w:space="0" w:color="auto"/>
        <w:left w:val="none" w:sz="0" w:space="0" w:color="auto"/>
        <w:bottom w:val="none" w:sz="0" w:space="0" w:color="auto"/>
        <w:right w:val="none" w:sz="0" w:space="0" w:color="auto"/>
      </w:divBdr>
    </w:div>
    <w:div w:id="1739327521">
      <w:bodyDiv w:val="1"/>
      <w:marLeft w:val="0"/>
      <w:marRight w:val="0"/>
      <w:marTop w:val="0"/>
      <w:marBottom w:val="0"/>
      <w:divBdr>
        <w:top w:val="none" w:sz="0" w:space="0" w:color="auto"/>
        <w:left w:val="none" w:sz="0" w:space="0" w:color="auto"/>
        <w:bottom w:val="none" w:sz="0" w:space="0" w:color="auto"/>
        <w:right w:val="none" w:sz="0" w:space="0" w:color="auto"/>
      </w:divBdr>
    </w:div>
    <w:div w:id="1794248659">
      <w:bodyDiv w:val="1"/>
      <w:marLeft w:val="0"/>
      <w:marRight w:val="0"/>
      <w:marTop w:val="0"/>
      <w:marBottom w:val="0"/>
      <w:divBdr>
        <w:top w:val="none" w:sz="0" w:space="0" w:color="auto"/>
        <w:left w:val="none" w:sz="0" w:space="0" w:color="auto"/>
        <w:bottom w:val="none" w:sz="0" w:space="0" w:color="auto"/>
        <w:right w:val="none" w:sz="0" w:space="0" w:color="auto"/>
      </w:divBdr>
    </w:div>
    <w:div w:id="1814253310">
      <w:bodyDiv w:val="1"/>
      <w:marLeft w:val="0"/>
      <w:marRight w:val="0"/>
      <w:marTop w:val="0"/>
      <w:marBottom w:val="0"/>
      <w:divBdr>
        <w:top w:val="none" w:sz="0" w:space="0" w:color="auto"/>
        <w:left w:val="none" w:sz="0" w:space="0" w:color="auto"/>
        <w:bottom w:val="none" w:sz="0" w:space="0" w:color="auto"/>
        <w:right w:val="none" w:sz="0" w:space="0" w:color="auto"/>
      </w:divBdr>
    </w:div>
    <w:div w:id="1841506210">
      <w:bodyDiv w:val="1"/>
      <w:marLeft w:val="0"/>
      <w:marRight w:val="0"/>
      <w:marTop w:val="0"/>
      <w:marBottom w:val="0"/>
      <w:divBdr>
        <w:top w:val="none" w:sz="0" w:space="0" w:color="auto"/>
        <w:left w:val="none" w:sz="0" w:space="0" w:color="auto"/>
        <w:bottom w:val="none" w:sz="0" w:space="0" w:color="auto"/>
        <w:right w:val="none" w:sz="0" w:space="0" w:color="auto"/>
      </w:divBdr>
    </w:div>
    <w:div w:id="1891451682">
      <w:bodyDiv w:val="1"/>
      <w:marLeft w:val="0"/>
      <w:marRight w:val="0"/>
      <w:marTop w:val="0"/>
      <w:marBottom w:val="0"/>
      <w:divBdr>
        <w:top w:val="none" w:sz="0" w:space="0" w:color="auto"/>
        <w:left w:val="none" w:sz="0" w:space="0" w:color="auto"/>
        <w:bottom w:val="none" w:sz="0" w:space="0" w:color="auto"/>
        <w:right w:val="none" w:sz="0" w:space="0" w:color="auto"/>
      </w:divBdr>
    </w:div>
    <w:div w:id="1924753808">
      <w:bodyDiv w:val="1"/>
      <w:marLeft w:val="0"/>
      <w:marRight w:val="0"/>
      <w:marTop w:val="0"/>
      <w:marBottom w:val="0"/>
      <w:divBdr>
        <w:top w:val="none" w:sz="0" w:space="0" w:color="auto"/>
        <w:left w:val="none" w:sz="0" w:space="0" w:color="auto"/>
        <w:bottom w:val="none" w:sz="0" w:space="0" w:color="auto"/>
        <w:right w:val="none" w:sz="0" w:space="0" w:color="auto"/>
      </w:divBdr>
    </w:div>
    <w:div w:id="2024237607">
      <w:bodyDiv w:val="1"/>
      <w:marLeft w:val="0"/>
      <w:marRight w:val="0"/>
      <w:marTop w:val="0"/>
      <w:marBottom w:val="0"/>
      <w:divBdr>
        <w:top w:val="none" w:sz="0" w:space="0" w:color="auto"/>
        <w:left w:val="none" w:sz="0" w:space="0" w:color="auto"/>
        <w:bottom w:val="none" w:sz="0" w:space="0" w:color="auto"/>
        <w:right w:val="none" w:sz="0" w:space="0" w:color="auto"/>
      </w:divBdr>
    </w:div>
    <w:div w:id="2124955977">
      <w:bodyDiv w:val="1"/>
      <w:marLeft w:val="0"/>
      <w:marRight w:val="0"/>
      <w:marTop w:val="0"/>
      <w:marBottom w:val="0"/>
      <w:divBdr>
        <w:top w:val="none" w:sz="0" w:space="0" w:color="auto"/>
        <w:left w:val="none" w:sz="0" w:space="0" w:color="auto"/>
        <w:bottom w:val="none" w:sz="0" w:space="0" w:color="auto"/>
        <w:right w:val="none" w:sz="0" w:space="0" w:color="auto"/>
      </w:divBdr>
    </w:div>
    <w:div w:id="2126580418">
      <w:bodyDiv w:val="1"/>
      <w:marLeft w:val="0"/>
      <w:marRight w:val="0"/>
      <w:marTop w:val="0"/>
      <w:marBottom w:val="0"/>
      <w:divBdr>
        <w:top w:val="none" w:sz="0" w:space="0" w:color="auto"/>
        <w:left w:val="none" w:sz="0" w:space="0" w:color="auto"/>
        <w:bottom w:val="none" w:sz="0" w:space="0" w:color="auto"/>
        <w:right w:val="none" w:sz="0" w:space="0" w:color="auto"/>
      </w:divBdr>
      <w:divsChild>
        <w:div w:id="459079890">
          <w:marLeft w:val="0"/>
          <w:marRight w:val="0"/>
          <w:marTop w:val="0"/>
          <w:marBottom w:val="0"/>
          <w:divBdr>
            <w:top w:val="none" w:sz="0" w:space="0" w:color="auto"/>
            <w:left w:val="none" w:sz="0" w:space="0" w:color="auto"/>
            <w:bottom w:val="none" w:sz="0" w:space="0" w:color="auto"/>
            <w:right w:val="none" w:sz="0" w:space="0" w:color="auto"/>
          </w:divBdr>
        </w:div>
        <w:div w:id="1014041858">
          <w:marLeft w:val="0"/>
          <w:marRight w:val="0"/>
          <w:marTop w:val="0"/>
          <w:marBottom w:val="0"/>
          <w:divBdr>
            <w:top w:val="none" w:sz="0" w:space="0" w:color="auto"/>
            <w:left w:val="none" w:sz="0" w:space="0" w:color="auto"/>
            <w:bottom w:val="none" w:sz="0" w:space="0" w:color="auto"/>
            <w:right w:val="none" w:sz="0" w:space="0" w:color="auto"/>
          </w:divBdr>
        </w:div>
        <w:div w:id="1440563109">
          <w:marLeft w:val="0"/>
          <w:marRight w:val="0"/>
          <w:marTop w:val="0"/>
          <w:marBottom w:val="0"/>
          <w:divBdr>
            <w:top w:val="none" w:sz="0" w:space="0" w:color="auto"/>
            <w:left w:val="none" w:sz="0" w:space="0" w:color="auto"/>
            <w:bottom w:val="none" w:sz="0" w:space="0" w:color="auto"/>
            <w:right w:val="none" w:sz="0" w:space="0" w:color="auto"/>
          </w:divBdr>
        </w:div>
        <w:div w:id="1680156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3.png"/><Relationship Id="rId42" Type="http://schemas.openxmlformats.org/officeDocument/2006/relationships/image" Target="media/image18.png"/><Relationship Id="rId63" Type="http://schemas.openxmlformats.org/officeDocument/2006/relationships/customXml" Target="ink/ink8.xml"/><Relationship Id="rId84" Type="http://schemas.openxmlformats.org/officeDocument/2006/relationships/oleObject" Target="embeddings/oleObject1.bin"/><Relationship Id="rId138" Type="http://schemas.openxmlformats.org/officeDocument/2006/relationships/image" Target="media/image108.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glossaryDocument" Target="glossary/document.xml"/><Relationship Id="rId5" Type="http://schemas.openxmlformats.org/officeDocument/2006/relationships/numbering" Target="numbering.xml"/><Relationship Id="rId95" Type="http://schemas.openxmlformats.org/officeDocument/2006/relationships/customXml" Target="ink/ink9.xml"/><Relationship Id="rId22" Type="http://schemas.openxmlformats.org/officeDocument/2006/relationships/image" Target="media/image4.png"/><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customXml" Target="ink/ink4.xml"/><Relationship Id="rId59" Type="http://schemas.openxmlformats.org/officeDocument/2006/relationships/customXml" Target="ink/ink6.xm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learn.jamf.com/en-US/bundle/technical-articles/page/Configuring_JAVA_HOME_and_JRE_HOME_Environment_Variables_on_a_Windows_Server.html" TargetMode="External"/><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image" Target="media/image105.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6.png"/><Relationship Id="rId109" Type="http://schemas.openxmlformats.org/officeDocument/2006/relationships/image" Target="media/image80.png"/><Relationship Id="rId34" Type="http://schemas.openxmlformats.org/officeDocument/2006/relationships/customXml" Target="ink/ink3.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header" Target="header6.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customXml" Target="ink/ink1.xml"/><Relationship Id="rId40" Type="http://schemas.openxmlformats.org/officeDocument/2006/relationships/customXml" Target="ink/ink5.xm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6.png"/><Relationship Id="rId61" Type="http://schemas.openxmlformats.org/officeDocument/2006/relationships/customXml" Target="ink/ink7.xml"/><Relationship Id="rId82" Type="http://schemas.openxmlformats.org/officeDocument/2006/relationships/image" Target="media/image55.png"/><Relationship Id="rId19" Type="http://schemas.openxmlformats.org/officeDocument/2006/relationships/hyperlink" Target="https://archive.apache.org/dist/tomcat/tomcat-8/v8.5.84/bin/apache-tomcat-8.5.84.exe" TargetMode="External"/><Relationship Id="rId14"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2.png"/><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6.emf"/><Relationship Id="rId88" Type="http://schemas.openxmlformats.org/officeDocument/2006/relationships/image" Target="media/image60.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eader" Target="header2.xm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eader" Target="header4.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ustomXml" Target="ink/ink2.xml"/><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image" Target="media/image83.png"/><Relationship Id="rId133" Type="http://schemas.openxmlformats.org/officeDocument/2006/relationships/customXml" Target="ink/ink10.xm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5.xml"/><Relationship Id="rId90"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zenL\OneDrive%20-%20EDUETATFR\EMF%20-%20Leander\Informatik\RP\MD_rapport.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9A9B0B23D848C29E39E23B2DF7FC3A"/>
        <w:category>
          <w:name w:val="Général"/>
          <w:gallery w:val="placeholder"/>
        </w:category>
        <w:types>
          <w:type w:val="bbPlcHdr"/>
        </w:types>
        <w:behaviors>
          <w:behavior w:val="content"/>
        </w:behaviors>
        <w:guid w:val="{7F600E91-04B0-4D2E-BE30-E0EA5A80904A}"/>
      </w:docPartPr>
      <w:docPartBody>
        <w:p w:rsidR="00EE1B7A" w:rsidRDefault="00592B94">
          <w:pPr>
            <w:pStyle w:val="1D9A9B0B23D848C29E39E23B2DF7FC3A"/>
          </w:pPr>
          <w:r w:rsidRPr="0088675D">
            <w:rPr>
              <w:rStyle w:val="Platzhaltertext"/>
            </w:rPr>
            <w:t>Klicken oder tippen Sie, um ein Datum einzugeben.</w:t>
          </w:r>
        </w:p>
      </w:docPartBody>
    </w:docPart>
    <w:docPart>
      <w:docPartPr>
        <w:name w:val="B4EA37CE50114642816DFA84A837A910"/>
        <w:category>
          <w:name w:val="Général"/>
          <w:gallery w:val="placeholder"/>
        </w:category>
        <w:types>
          <w:type w:val="bbPlcHdr"/>
        </w:types>
        <w:behaviors>
          <w:behavior w:val="content"/>
        </w:behaviors>
        <w:guid w:val="{06D27D93-9E4F-4900-A88F-9419086EF2E7}"/>
      </w:docPartPr>
      <w:docPartBody>
        <w:p w:rsidR="00EE1B7A" w:rsidRDefault="00592B94">
          <w:pPr>
            <w:pStyle w:val="B4EA37CE50114642816DFA84A837A910"/>
          </w:pPr>
          <w:r w:rsidRPr="0088675D">
            <w:rPr>
              <w:rStyle w:val="Platzhaltertext"/>
            </w:rPr>
            <w:t>Klicken oder tippen Sie, um ein Datum einzugeben.</w:t>
          </w:r>
        </w:p>
      </w:docPartBody>
    </w:docPart>
    <w:docPart>
      <w:docPartPr>
        <w:name w:val="47ED2CA2C6574E5ABE1DBEBC4186FF88"/>
        <w:category>
          <w:name w:val="Général"/>
          <w:gallery w:val="placeholder"/>
        </w:category>
        <w:types>
          <w:type w:val="bbPlcHdr"/>
        </w:types>
        <w:behaviors>
          <w:behavior w:val="content"/>
        </w:behaviors>
        <w:guid w:val="{8F7515A2-2968-4F91-96DA-6D08A9711834}"/>
      </w:docPartPr>
      <w:docPartBody>
        <w:p w:rsidR="00EE1B7A" w:rsidRDefault="00592B94">
          <w:pPr>
            <w:pStyle w:val="47ED2CA2C6574E5ABE1DBEBC4186FF88"/>
          </w:pPr>
          <w:r w:rsidRPr="0088675D">
            <w:rPr>
              <w:rStyle w:val="Platzhaltertext"/>
            </w:rPr>
            <w:t>Klicken oder tippen Sie, um ein Datum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B7A"/>
    <w:rsid w:val="00570D18"/>
    <w:rsid w:val="00592B94"/>
    <w:rsid w:val="005F3CE6"/>
    <w:rsid w:val="00637FF3"/>
    <w:rsid w:val="00716ABE"/>
    <w:rsid w:val="008A28D4"/>
    <w:rsid w:val="00A03604"/>
    <w:rsid w:val="00B067C4"/>
    <w:rsid w:val="00BE0293"/>
    <w:rsid w:val="00E35564"/>
    <w:rsid w:val="00EE1B7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1D9A9B0B23D848C29E39E23B2DF7FC3A">
    <w:name w:val="1D9A9B0B23D848C29E39E23B2DF7FC3A"/>
  </w:style>
  <w:style w:type="paragraph" w:customStyle="1" w:styleId="B4EA37CE50114642816DFA84A837A910">
    <w:name w:val="B4EA37CE50114642816DFA84A837A910"/>
  </w:style>
  <w:style w:type="paragraph" w:customStyle="1" w:styleId="47ED2CA2C6574E5ABE1DBEBC4186FF88">
    <w:name w:val="47ED2CA2C6574E5ABE1DBEBC4186FF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2:46:17.3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1,'0'1,"0"0,0 0,1 0,-1-1,1 1,-1 0,1 0,-1 0,1 0,0-1,-1 1,1 0,0 0,-1-1,1 1,0-1,0 1,0-1,0 1,0-1,-1 1,1-1,0 0,2 1,31 7,-23-5,124 24,2-5,170 5,180-23,-256-7,3734 3,-3932-2,64-12,-21 2,0 1,-34 5,56-3,112-4,-53 1,-101 15,-33 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31T06:30:12.5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1,'843'37,"-722"-21,-18-2,129 1,3896-17,-3899-14,-103 4,150-8,356 19,-308 11,-315-9,-1 1,1-1,0 2,-1-1,0 1,1 0,-1 1,-1-1,14 10,-9-4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2:46:09.3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1 108,'10'-1,"0"-1,1 0,-1 0,0-1,14-6,19-4,66-12,1 5,2 5,203-1,484 18,-605 10,-82-3,86 6,251 51,-429-61,1 0,-1 1,0 2,-1 0,1 1,-2 0,1 2,-1 0,24 21,-21-16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2:58:21.7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28,'16'1,"0"1,0 0,18 6,39 4,1-8,94-8,-140 0,-1-1,35-12,-39 10,1 1,0 1,36-4,143 10,-181-1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3:38:19.1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1,'993'0,"-737"13,-38 0,-51-13,-61-1,208 23,-100 7,1-10,217-8,-412-11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3:38:16.5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57,'44'-3,"-1"-1,73-17,-72 12,0 1,76-2,118 8,306 7,-152 38,-219-19,-5 6,-118-18,0-3,1-2,68 1,329 6,-61-3,-379-11,19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4:46:28.4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2,'203'-2,"221"4,-206 24,-79-7,335 49,-424-60,-7-2,81 1,-103-7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4:46:27.3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1 188,'228'-11,"296"-51,-73 5,-260 31,-113 13,156-5,-143 19,-66-1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3T14:46:26.5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1 135,'9'-1,"-1"0,1 0,0-1,15-5,12-2,471-69,-374 59,0 7,210 7,-192 7,-88 0,-1 3,91 18,119 44,-251-62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4T14:21:01.0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26,'748'0,"-587"-11,-34 0,423 8,-325 4,-197-1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D5D6B73A324E743B0E2C6EDCD428628" ma:contentTypeVersion="8" ma:contentTypeDescription="Create a new document." ma:contentTypeScope="" ma:versionID="4f689da262e268d78e8fcccfe758ef9f">
  <xsd:schema xmlns:xsd="http://www.w3.org/2001/XMLSchema" xmlns:xs="http://www.w3.org/2001/XMLSchema" xmlns:p="http://schemas.microsoft.com/office/2006/metadata/properties" xmlns:ns3="a6c24010-726d-42b3-883c-78b68b495046" xmlns:ns4="b7794414-39c4-4819-bc46-583e575591ad" targetNamespace="http://schemas.microsoft.com/office/2006/metadata/properties" ma:root="true" ma:fieldsID="e75c6f5d2248a326911eadf34e98b21d" ns3:_="" ns4:_="">
    <xsd:import namespace="a6c24010-726d-42b3-883c-78b68b495046"/>
    <xsd:import namespace="b7794414-39c4-4819-bc46-583e575591a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c24010-726d-42b3-883c-78b68b4950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794414-39c4-4819-bc46-583e575591a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E3F3A2D-8FA6-4C5D-9BAE-6D3434DB1FC7}">
  <ds:schemaRefs>
    <ds:schemaRef ds:uri="http://schemas.openxmlformats.org/officeDocument/2006/bibliography"/>
  </ds:schemaRefs>
</ds:datastoreItem>
</file>

<file path=customXml/itemProps2.xml><?xml version="1.0" encoding="utf-8"?>
<ds:datastoreItem xmlns:ds="http://schemas.openxmlformats.org/officeDocument/2006/customXml" ds:itemID="{7C6E84D1-B075-4655-9156-6BC7FEA3F4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c24010-726d-42b3-883c-78b68b495046"/>
    <ds:schemaRef ds:uri="b7794414-39c4-4819-bc46-583e57559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399050-1849-4945-9FDF-2A5CF446BC91}">
  <ds:schemaRefs>
    <ds:schemaRef ds:uri="http://schemas.microsoft.com/sharepoint/v3/contenttype/forms"/>
  </ds:schemaRefs>
</ds:datastoreItem>
</file>

<file path=customXml/itemProps4.xml><?xml version="1.0" encoding="utf-8"?>
<ds:datastoreItem xmlns:ds="http://schemas.openxmlformats.org/officeDocument/2006/customXml" ds:itemID="{FD40C3B0-BD46-4DEA-97E9-5DD36D52CB0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MD_rapport.dotm</Template>
  <TotalTime>0</TotalTime>
  <Pages>39</Pages>
  <Words>2707</Words>
  <Characters>19391</Characters>
  <Application>Microsoft Office Word</Application>
  <DocSecurity>0</DocSecurity>
  <Lines>161</Lines>
  <Paragraphs>44</Paragraphs>
  <ScaleCrop>false</ScaleCrop>
  <HeadingPairs>
    <vt:vector size="6" baseType="variant">
      <vt:variant>
        <vt:lpstr>Titel</vt:lpstr>
      </vt:variant>
      <vt:variant>
        <vt:i4>1</vt:i4>
      </vt:variant>
      <vt:variant>
        <vt:lpstr>Titre</vt:lpstr>
      </vt:variant>
      <vt:variant>
        <vt:i4>1</vt:i4>
      </vt:variant>
      <vt:variant>
        <vt:lpstr>Title</vt:lpstr>
      </vt:variant>
      <vt:variant>
        <vt:i4>1</vt:i4>
      </vt:variant>
    </vt:vector>
  </HeadingPairs>
  <TitlesOfParts>
    <vt:vector size="3" baseType="lpstr">
      <vt:lpstr>NNN-Nom du module</vt:lpstr>
      <vt:lpstr>301 - Bureautique de base</vt:lpstr>
      <vt:lpstr/>
    </vt:vector>
  </TitlesOfParts>
  <Company>Etat de Fribourg</Company>
  <LinksUpToDate>false</LinksUpToDate>
  <CharactersWithSpaces>22054</CharactersWithSpaces>
  <SharedDoc>false</SharedDoc>
  <HyperlinkBase/>
  <HLinks>
    <vt:vector size="726" baseType="variant">
      <vt:variant>
        <vt:i4>8126496</vt:i4>
      </vt:variant>
      <vt:variant>
        <vt:i4>696</vt:i4>
      </vt:variant>
      <vt:variant>
        <vt:i4>0</vt:i4>
      </vt:variant>
      <vt:variant>
        <vt:i4>5</vt:i4>
      </vt:variant>
      <vt:variant>
        <vt:lpwstr>http://www.alixixi.com/uploadpic/2007-2/20072902914503.gif</vt:lpwstr>
      </vt:variant>
      <vt:variant>
        <vt:lpwstr/>
      </vt:variant>
      <vt:variant>
        <vt:i4>131092</vt:i4>
      </vt:variant>
      <vt:variant>
        <vt:i4>693</vt:i4>
      </vt:variant>
      <vt:variant>
        <vt:i4>0</vt:i4>
      </vt:variant>
      <vt:variant>
        <vt:i4>5</vt:i4>
      </vt:variant>
      <vt:variant>
        <vt:lpwstr>https://woodstock.dev.java.net/index.html</vt:lpwstr>
      </vt:variant>
      <vt:variant>
        <vt:lpwstr/>
      </vt:variant>
      <vt:variant>
        <vt:i4>2293875</vt:i4>
      </vt:variant>
      <vt:variant>
        <vt:i4>690</vt:i4>
      </vt:variant>
      <vt:variant>
        <vt:i4>0</vt:i4>
      </vt:variant>
      <vt:variant>
        <vt:i4>5</vt:i4>
      </vt:variant>
      <vt:variant>
        <vt:lpwstr>http://www.icefaces.org/main/home/index.jsp</vt:lpwstr>
      </vt:variant>
      <vt:variant>
        <vt:lpwstr/>
      </vt:variant>
      <vt:variant>
        <vt:i4>4456478</vt:i4>
      </vt:variant>
      <vt:variant>
        <vt:i4>687</vt:i4>
      </vt:variant>
      <vt:variant>
        <vt:i4>0</vt:i4>
      </vt:variant>
      <vt:variant>
        <vt:i4>5</vt:i4>
      </vt:variant>
      <vt:variant>
        <vt:lpwstr>http://schmitt.developpez.com/tutoriel/java/jsf/introduction/</vt:lpwstr>
      </vt:variant>
      <vt:variant>
        <vt:lpwstr/>
      </vt:variant>
      <vt:variant>
        <vt:i4>2949225</vt:i4>
      </vt:variant>
      <vt:variant>
        <vt:i4>684</vt:i4>
      </vt:variant>
      <vt:variant>
        <vt:i4>0</vt:i4>
      </vt:variant>
      <vt:variant>
        <vt:i4>5</vt:i4>
      </vt:variant>
      <vt:variant>
        <vt:lpwstr>http://zekey.developpez.com/articles/spring</vt:lpwstr>
      </vt:variant>
      <vt:variant>
        <vt:lpwstr/>
      </vt:variant>
      <vt:variant>
        <vt:i4>2949225</vt:i4>
      </vt:variant>
      <vt:variant>
        <vt:i4>681</vt:i4>
      </vt:variant>
      <vt:variant>
        <vt:i4>0</vt:i4>
      </vt:variant>
      <vt:variant>
        <vt:i4>5</vt:i4>
      </vt:variant>
      <vt:variant>
        <vt:lpwstr>http://zekey.developpez.com/articles/spring</vt:lpwstr>
      </vt:variant>
      <vt:variant>
        <vt:lpwstr/>
      </vt:variant>
      <vt:variant>
        <vt:i4>2228336</vt:i4>
      </vt:variant>
      <vt:variant>
        <vt:i4>678</vt:i4>
      </vt:variant>
      <vt:variant>
        <vt:i4>0</vt:i4>
      </vt:variant>
      <vt:variant>
        <vt:i4>5</vt:i4>
      </vt:variant>
      <vt:variant>
        <vt:lpwstr>http://rcs-comp.com/site/index.php/view/Utilities-SQLite_foreign_key_trigger_generator</vt:lpwstr>
      </vt:variant>
      <vt:variant>
        <vt:lpwstr/>
      </vt:variant>
      <vt:variant>
        <vt:i4>6029400</vt:i4>
      </vt:variant>
      <vt:variant>
        <vt:i4>675</vt:i4>
      </vt:variant>
      <vt:variant>
        <vt:i4>0</vt:i4>
      </vt:variant>
      <vt:variant>
        <vt:i4>5</vt:i4>
      </vt:variant>
      <vt:variant>
        <vt:lpwstr>http://www.softpedia.com/get/Internet/Servers/Database-Utils/SQLiteSpy.shtml</vt:lpwstr>
      </vt:variant>
      <vt:variant>
        <vt:lpwstr/>
      </vt:variant>
      <vt:variant>
        <vt:i4>3342373</vt:i4>
      </vt:variant>
      <vt:variant>
        <vt:i4>672</vt:i4>
      </vt:variant>
      <vt:variant>
        <vt:i4>0</vt:i4>
      </vt:variant>
      <vt:variant>
        <vt:i4>5</vt:i4>
      </vt:variant>
      <vt:variant>
        <vt:lpwstr>http://www.sqlite.org/</vt:lpwstr>
      </vt:variant>
      <vt:variant>
        <vt:lpwstr/>
      </vt:variant>
      <vt:variant>
        <vt:i4>393288</vt:i4>
      </vt:variant>
      <vt:variant>
        <vt:i4>669</vt:i4>
      </vt:variant>
      <vt:variant>
        <vt:i4>0</vt:i4>
      </vt:variant>
      <vt:variant>
        <vt:i4>5</vt:i4>
      </vt:variant>
      <vt:variant>
        <vt:lpwstr>http://www.h2database.com/html/main.html</vt:lpwstr>
      </vt:variant>
      <vt:variant>
        <vt:lpwstr/>
      </vt:variant>
      <vt:variant>
        <vt:i4>1704024</vt:i4>
      </vt:variant>
      <vt:variant>
        <vt:i4>663</vt:i4>
      </vt:variant>
      <vt:variant>
        <vt:i4>0</vt:i4>
      </vt:variant>
      <vt:variant>
        <vt:i4>5</vt:i4>
      </vt:variant>
      <vt:variant>
        <vt:lpwstr>http://ibatis.apache.org/</vt:lpwstr>
      </vt:variant>
      <vt:variant>
        <vt:lpwstr/>
      </vt:variant>
      <vt:variant>
        <vt:i4>2621538</vt:i4>
      </vt:variant>
      <vt:variant>
        <vt:i4>657</vt:i4>
      </vt:variant>
      <vt:variant>
        <vt:i4>0</vt:i4>
      </vt:variant>
      <vt:variant>
        <vt:i4>5</vt:i4>
      </vt:variant>
      <vt:variant>
        <vt:lpwstr>http://www.picocontainer.org/downloads.html</vt:lpwstr>
      </vt:variant>
      <vt:variant>
        <vt:lpwstr/>
      </vt:variant>
      <vt:variant>
        <vt:i4>5832786</vt:i4>
      </vt:variant>
      <vt:variant>
        <vt:i4>654</vt:i4>
      </vt:variant>
      <vt:variant>
        <vt:i4>0</vt:i4>
      </vt:variant>
      <vt:variant>
        <vt:i4>5</vt:i4>
      </vt:variant>
      <vt:variant>
        <vt:lpwstr>http://code.google.com/p/google-guice/downloads/list</vt:lpwstr>
      </vt:variant>
      <vt:variant>
        <vt:lpwstr/>
      </vt:variant>
      <vt:variant>
        <vt:i4>3145768</vt:i4>
      </vt:variant>
      <vt:variant>
        <vt:i4>645</vt:i4>
      </vt:variant>
      <vt:variant>
        <vt:i4>0</vt:i4>
      </vt:variant>
      <vt:variant>
        <vt:i4>5</vt:i4>
      </vt:variant>
      <vt:variant>
        <vt:lpwstr>http://www.devblog.fr/introduction-sur-les-design-patterns</vt:lpwstr>
      </vt:variant>
      <vt:variant>
        <vt:lpwstr/>
      </vt:variant>
      <vt:variant>
        <vt:i4>4849739</vt:i4>
      </vt:variant>
      <vt:variant>
        <vt:i4>624</vt:i4>
      </vt:variant>
      <vt:variant>
        <vt:i4>0</vt:i4>
      </vt:variant>
      <vt:variant>
        <vt:i4>5</vt:i4>
      </vt:variant>
      <vt:variant>
        <vt:lpwstr>ftp://ftp-developpez.com/tahe/fichiers-archive/javaee.pdf</vt:lpwstr>
      </vt:variant>
      <vt:variant>
        <vt:lpwstr/>
      </vt:variant>
      <vt:variant>
        <vt:i4>4915214</vt:i4>
      </vt:variant>
      <vt:variant>
        <vt:i4>600</vt:i4>
      </vt:variant>
      <vt:variant>
        <vt:i4>0</vt:i4>
      </vt:variant>
      <vt:variant>
        <vt:i4>5</vt:i4>
      </vt:variant>
      <vt:variant>
        <vt:lpwstr>http://www.macgeneration.com/mgnews/depeche.php?aIdDepeche=127012</vt:lpwstr>
      </vt:variant>
      <vt:variant>
        <vt:lpwstr/>
      </vt:variant>
      <vt:variant>
        <vt:i4>4849739</vt:i4>
      </vt:variant>
      <vt:variant>
        <vt:i4>597</vt:i4>
      </vt:variant>
      <vt:variant>
        <vt:i4>0</vt:i4>
      </vt:variant>
      <vt:variant>
        <vt:i4>5</vt:i4>
      </vt:variant>
      <vt:variant>
        <vt:lpwstr>ftp://ftp-developpez.com/tahe/fichiers-archive/javaee.pdf</vt:lpwstr>
      </vt:variant>
      <vt:variant>
        <vt:lpwstr/>
      </vt:variant>
      <vt:variant>
        <vt:i4>2949154</vt:i4>
      </vt:variant>
      <vt:variant>
        <vt:i4>594</vt:i4>
      </vt:variant>
      <vt:variant>
        <vt:i4>0</vt:i4>
      </vt:variant>
      <vt:variant>
        <vt:i4>5</vt:i4>
      </vt:variant>
      <vt:variant>
        <vt:lpwstr>http://www.xebia.fr/download/Xebia_conteneurs_legers.pdf</vt:lpwstr>
      </vt:variant>
      <vt:variant>
        <vt:lpwstr/>
      </vt:variant>
      <vt:variant>
        <vt:i4>1638454</vt:i4>
      </vt:variant>
      <vt:variant>
        <vt:i4>587</vt:i4>
      </vt:variant>
      <vt:variant>
        <vt:i4>0</vt:i4>
      </vt:variant>
      <vt:variant>
        <vt:i4>5</vt:i4>
      </vt:variant>
      <vt:variant>
        <vt:lpwstr/>
      </vt:variant>
      <vt:variant>
        <vt:lpwstr>_Toc221855011</vt:lpwstr>
      </vt:variant>
      <vt:variant>
        <vt:i4>1638454</vt:i4>
      </vt:variant>
      <vt:variant>
        <vt:i4>581</vt:i4>
      </vt:variant>
      <vt:variant>
        <vt:i4>0</vt:i4>
      </vt:variant>
      <vt:variant>
        <vt:i4>5</vt:i4>
      </vt:variant>
      <vt:variant>
        <vt:lpwstr/>
      </vt:variant>
      <vt:variant>
        <vt:lpwstr>_Toc221855010</vt:lpwstr>
      </vt:variant>
      <vt:variant>
        <vt:i4>1572918</vt:i4>
      </vt:variant>
      <vt:variant>
        <vt:i4>575</vt:i4>
      </vt:variant>
      <vt:variant>
        <vt:i4>0</vt:i4>
      </vt:variant>
      <vt:variant>
        <vt:i4>5</vt:i4>
      </vt:variant>
      <vt:variant>
        <vt:lpwstr/>
      </vt:variant>
      <vt:variant>
        <vt:lpwstr>_Toc221855009</vt:lpwstr>
      </vt:variant>
      <vt:variant>
        <vt:i4>1572918</vt:i4>
      </vt:variant>
      <vt:variant>
        <vt:i4>569</vt:i4>
      </vt:variant>
      <vt:variant>
        <vt:i4>0</vt:i4>
      </vt:variant>
      <vt:variant>
        <vt:i4>5</vt:i4>
      </vt:variant>
      <vt:variant>
        <vt:lpwstr/>
      </vt:variant>
      <vt:variant>
        <vt:lpwstr>_Toc221855008</vt:lpwstr>
      </vt:variant>
      <vt:variant>
        <vt:i4>1572918</vt:i4>
      </vt:variant>
      <vt:variant>
        <vt:i4>563</vt:i4>
      </vt:variant>
      <vt:variant>
        <vt:i4>0</vt:i4>
      </vt:variant>
      <vt:variant>
        <vt:i4>5</vt:i4>
      </vt:variant>
      <vt:variant>
        <vt:lpwstr/>
      </vt:variant>
      <vt:variant>
        <vt:lpwstr>_Toc221855007</vt:lpwstr>
      </vt:variant>
      <vt:variant>
        <vt:i4>1572918</vt:i4>
      </vt:variant>
      <vt:variant>
        <vt:i4>557</vt:i4>
      </vt:variant>
      <vt:variant>
        <vt:i4>0</vt:i4>
      </vt:variant>
      <vt:variant>
        <vt:i4>5</vt:i4>
      </vt:variant>
      <vt:variant>
        <vt:lpwstr/>
      </vt:variant>
      <vt:variant>
        <vt:lpwstr>_Toc221855006</vt:lpwstr>
      </vt:variant>
      <vt:variant>
        <vt:i4>1572918</vt:i4>
      </vt:variant>
      <vt:variant>
        <vt:i4>551</vt:i4>
      </vt:variant>
      <vt:variant>
        <vt:i4>0</vt:i4>
      </vt:variant>
      <vt:variant>
        <vt:i4>5</vt:i4>
      </vt:variant>
      <vt:variant>
        <vt:lpwstr/>
      </vt:variant>
      <vt:variant>
        <vt:lpwstr>_Toc221855005</vt:lpwstr>
      </vt:variant>
      <vt:variant>
        <vt:i4>1572918</vt:i4>
      </vt:variant>
      <vt:variant>
        <vt:i4>545</vt:i4>
      </vt:variant>
      <vt:variant>
        <vt:i4>0</vt:i4>
      </vt:variant>
      <vt:variant>
        <vt:i4>5</vt:i4>
      </vt:variant>
      <vt:variant>
        <vt:lpwstr/>
      </vt:variant>
      <vt:variant>
        <vt:lpwstr>_Toc221855004</vt:lpwstr>
      </vt:variant>
      <vt:variant>
        <vt:i4>1572918</vt:i4>
      </vt:variant>
      <vt:variant>
        <vt:i4>539</vt:i4>
      </vt:variant>
      <vt:variant>
        <vt:i4>0</vt:i4>
      </vt:variant>
      <vt:variant>
        <vt:i4>5</vt:i4>
      </vt:variant>
      <vt:variant>
        <vt:lpwstr/>
      </vt:variant>
      <vt:variant>
        <vt:lpwstr>_Toc221855003</vt:lpwstr>
      </vt:variant>
      <vt:variant>
        <vt:i4>1572918</vt:i4>
      </vt:variant>
      <vt:variant>
        <vt:i4>533</vt:i4>
      </vt:variant>
      <vt:variant>
        <vt:i4>0</vt:i4>
      </vt:variant>
      <vt:variant>
        <vt:i4>5</vt:i4>
      </vt:variant>
      <vt:variant>
        <vt:lpwstr/>
      </vt:variant>
      <vt:variant>
        <vt:lpwstr>_Toc221855002</vt:lpwstr>
      </vt:variant>
      <vt:variant>
        <vt:i4>1572918</vt:i4>
      </vt:variant>
      <vt:variant>
        <vt:i4>527</vt:i4>
      </vt:variant>
      <vt:variant>
        <vt:i4>0</vt:i4>
      </vt:variant>
      <vt:variant>
        <vt:i4>5</vt:i4>
      </vt:variant>
      <vt:variant>
        <vt:lpwstr/>
      </vt:variant>
      <vt:variant>
        <vt:lpwstr>_Toc221855001</vt:lpwstr>
      </vt:variant>
      <vt:variant>
        <vt:i4>1572918</vt:i4>
      </vt:variant>
      <vt:variant>
        <vt:i4>521</vt:i4>
      </vt:variant>
      <vt:variant>
        <vt:i4>0</vt:i4>
      </vt:variant>
      <vt:variant>
        <vt:i4>5</vt:i4>
      </vt:variant>
      <vt:variant>
        <vt:lpwstr/>
      </vt:variant>
      <vt:variant>
        <vt:lpwstr>_Toc221855000</vt:lpwstr>
      </vt:variant>
      <vt:variant>
        <vt:i4>1048639</vt:i4>
      </vt:variant>
      <vt:variant>
        <vt:i4>515</vt:i4>
      </vt:variant>
      <vt:variant>
        <vt:i4>0</vt:i4>
      </vt:variant>
      <vt:variant>
        <vt:i4>5</vt:i4>
      </vt:variant>
      <vt:variant>
        <vt:lpwstr/>
      </vt:variant>
      <vt:variant>
        <vt:lpwstr>_Toc221854999</vt:lpwstr>
      </vt:variant>
      <vt:variant>
        <vt:i4>1048639</vt:i4>
      </vt:variant>
      <vt:variant>
        <vt:i4>509</vt:i4>
      </vt:variant>
      <vt:variant>
        <vt:i4>0</vt:i4>
      </vt:variant>
      <vt:variant>
        <vt:i4>5</vt:i4>
      </vt:variant>
      <vt:variant>
        <vt:lpwstr/>
      </vt:variant>
      <vt:variant>
        <vt:lpwstr>_Toc221854998</vt:lpwstr>
      </vt:variant>
      <vt:variant>
        <vt:i4>1048639</vt:i4>
      </vt:variant>
      <vt:variant>
        <vt:i4>503</vt:i4>
      </vt:variant>
      <vt:variant>
        <vt:i4>0</vt:i4>
      </vt:variant>
      <vt:variant>
        <vt:i4>5</vt:i4>
      </vt:variant>
      <vt:variant>
        <vt:lpwstr/>
      </vt:variant>
      <vt:variant>
        <vt:lpwstr>_Toc221854997</vt:lpwstr>
      </vt:variant>
      <vt:variant>
        <vt:i4>1048639</vt:i4>
      </vt:variant>
      <vt:variant>
        <vt:i4>497</vt:i4>
      </vt:variant>
      <vt:variant>
        <vt:i4>0</vt:i4>
      </vt:variant>
      <vt:variant>
        <vt:i4>5</vt:i4>
      </vt:variant>
      <vt:variant>
        <vt:lpwstr/>
      </vt:variant>
      <vt:variant>
        <vt:lpwstr>_Toc221854996</vt:lpwstr>
      </vt:variant>
      <vt:variant>
        <vt:i4>1048639</vt:i4>
      </vt:variant>
      <vt:variant>
        <vt:i4>491</vt:i4>
      </vt:variant>
      <vt:variant>
        <vt:i4>0</vt:i4>
      </vt:variant>
      <vt:variant>
        <vt:i4>5</vt:i4>
      </vt:variant>
      <vt:variant>
        <vt:lpwstr/>
      </vt:variant>
      <vt:variant>
        <vt:lpwstr>_Toc221854995</vt:lpwstr>
      </vt:variant>
      <vt:variant>
        <vt:i4>1048639</vt:i4>
      </vt:variant>
      <vt:variant>
        <vt:i4>485</vt:i4>
      </vt:variant>
      <vt:variant>
        <vt:i4>0</vt:i4>
      </vt:variant>
      <vt:variant>
        <vt:i4>5</vt:i4>
      </vt:variant>
      <vt:variant>
        <vt:lpwstr/>
      </vt:variant>
      <vt:variant>
        <vt:lpwstr>_Toc221854994</vt:lpwstr>
      </vt:variant>
      <vt:variant>
        <vt:i4>1048639</vt:i4>
      </vt:variant>
      <vt:variant>
        <vt:i4>479</vt:i4>
      </vt:variant>
      <vt:variant>
        <vt:i4>0</vt:i4>
      </vt:variant>
      <vt:variant>
        <vt:i4>5</vt:i4>
      </vt:variant>
      <vt:variant>
        <vt:lpwstr/>
      </vt:variant>
      <vt:variant>
        <vt:lpwstr>_Toc221854993</vt:lpwstr>
      </vt:variant>
      <vt:variant>
        <vt:i4>1048639</vt:i4>
      </vt:variant>
      <vt:variant>
        <vt:i4>473</vt:i4>
      </vt:variant>
      <vt:variant>
        <vt:i4>0</vt:i4>
      </vt:variant>
      <vt:variant>
        <vt:i4>5</vt:i4>
      </vt:variant>
      <vt:variant>
        <vt:lpwstr/>
      </vt:variant>
      <vt:variant>
        <vt:lpwstr>_Toc221854992</vt:lpwstr>
      </vt:variant>
      <vt:variant>
        <vt:i4>1048639</vt:i4>
      </vt:variant>
      <vt:variant>
        <vt:i4>467</vt:i4>
      </vt:variant>
      <vt:variant>
        <vt:i4>0</vt:i4>
      </vt:variant>
      <vt:variant>
        <vt:i4>5</vt:i4>
      </vt:variant>
      <vt:variant>
        <vt:lpwstr/>
      </vt:variant>
      <vt:variant>
        <vt:lpwstr>_Toc221854991</vt:lpwstr>
      </vt:variant>
      <vt:variant>
        <vt:i4>1048639</vt:i4>
      </vt:variant>
      <vt:variant>
        <vt:i4>461</vt:i4>
      </vt:variant>
      <vt:variant>
        <vt:i4>0</vt:i4>
      </vt:variant>
      <vt:variant>
        <vt:i4>5</vt:i4>
      </vt:variant>
      <vt:variant>
        <vt:lpwstr/>
      </vt:variant>
      <vt:variant>
        <vt:lpwstr>_Toc221854990</vt:lpwstr>
      </vt:variant>
      <vt:variant>
        <vt:i4>1114175</vt:i4>
      </vt:variant>
      <vt:variant>
        <vt:i4>455</vt:i4>
      </vt:variant>
      <vt:variant>
        <vt:i4>0</vt:i4>
      </vt:variant>
      <vt:variant>
        <vt:i4>5</vt:i4>
      </vt:variant>
      <vt:variant>
        <vt:lpwstr/>
      </vt:variant>
      <vt:variant>
        <vt:lpwstr>_Toc221854989</vt:lpwstr>
      </vt:variant>
      <vt:variant>
        <vt:i4>1114175</vt:i4>
      </vt:variant>
      <vt:variant>
        <vt:i4>449</vt:i4>
      </vt:variant>
      <vt:variant>
        <vt:i4>0</vt:i4>
      </vt:variant>
      <vt:variant>
        <vt:i4>5</vt:i4>
      </vt:variant>
      <vt:variant>
        <vt:lpwstr/>
      </vt:variant>
      <vt:variant>
        <vt:lpwstr>_Toc221854988</vt:lpwstr>
      </vt:variant>
      <vt:variant>
        <vt:i4>1114175</vt:i4>
      </vt:variant>
      <vt:variant>
        <vt:i4>443</vt:i4>
      </vt:variant>
      <vt:variant>
        <vt:i4>0</vt:i4>
      </vt:variant>
      <vt:variant>
        <vt:i4>5</vt:i4>
      </vt:variant>
      <vt:variant>
        <vt:lpwstr/>
      </vt:variant>
      <vt:variant>
        <vt:lpwstr>_Toc221854987</vt:lpwstr>
      </vt:variant>
      <vt:variant>
        <vt:i4>1114175</vt:i4>
      </vt:variant>
      <vt:variant>
        <vt:i4>437</vt:i4>
      </vt:variant>
      <vt:variant>
        <vt:i4>0</vt:i4>
      </vt:variant>
      <vt:variant>
        <vt:i4>5</vt:i4>
      </vt:variant>
      <vt:variant>
        <vt:lpwstr/>
      </vt:variant>
      <vt:variant>
        <vt:lpwstr>_Toc221854986</vt:lpwstr>
      </vt:variant>
      <vt:variant>
        <vt:i4>1114175</vt:i4>
      </vt:variant>
      <vt:variant>
        <vt:i4>431</vt:i4>
      </vt:variant>
      <vt:variant>
        <vt:i4>0</vt:i4>
      </vt:variant>
      <vt:variant>
        <vt:i4>5</vt:i4>
      </vt:variant>
      <vt:variant>
        <vt:lpwstr/>
      </vt:variant>
      <vt:variant>
        <vt:lpwstr>_Toc221854985</vt:lpwstr>
      </vt:variant>
      <vt:variant>
        <vt:i4>1114175</vt:i4>
      </vt:variant>
      <vt:variant>
        <vt:i4>425</vt:i4>
      </vt:variant>
      <vt:variant>
        <vt:i4>0</vt:i4>
      </vt:variant>
      <vt:variant>
        <vt:i4>5</vt:i4>
      </vt:variant>
      <vt:variant>
        <vt:lpwstr/>
      </vt:variant>
      <vt:variant>
        <vt:lpwstr>_Toc221854984</vt:lpwstr>
      </vt:variant>
      <vt:variant>
        <vt:i4>1114175</vt:i4>
      </vt:variant>
      <vt:variant>
        <vt:i4>419</vt:i4>
      </vt:variant>
      <vt:variant>
        <vt:i4>0</vt:i4>
      </vt:variant>
      <vt:variant>
        <vt:i4>5</vt:i4>
      </vt:variant>
      <vt:variant>
        <vt:lpwstr/>
      </vt:variant>
      <vt:variant>
        <vt:lpwstr>_Toc221854983</vt:lpwstr>
      </vt:variant>
      <vt:variant>
        <vt:i4>1114175</vt:i4>
      </vt:variant>
      <vt:variant>
        <vt:i4>413</vt:i4>
      </vt:variant>
      <vt:variant>
        <vt:i4>0</vt:i4>
      </vt:variant>
      <vt:variant>
        <vt:i4>5</vt:i4>
      </vt:variant>
      <vt:variant>
        <vt:lpwstr/>
      </vt:variant>
      <vt:variant>
        <vt:lpwstr>_Toc221854982</vt:lpwstr>
      </vt:variant>
      <vt:variant>
        <vt:i4>1114175</vt:i4>
      </vt:variant>
      <vt:variant>
        <vt:i4>407</vt:i4>
      </vt:variant>
      <vt:variant>
        <vt:i4>0</vt:i4>
      </vt:variant>
      <vt:variant>
        <vt:i4>5</vt:i4>
      </vt:variant>
      <vt:variant>
        <vt:lpwstr/>
      </vt:variant>
      <vt:variant>
        <vt:lpwstr>_Toc221854981</vt:lpwstr>
      </vt:variant>
      <vt:variant>
        <vt:i4>1114175</vt:i4>
      </vt:variant>
      <vt:variant>
        <vt:i4>401</vt:i4>
      </vt:variant>
      <vt:variant>
        <vt:i4>0</vt:i4>
      </vt:variant>
      <vt:variant>
        <vt:i4>5</vt:i4>
      </vt:variant>
      <vt:variant>
        <vt:lpwstr/>
      </vt:variant>
      <vt:variant>
        <vt:lpwstr>_Toc221854980</vt:lpwstr>
      </vt:variant>
      <vt:variant>
        <vt:i4>1966143</vt:i4>
      </vt:variant>
      <vt:variant>
        <vt:i4>395</vt:i4>
      </vt:variant>
      <vt:variant>
        <vt:i4>0</vt:i4>
      </vt:variant>
      <vt:variant>
        <vt:i4>5</vt:i4>
      </vt:variant>
      <vt:variant>
        <vt:lpwstr/>
      </vt:variant>
      <vt:variant>
        <vt:lpwstr>_Toc221854979</vt:lpwstr>
      </vt:variant>
      <vt:variant>
        <vt:i4>1966143</vt:i4>
      </vt:variant>
      <vt:variant>
        <vt:i4>389</vt:i4>
      </vt:variant>
      <vt:variant>
        <vt:i4>0</vt:i4>
      </vt:variant>
      <vt:variant>
        <vt:i4>5</vt:i4>
      </vt:variant>
      <vt:variant>
        <vt:lpwstr/>
      </vt:variant>
      <vt:variant>
        <vt:lpwstr>_Toc221854978</vt:lpwstr>
      </vt:variant>
      <vt:variant>
        <vt:i4>1966143</vt:i4>
      </vt:variant>
      <vt:variant>
        <vt:i4>383</vt:i4>
      </vt:variant>
      <vt:variant>
        <vt:i4>0</vt:i4>
      </vt:variant>
      <vt:variant>
        <vt:i4>5</vt:i4>
      </vt:variant>
      <vt:variant>
        <vt:lpwstr/>
      </vt:variant>
      <vt:variant>
        <vt:lpwstr>_Toc221854977</vt:lpwstr>
      </vt:variant>
      <vt:variant>
        <vt:i4>1966143</vt:i4>
      </vt:variant>
      <vt:variant>
        <vt:i4>377</vt:i4>
      </vt:variant>
      <vt:variant>
        <vt:i4>0</vt:i4>
      </vt:variant>
      <vt:variant>
        <vt:i4>5</vt:i4>
      </vt:variant>
      <vt:variant>
        <vt:lpwstr/>
      </vt:variant>
      <vt:variant>
        <vt:lpwstr>_Toc221854976</vt:lpwstr>
      </vt:variant>
      <vt:variant>
        <vt:i4>1966143</vt:i4>
      </vt:variant>
      <vt:variant>
        <vt:i4>371</vt:i4>
      </vt:variant>
      <vt:variant>
        <vt:i4>0</vt:i4>
      </vt:variant>
      <vt:variant>
        <vt:i4>5</vt:i4>
      </vt:variant>
      <vt:variant>
        <vt:lpwstr/>
      </vt:variant>
      <vt:variant>
        <vt:lpwstr>_Toc221854975</vt:lpwstr>
      </vt:variant>
      <vt:variant>
        <vt:i4>1966143</vt:i4>
      </vt:variant>
      <vt:variant>
        <vt:i4>365</vt:i4>
      </vt:variant>
      <vt:variant>
        <vt:i4>0</vt:i4>
      </vt:variant>
      <vt:variant>
        <vt:i4>5</vt:i4>
      </vt:variant>
      <vt:variant>
        <vt:lpwstr/>
      </vt:variant>
      <vt:variant>
        <vt:lpwstr>_Toc221854974</vt:lpwstr>
      </vt:variant>
      <vt:variant>
        <vt:i4>1966143</vt:i4>
      </vt:variant>
      <vt:variant>
        <vt:i4>359</vt:i4>
      </vt:variant>
      <vt:variant>
        <vt:i4>0</vt:i4>
      </vt:variant>
      <vt:variant>
        <vt:i4>5</vt:i4>
      </vt:variant>
      <vt:variant>
        <vt:lpwstr/>
      </vt:variant>
      <vt:variant>
        <vt:lpwstr>_Toc221854973</vt:lpwstr>
      </vt:variant>
      <vt:variant>
        <vt:i4>1966143</vt:i4>
      </vt:variant>
      <vt:variant>
        <vt:i4>353</vt:i4>
      </vt:variant>
      <vt:variant>
        <vt:i4>0</vt:i4>
      </vt:variant>
      <vt:variant>
        <vt:i4>5</vt:i4>
      </vt:variant>
      <vt:variant>
        <vt:lpwstr/>
      </vt:variant>
      <vt:variant>
        <vt:lpwstr>_Toc221854972</vt:lpwstr>
      </vt:variant>
      <vt:variant>
        <vt:i4>1966143</vt:i4>
      </vt:variant>
      <vt:variant>
        <vt:i4>347</vt:i4>
      </vt:variant>
      <vt:variant>
        <vt:i4>0</vt:i4>
      </vt:variant>
      <vt:variant>
        <vt:i4>5</vt:i4>
      </vt:variant>
      <vt:variant>
        <vt:lpwstr/>
      </vt:variant>
      <vt:variant>
        <vt:lpwstr>_Toc221854971</vt:lpwstr>
      </vt:variant>
      <vt:variant>
        <vt:i4>1966143</vt:i4>
      </vt:variant>
      <vt:variant>
        <vt:i4>341</vt:i4>
      </vt:variant>
      <vt:variant>
        <vt:i4>0</vt:i4>
      </vt:variant>
      <vt:variant>
        <vt:i4>5</vt:i4>
      </vt:variant>
      <vt:variant>
        <vt:lpwstr/>
      </vt:variant>
      <vt:variant>
        <vt:lpwstr>_Toc221854970</vt:lpwstr>
      </vt:variant>
      <vt:variant>
        <vt:i4>2031679</vt:i4>
      </vt:variant>
      <vt:variant>
        <vt:i4>335</vt:i4>
      </vt:variant>
      <vt:variant>
        <vt:i4>0</vt:i4>
      </vt:variant>
      <vt:variant>
        <vt:i4>5</vt:i4>
      </vt:variant>
      <vt:variant>
        <vt:lpwstr/>
      </vt:variant>
      <vt:variant>
        <vt:lpwstr>_Toc221854969</vt:lpwstr>
      </vt:variant>
      <vt:variant>
        <vt:i4>2031679</vt:i4>
      </vt:variant>
      <vt:variant>
        <vt:i4>329</vt:i4>
      </vt:variant>
      <vt:variant>
        <vt:i4>0</vt:i4>
      </vt:variant>
      <vt:variant>
        <vt:i4>5</vt:i4>
      </vt:variant>
      <vt:variant>
        <vt:lpwstr/>
      </vt:variant>
      <vt:variant>
        <vt:lpwstr>_Toc221854968</vt:lpwstr>
      </vt:variant>
      <vt:variant>
        <vt:i4>2031679</vt:i4>
      </vt:variant>
      <vt:variant>
        <vt:i4>323</vt:i4>
      </vt:variant>
      <vt:variant>
        <vt:i4>0</vt:i4>
      </vt:variant>
      <vt:variant>
        <vt:i4>5</vt:i4>
      </vt:variant>
      <vt:variant>
        <vt:lpwstr/>
      </vt:variant>
      <vt:variant>
        <vt:lpwstr>_Toc221854967</vt:lpwstr>
      </vt:variant>
      <vt:variant>
        <vt:i4>2031679</vt:i4>
      </vt:variant>
      <vt:variant>
        <vt:i4>317</vt:i4>
      </vt:variant>
      <vt:variant>
        <vt:i4>0</vt:i4>
      </vt:variant>
      <vt:variant>
        <vt:i4>5</vt:i4>
      </vt:variant>
      <vt:variant>
        <vt:lpwstr/>
      </vt:variant>
      <vt:variant>
        <vt:lpwstr>_Toc221854966</vt:lpwstr>
      </vt:variant>
      <vt:variant>
        <vt:i4>2031679</vt:i4>
      </vt:variant>
      <vt:variant>
        <vt:i4>311</vt:i4>
      </vt:variant>
      <vt:variant>
        <vt:i4>0</vt:i4>
      </vt:variant>
      <vt:variant>
        <vt:i4>5</vt:i4>
      </vt:variant>
      <vt:variant>
        <vt:lpwstr/>
      </vt:variant>
      <vt:variant>
        <vt:lpwstr>_Toc221854965</vt:lpwstr>
      </vt:variant>
      <vt:variant>
        <vt:i4>2031679</vt:i4>
      </vt:variant>
      <vt:variant>
        <vt:i4>305</vt:i4>
      </vt:variant>
      <vt:variant>
        <vt:i4>0</vt:i4>
      </vt:variant>
      <vt:variant>
        <vt:i4>5</vt:i4>
      </vt:variant>
      <vt:variant>
        <vt:lpwstr/>
      </vt:variant>
      <vt:variant>
        <vt:lpwstr>_Toc221854964</vt:lpwstr>
      </vt:variant>
      <vt:variant>
        <vt:i4>2031679</vt:i4>
      </vt:variant>
      <vt:variant>
        <vt:i4>299</vt:i4>
      </vt:variant>
      <vt:variant>
        <vt:i4>0</vt:i4>
      </vt:variant>
      <vt:variant>
        <vt:i4>5</vt:i4>
      </vt:variant>
      <vt:variant>
        <vt:lpwstr/>
      </vt:variant>
      <vt:variant>
        <vt:lpwstr>_Toc221854963</vt:lpwstr>
      </vt:variant>
      <vt:variant>
        <vt:i4>2031679</vt:i4>
      </vt:variant>
      <vt:variant>
        <vt:i4>293</vt:i4>
      </vt:variant>
      <vt:variant>
        <vt:i4>0</vt:i4>
      </vt:variant>
      <vt:variant>
        <vt:i4>5</vt:i4>
      </vt:variant>
      <vt:variant>
        <vt:lpwstr/>
      </vt:variant>
      <vt:variant>
        <vt:lpwstr>_Toc221854962</vt:lpwstr>
      </vt:variant>
      <vt:variant>
        <vt:i4>2031679</vt:i4>
      </vt:variant>
      <vt:variant>
        <vt:i4>287</vt:i4>
      </vt:variant>
      <vt:variant>
        <vt:i4>0</vt:i4>
      </vt:variant>
      <vt:variant>
        <vt:i4>5</vt:i4>
      </vt:variant>
      <vt:variant>
        <vt:lpwstr/>
      </vt:variant>
      <vt:variant>
        <vt:lpwstr>_Toc221854961</vt:lpwstr>
      </vt:variant>
      <vt:variant>
        <vt:i4>2031679</vt:i4>
      </vt:variant>
      <vt:variant>
        <vt:i4>281</vt:i4>
      </vt:variant>
      <vt:variant>
        <vt:i4>0</vt:i4>
      </vt:variant>
      <vt:variant>
        <vt:i4>5</vt:i4>
      </vt:variant>
      <vt:variant>
        <vt:lpwstr/>
      </vt:variant>
      <vt:variant>
        <vt:lpwstr>_Toc221854960</vt:lpwstr>
      </vt:variant>
      <vt:variant>
        <vt:i4>1835071</vt:i4>
      </vt:variant>
      <vt:variant>
        <vt:i4>275</vt:i4>
      </vt:variant>
      <vt:variant>
        <vt:i4>0</vt:i4>
      </vt:variant>
      <vt:variant>
        <vt:i4>5</vt:i4>
      </vt:variant>
      <vt:variant>
        <vt:lpwstr/>
      </vt:variant>
      <vt:variant>
        <vt:lpwstr>_Toc221854959</vt:lpwstr>
      </vt:variant>
      <vt:variant>
        <vt:i4>1835071</vt:i4>
      </vt:variant>
      <vt:variant>
        <vt:i4>269</vt:i4>
      </vt:variant>
      <vt:variant>
        <vt:i4>0</vt:i4>
      </vt:variant>
      <vt:variant>
        <vt:i4>5</vt:i4>
      </vt:variant>
      <vt:variant>
        <vt:lpwstr/>
      </vt:variant>
      <vt:variant>
        <vt:lpwstr>_Toc221854958</vt:lpwstr>
      </vt:variant>
      <vt:variant>
        <vt:i4>1835071</vt:i4>
      </vt:variant>
      <vt:variant>
        <vt:i4>263</vt:i4>
      </vt:variant>
      <vt:variant>
        <vt:i4>0</vt:i4>
      </vt:variant>
      <vt:variant>
        <vt:i4>5</vt:i4>
      </vt:variant>
      <vt:variant>
        <vt:lpwstr/>
      </vt:variant>
      <vt:variant>
        <vt:lpwstr>_Toc221854957</vt:lpwstr>
      </vt:variant>
      <vt:variant>
        <vt:i4>1835071</vt:i4>
      </vt:variant>
      <vt:variant>
        <vt:i4>257</vt:i4>
      </vt:variant>
      <vt:variant>
        <vt:i4>0</vt:i4>
      </vt:variant>
      <vt:variant>
        <vt:i4>5</vt:i4>
      </vt:variant>
      <vt:variant>
        <vt:lpwstr/>
      </vt:variant>
      <vt:variant>
        <vt:lpwstr>_Toc221854956</vt:lpwstr>
      </vt:variant>
      <vt:variant>
        <vt:i4>1835071</vt:i4>
      </vt:variant>
      <vt:variant>
        <vt:i4>251</vt:i4>
      </vt:variant>
      <vt:variant>
        <vt:i4>0</vt:i4>
      </vt:variant>
      <vt:variant>
        <vt:i4>5</vt:i4>
      </vt:variant>
      <vt:variant>
        <vt:lpwstr/>
      </vt:variant>
      <vt:variant>
        <vt:lpwstr>_Toc221854955</vt:lpwstr>
      </vt:variant>
      <vt:variant>
        <vt:i4>1835071</vt:i4>
      </vt:variant>
      <vt:variant>
        <vt:i4>245</vt:i4>
      </vt:variant>
      <vt:variant>
        <vt:i4>0</vt:i4>
      </vt:variant>
      <vt:variant>
        <vt:i4>5</vt:i4>
      </vt:variant>
      <vt:variant>
        <vt:lpwstr/>
      </vt:variant>
      <vt:variant>
        <vt:lpwstr>_Toc221854954</vt:lpwstr>
      </vt:variant>
      <vt:variant>
        <vt:i4>1835071</vt:i4>
      </vt:variant>
      <vt:variant>
        <vt:i4>239</vt:i4>
      </vt:variant>
      <vt:variant>
        <vt:i4>0</vt:i4>
      </vt:variant>
      <vt:variant>
        <vt:i4>5</vt:i4>
      </vt:variant>
      <vt:variant>
        <vt:lpwstr/>
      </vt:variant>
      <vt:variant>
        <vt:lpwstr>_Toc221854953</vt:lpwstr>
      </vt:variant>
      <vt:variant>
        <vt:i4>1835071</vt:i4>
      </vt:variant>
      <vt:variant>
        <vt:i4>233</vt:i4>
      </vt:variant>
      <vt:variant>
        <vt:i4>0</vt:i4>
      </vt:variant>
      <vt:variant>
        <vt:i4>5</vt:i4>
      </vt:variant>
      <vt:variant>
        <vt:lpwstr/>
      </vt:variant>
      <vt:variant>
        <vt:lpwstr>_Toc221854952</vt:lpwstr>
      </vt:variant>
      <vt:variant>
        <vt:i4>1835071</vt:i4>
      </vt:variant>
      <vt:variant>
        <vt:i4>227</vt:i4>
      </vt:variant>
      <vt:variant>
        <vt:i4>0</vt:i4>
      </vt:variant>
      <vt:variant>
        <vt:i4>5</vt:i4>
      </vt:variant>
      <vt:variant>
        <vt:lpwstr/>
      </vt:variant>
      <vt:variant>
        <vt:lpwstr>_Toc221854951</vt:lpwstr>
      </vt:variant>
      <vt:variant>
        <vt:i4>1835071</vt:i4>
      </vt:variant>
      <vt:variant>
        <vt:i4>221</vt:i4>
      </vt:variant>
      <vt:variant>
        <vt:i4>0</vt:i4>
      </vt:variant>
      <vt:variant>
        <vt:i4>5</vt:i4>
      </vt:variant>
      <vt:variant>
        <vt:lpwstr/>
      </vt:variant>
      <vt:variant>
        <vt:lpwstr>_Toc221854950</vt:lpwstr>
      </vt:variant>
      <vt:variant>
        <vt:i4>1900607</vt:i4>
      </vt:variant>
      <vt:variant>
        <vt:i4>215</vt:i4>
      </vt:variant>
      <vt:variant>
        <vt:i4>0</vt:i4>
      </vt:variant>
      <vt:variant>
        <vt:i4>5</vt:i4>
      </vt:variant>
      <vt:variant>
        <vt:lpwstr/>
      </vt:variant>
      <vt:variant>
        <vt:lpwstr>_Toc221854949</vt:lpwstr>
      </vt:variant>
      <vt:variant>
        <vt:i4>1900607</vt:i4>
      </vt:variant>
      <vt:variant>
        <vt:i4>209</vt:i4>
      </vt:variant>
      <vt:variant>
        <vt:i4>0</vt:i4>
      </vt:variant>
      <vt:variant>
        <vt:i4>5</vt:i4>
      </vt:variant>
      <vt:variant>
        <vt:lpwstr/>
      </vt:variant>
      <vt:variant>
        <vt:lpwstr>_Toc221854948</vt:lpwstr>
      </vt:variant>
      <vt:variant>
        <vt:i4>1900607</vt:i4>
      </vt:variant>
      <vt:variant>
        <vt:i4>203</vt:i4>
      </vt:variant>
      <vt:variant>
        <vt:i4>0</vt:i4>
      </vt:variant>
      <vt:variant>
        <vt:i4>5</vt:i4>
      </vt:variant>
      <vt:variant>
        <vt:lpwstr/>
      </vt:variant>
      <vt:variant>
        <vt:lpwstr>_Toc221854947</vt:lpwstr>
      </vt:variant>
      <vt:variant>
        <vt:i4>1900607</vt:i4>
      </vt:variant>
      <vt:variant>
        <vt:i4>197</vt:i4>
      </vt:variant>
      <vt:variant>
        <vt:i4>0</vt:i4>
      </vt:variant>
      <vt:variant>
        <vt:i4>5</vt:i4>
      </vt:variant>
      <vt:variant>
        <vt:lpwstr/>
      </vt:variant>
      <vt:variant>
        <vt:lpwstr>_Toc221854946</vt:lpwstr>
      </vt:variant>
      <vt:variant>
        <vt:i4>1900607</vt:i4>
      </vt:variant>
      <vt:variant>
        <vt:i4>191</vt:i4>
      </vt:variant>
      <vt:variant>
        <vt:i4>0</vt:i4>
      </vt:variant>
      <vt:variant>
        <vt:i4>5</vt:i4>
      </vt:variant>
      <vt:variant>
        <vt:lpwstr/>
      </vt:variant>
      <vt:variant>
        <vt:lpwstr>_Toc221854945</vt:lpwstr>
      </vt:variant>
      <vt:variant>
        <vt:i4>1900607</vt:i4>
      </vt:variant>
      <vt:variant>
        <vt:i4>185</vt:i4>
      </vt:variant>
      <vt:variant>
        <vt:i4>0</vt:i4>
      </vt:variant>
      <vt:variant>
        <vt:i4>5</vt:i4>
      </vt:variant>
      <vt:variant>
        <vt:lpwstr/>
      </vt:variant>
      <vt:variant>
        <vt:lpwstr>_Toc221854944</vt:lpwstr>
      </vt:variant>
      <vt:variant>
        <vt:i4>1900607</vt:i4>
      </vt:variant>
      <vt:variant>
        <vt:i4>179</vt:i4>
      </vt:variant>
      <vt:variant>
        <vt:i4>0</vt:i4>
      </vt:variant>
      <vt:variant>
        <vt:i4>5</vt:i4>
      </vt:variant>
      <vt:variant>
        <vt:lpwstr/>
      </vt:variant>
      <vt:variant>
        <vt:lpwstr>_Toc221854943</vt:lpwstr>
      </vt:variant>
      <vt:variant>
        <vt:i4>1900607</vt:i4>
      </vt:variant>
      <vt:variant>
        <vt:i4>173</vt:i4>
      </vt:variant>
      <vt:variant>
        <vt:i4>0</vt:i4>
      </vt:variant>
      <vt:variant>
        <vt:i4>5</vt:i4>
      </vt:variant>
      <vt:variant>
        <vt:lpwstr/>
      </vt:variant>
      <vt:variant>
        <vt:lpwstr>_Toc221854942</vt:lpwstr>
      </vt:variant>
      <vt:variant>
        <vt:i4>1900607</vt:i4>
      </vt:variant>
      <vt:variant>
        <vt:i4>167</vt:i4>
      </vt:variant>
      <vt:variant>
        <vt:i4>0</vt:i4>
      </vt:variant>
      <vt:variant>
        <vt:i4>5</vt:i4>
      </vt:variant>
      <vt:variant>
        <vt:lpwstr/>
      </vt:variant>
      <vt:variant>
        <vt:lpwstr>_Toc221854941</vt:lpwstr>
      </vt:variant>
      <vt:variant>
        <vt:i4>1900607</vt:i4>
      </vt:variant>
      <vt:variant>
        <vt:i4>161</vt:i4>
      </vt:variant>
      <vt:variant>
        <vt:i4>0</vt:i4>
      </vt:variant>
      <vt:variant>
        <vt:i4>5</vt:i4>
      </vt:variant>
      <vt:variant>
        <vt:lpwstr/>
      </vt:variant>
      <vt:variant>
        <vt:lpwstr>_Toc221854940</vt:lpwstr>
      </vt:variant>
      <vt:variant>
        <vt:i4>1703999</vt:i4>
      </vt:variant>
      <vt:variant>
        <vt:i4>155</vt:i4>
      </vt:variant>
      <vt:variant>
        <vt:i4>0</vt:i4>
      </vt:variant>
      <vt:variant>
        <vt:i4>5</vt:i4>
      </vt:variant>
      <vt:variant>
        <vt:lpwstr/>
      </vt:variant>
      <vt:variant>
        <vt:lpwstr>_Toc221854939</vt:lpwstr>
      </vt:variant>
      <vt:variant>
        <vt:i4>1703999</vt:i4>
      </vt:variant>
      <vt:variant>
        <vt:i4>149</vt:i4>
      </vt:variant>
      <vt:variant>
        <vt:i4>0</vt:i4>
      </vt:variant>
      <vt:variant>
        <vt:i4>5</vt:i4>
      </vt:variant>
      <vt:variant>
        <vt:lpwstr/>
      </vt:variant>
      <vt:variant>
        <vt:lpwstr>_Toc221854938</vt:lpwstr>
      </vt:variant>
      <vt:variant>
        <vt:i4>1703999</vt:i4>
      </vt:variant>
      <vt:variant>
        <vt:i4>143</vt:i4>
      </vt:variant>
      <vt:variant>
        <vt:i4>0</vt:i4>
      </vt:variant>
      <vt:variant>
        <vt:i4>5</vt:i4>
      </vt:variant>
      <vt:variant>
        <vt:lpwstr/>
      </vt:variant>
      <vt:variant>
        <vt:lpwstr>_Toc221854937</vt:lpwstr>
      </vt:variant>
      <vt:variant>
        <vt:i4>1703999</vt:i4>
      </vt:variant>
      <vt:variant>
        <vt:i4>137</vt:i4>
      </vt:variant>
      <vt:variant>
        <vt:i4>0</vt:i4>
      </vt:variant>
      <vt:variant>
        <vt:i4>5</vt:i4>
      </vt:variant>
      <vt:variant>
        <vt:lpwstr/>
      </vt:variant>
      <vt:variant>
        <vt:lpwstr>_Toc221854936</vt:lpwstr>
      </vt:variant>
      <vt:variant>
        <vt:i4>1703999</vt:i4>
      </vt:variant>
      <vt:variant>
        <vt:i4>131</vt:i4>
      </vt:variant>
      <vt:variant>
        <vt:i4>0</vt:i4>
      </vt:variant>
      <vt:variant>
        <vt:i4>5</vt:i4>
      </vt:variant>
      <vt:variant>
        <vt:lpwstr/>
      </vt:variant>
      <vt:variant>
        <vt:lpwstr>_Toc221854935</vt:lpwstr>
      </vt:variant>
      <vt:variant>
        <vt:i4>1703999</vt:i4>
      </vt:variant>
      <vt:variant>
        <vt:i4>125</vt:i4>
      </vt:variant>
      <vt:variant>
        <vt:i4>0</vt:i4>
      </vt:variant>
      <vt:variant>
        <vt:i4>5</vt:i4>
      </vt:variant>
      <vt:variant>
        <vt:lpwstr/>
      </vt:variant>
      <vt:variant>
        <vt:lpwstr>_Toc221854934</vt:lpwstr>
      </vt:variant>
      <vt:variant>
        <vt:i4>1703999</vt:i4>
      </vt:variant>
      <vt:variant>
        <vt:i4>119</vt:i4>
      </vt:variant>
      <vt:variant>
        <vt:i4>0</vt:i4>
      </vt:variant>
      <vt:variant>
        <vt:i4>5</vt:i4>
      </vt:variant>
      <vt:variant>
        <vt:lpwstr/>
      </vt:variant>
      <vt:variant>
        <vt:lpwstr>_Toc221854933</vt:lpwstr>
      </vt:variant>
      <vt:variant>
        <vt:i4>1703999</vt:i4>
      </vt:variant>
      <vt:variant>
        <vt:i4>113</vt:i4>
      </vt:variant>
      <vt:variant>
        <vt:i4>0</vt:i4>
      </vt:variant>
      <vt:variant>
        <vt:i4>5</vt:i4>
      </vt:variant>
      <vt:variant>
        <vt:lpwstr/>
      </vt:variant>
      <vt:variant>
        <vt:lpwstr>_Toc221854932</vt:lpwstr>
      </vt:variant>
      <vt:variant>
        <vt:i4>1703999</vt:i4>
      </vt:variant>
      <vt:variant>
        <vt:i4>107</vt:i4>
      </vt:variant>
      <vt:variant>
        <vt:i4>0</vt:i4>
      </vt:variant>
      <vt:variant>
        <vt:i4>5</vt:i4>
      </vt:variant>
      <vt:variant>
        <vt:lpwstr/>
      </vt:variant>
      <vt:variant>
        <vt:lpwstr>_Toc221854931</vt:lpwstr>
      </vt:variant>
      <vt:variant>
        <vt:i4>1703999</vt:i4>
      </vt:variant>
      <vt:variant>
        <vt:i4>101</vt:i4>
      </vt:variant>
      <vt:variant>
        <vt:i4>0</vt:i4>
      </vt:variant>
      <vt:variant>
        <vt:i4>5</vt:i4>
      </vt:variant>
      <vt:variant>
        <vt:lpwstr/>
      </vt:variant>
      <vt:variant>
        <vt:lpwstr>_Toc221854930</vt:lpwstr>
      </vt:variant>
      <vt:variant>
        <vt:i4>1769535</vt:i4>
      </vt:variant>
      <vt:variant>
        <vt:i4>95</vt:i4>
      </vt:variant>
      <vt:variant>
        <vt:i4>0</vt:i4>
      </vt:variant>
      <vt:variant>
        <vt:i4>5</vt:i4>
      </vt:variant>
      <vt:variant>
        <vt:lpwstr/>
      </vt:variant>
      <vt:variant>
        <vt:lpwstr>_Toc221854929</vt:lpwstr>
      </vt:variant>
      <vt:variant>
        <vt:i4>1769535</vt:i4>
      </vt:variant>
      <vt:variant>
        <vt:i4>89</vt:i4>
      </vt:variant>
      <vt:variant>
        <vt:i4>0</vt:i4>
      </vt:variant>
      <vt:variant>
        <vt:i4>5</vt:i4>
      </vt:variant>
      <vt:variant>
        <vt:lpwstr/>
      </vt:variant>
      <vt:variant>
        <vt:lpwstr>_Toc221854928</vt:lpwstr>
      </vt:variant>
      <vt:variant>
        <vt:i4>1769535</vt:i4>
      </vt:variant>
      <vt:variant>
        <vt:i4>83</vt:i4>
      </vt:variant>
      <vt:variant>
        <vt:i4>0</vt:i4>
      </vt:variant>
      <vt:variant>
        <vt:i4>5</vt:i4>
      </vt:variant>
      <vt:variant>
        <vt:lpwstr/>
      </vt:variant>
      <vt:variant>
        <vt:lpwstr>_Toc221854927</vt:lpwstr>
      </vt:variant>
      <vt:variant>
        <vt:i4>1769535</vt:i4>
      </vt:variant>
      <vt:variant>
        <vt:i4>77</vt:i4>
      </vt:variant>
      <vt:variant>
        <vt:i4>0</vt:i4>
      </vt:variant>
      <vt:variant>
        <vt:i4>5</vt:i4>
      </vt:variant>
      <vt:variant>
        <vt:lpwstr/>
      </vt:variant>
      <vt:variant>
        <vt:lpwstr>_Toc221854926</vt:lpwstr>
      </vt:variant>
      <vt:variant>
        <vt:i4>1769535</vt:i4>
      </vt:variant>
      <vt:variant>
        <vt:i4>71</vt:i4>
      </vt:variant>
      <vt:variant>
        <vt:i4>0</vt:i4>
      </vt:variant>
      <vt:variant>
        <vt:i4>5</vt:i4>
      </vt:variant>
      <vt:variant>
        <vt:lpwstr/>
      </vt:variant>
      <vt:variant>
        <vt:lpwstr>_Toc221854925</vt:lpwstr>
      </vt:variant>
      <vt:variant>
        <vt:i4>1769535</vt:i4>
      </vt:variant>
      <vt:variant>
        <vt:i4>65</vt:i4>
      </vt:variant>
      <vt:variant>
        <vt:i4>0</vt:i4>
      </vt:variant>
      <vt:variant>
        <vt:i4>5</vt:i4>
      </vt:variant>
      <vt:variant>
        <vt:lpwstr/>
      </vt:variant>
      <vt:variant>
        <vt:lpwstr>_Toc221854924</vt:lpwstr>
      </vt:variant>
      <vt:variant>
        <vt:i4>1769535</vt:i4>
      </vt:variant>
      <vt:variant>
        <vt:i4>59</vt:i4>
      </vt:variant>
      <vt:variant>
        <vt:i4>0</vt:i4>
      </vt:variant>
      <vt:variant>
        <vt:i4>5</vt:i4>
      </vt:variant>
      <vt:variant>
        <vt:lpwstr/>
      </vt:variant>
      <vt:variant>
        <vt:lpwstr>_Toc221854923</vt:lpwstr>
      </vt:variant>
      <vt:variant>
        <vt:i4>1769535</vt:i4>
      </vt:variant>
      <vt:variant>
        <vt:i4>53</vt:i4>
      </vt:variant>
      <vt:variant>
        <vt:i4>0</vt:i4>
      </vt:variant>
      <vt:variant>
        <vt:i4>5</vt:i4>
      </vt:variant>
      <vt:variant>
        <vt:lpwstr/>
      </vt:variant>
      <vt:variant>
        <vt:lpwstr>_Toc221854922</vt:lpwstr>
      </vt:variant>
      <vt:variant>
        <vt:i4>1769535</vt:i4>
      </vt:variant>
      <vt:variant>
        <vt:i4>47</vt:i4>
      </vt:variant>
      <vt:variant>
        <vt:i4>0</vt:i4>
      </vt:variant>
      <vt:variant>
        <vt:i4>5</vt:i4>
      </vt:variant>
      <vt:variant>
        <vt:lpwstr/>
      </vt:variant>
      <vt:variant>
        <vt:lpwstr>_Toc221854921</vt:lpwstr>
      </vt:variant>
      <vt:variant>
        <vt:i4>1769535</vt:i4>
      </vt:variant>
      <vt:variant>
        <vt:i4>41</vt:i4>
      </vt:variant>
      <vt:variant>
        <vt:i4>0</vt:i4>
      </vt:variant>
      <vt:variant>
        <vt:i4>5</vt:i4>
      </vt:variant>
      <vt:variant>
        <vt:lpwstr/>
      </vt:variant>
      <vt:variant>
        <vt:lpwstr>_Toc221854920</vt:lpwstr>
      </vt:variant>
      <vt:variant>
        <vt:i4>1572927</vt:i4>
      </vt:variant>
      <vt:variant>
        <vt:i4>35</vt:i4>
      </vt:variant>
      <vt:variant>
        <vt:i4>0</vt:i4>
      </vt:variant>
      <vt:variant>
        <vt:i4>5</vt:i4>
      </vt:variant>
      <vt:variant>
        <vt:lpwstr/>
      </vt:variant>
      <vt:variant>
        <vt:lpwstr>_Toc221854919</vt:lpwstr>
      </vt:variant>
      <vt:variant>
        <vt:i4>1572927</vt:i4>
      </vt:variant>
      <vt:variant>
        <vt:i4>29</vt:i4>
      </vt:variant>
      <vt:variant>
        <vt:i4>0</vt:i4>
      </vt:variant>
      <vt:variant>
        <vt:i4>5</vt:i4>
      </vt:variant>
      <vt:variant>
        <vt:lpwstr/>
      </vt:variant>
      <vt:variant>
        <vt:lpwstr>_Toc221854918</vt:lpwstr>
      </vt:variant>
      <vt:variant>
        <vt:i4>1572927</vt:i4>
      </vt:variant>
      <vt:variant>
        <vt:i4>23</vt:i4>
      </vt:variant>
      <vt:variant>
        <vt:i4>0</vt:i4>
      </vt:variant>
      <vt:variant>
        <vt:i4>5</vt:i4>
      </vt:variant>
      <vt:variant>
        <vt:lpwstr/>
      </vt:variant>
      <vt:variant>
        <vt:lpwstr>_Toc221854917</vt:lpwstr>
      </vt:variant>
      <vt:variant>
        <vt:i4>1572927</vt:i4>
      </vt:variant>
      <vt:variant>
        <vt:i4>17</vt:i4>
      </vt:variant>
      <vt:variant>
        <vt:i4>0</vt:i4>
      </vt:variant>
      <vt:variant>
        <vt:i4>5</vt:i4>
      </vt:variant>
      <vt:variant>
        <vt:lpwstr/>
      </vt:variant>
      <vt:variant>
        <vt:lpwstr>_Toc221854916</vt:lpwstr>
      </vt:variant>
      <vt:variant>
        <vt:i4>1572927</vt:i4>
      </vt:variant>
      <vt:variant>
        <vt:i4>11</vt:i4>
      </vt:variant>
      <vt:variant>
        <vt:i4>0</vt:i4>
      </vt:variant>
      <vt:variant>
        <vt:i4>5</vt:i4>
      </vt:variant>
      <vt:variant>
        <vt:lpwstr/>
      </vt:variant>
      <vt:variant>
        <vt:lpwstr>_Toc221854915</vt:lpwstr>
      </vt:variant>
      <vt:variant>
        <vt:i4>1572927</vt:i4>
      </vt:variant>
      <vt:variant>
        <vt:i4>5</vt:i4>
      </vt:variant>
      <vt:variant>
        <vt:i4>0</vt:i4>
      </vt:variant>
      <vt:variant>
        <vt:i4>5</vt:i4>
      </vt:variant>
      <vt:variant>
        <vt:lpwstr/>
      </vt:variant>
      <vt:variant>
        <vt:lpwstr>_Toc221854914</vt:lpwstr>
      </vt:variant>
      <vt:variant>
        <vt:i4>3539034</vt:i4>
      </vt:variant>
      <vt:variant>
        <vt:i4>30</vt:i4>
      </vt:variant>
      <vt:variant>
        <vt:i4>0</vt:i4>
      </vt:variant>
      <vt:variant>
        <vt:i4>5</vt:i4>
      </vt:variant>
      <vt:variant>
        <vt:lpwstr>http://fr.wikipedia.org/wiki/Spring_framework</vt:lpwstr>
      </vt:variant>
      <vt:variant>
        <vt:lpwstr/>
      </vt:variant>
      <vt:variant>
        <vt:i4>2490445</vt:i4>
      </vt:variant>
      <vt:variant>
        <vt:i4>27</vt:i4>
      </vt:variant>
      <vt:variant>
        <vt:i4>0</vt:i4>
      </vt:variant>
      <vt:variant>
        <vt:i4>5</vt:i4>
      </vt:variant>
      <vt:variant>
        <vt:lpwstr>http://www.eclipsetotale.com/articles/Introduction_EJB3_avec_Eclipse.html</vt:lpwstr>
      </vt:variant>
      <vt:variant>
        <vt:lpwstr/>
      </vt:variant>
      <vt:variant>
        <vt:i4>3145776</vt:i4>
      </vt:variant>
      <vt:variant>
        <vt:i4>24</vt:i4>
      </vt:variant>
      <vt:variant>
        <vt:i4>0</vt:i4>
      </vt:variant>
      <vt:variant>
        <vt:i4>5</vt:i4>
      </vt:variant>
      <vt:variant>
        <vt:lpwstr>http://medias.obs-mip.fr/www/Activite/Formation/Informatique/sgbd/cours013.html</vt:lpwstr>
      </vt:variant>
      <vt:variant>
        <vt:lpwstr/>
      </vt:variant>
      <vt:variant>
        <vt:i4>8323122</vt:i4>
      </vt:variant>
      <vt:variant>
        <vt:i4>15</vt:i4>
      </vt:variant>
      <vt:variant>
        <vt:i4>0</vt:i4>
      </vt:variant>
      <vt:variant>
        <vt:i4>5</vt:i4>
      </vt:variant>
      <vt:variant>
        <vt:lpwstr>http://javatouch.googlepages.com/factorymethodpattern2</vt:lpwstr>
      </vt:variant>
      <vt:variant>
        <vt:lpwstr/>
      </vt:variant>
      <vt:variant>
        <vt:i4>655433</vt:i4>
      </vt:variant>
      <vt:variant>
        <vt:i4>3</vt:i4>
      </vt:variant>
      <vt:variant>
        <vt:i4>0</vt:i4>
      </vt:variant>
      <vt:variant>
        <vt:i4>5</vt:i4>
      </vt:variant>
      <vt:variant>
        <vt:lpwstr>http://www.olf.gouv.qc.ca/ressources/bibliotheque/dictionnaires/Internet/fiches/8875302.html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NNN-Nom du module</dc:title>
  <dc:creator>Franzen Leander</dc:creator>
  <cp:lastModifiedBy>Franzen Leander</cp:lastModifiedBy>
  <cp:revision>214</cp:revision>
  <cp:lastPrinted>2012-11-27T14:55:00Z</cp:lastPrinted>
  <dcterms:created xsi:type="dcterms:W3CDTF">2023-03-23T12:01:00Z</dcterms:created>
  <dcterms:modified xsi:type="dcterms:W3CDTF">2023-06-23T13:22:00Z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0x010100AD5D6B73A324E743B0E2C6EDCD428628</vt:lpwstr>
  </property>
</Properties>
</file>